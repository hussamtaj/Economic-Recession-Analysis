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1375A" w14:textId="6703D4E5" w:rsidR="00F9444C" w:rsidRPr="005711B8" w:rsidRDefault="008358E8">
      <w:pPr>
        <w:pStyle w:val="NoSpacing"/>
      </w:pPr>
      <w:r w:rsidRPr="005711B8">
        <w:t>Hussam Taj</w:t>
      </w:r>
    </w:p>
    <w:p w14:paraId="63153D4D" w14:textId="7B753A3D" w:rsidR="00E614DD" w:rsidRPr="005711B8" w:rsidRDefault="008358E8">
      <w:pPr>
        <w:pStyle w:val="NoSpacing"/>
      </w:pPr>
      <w:r w:rsidRPr="005711B8">
        <w:t>Darrin Weber</w:t>
      </w:r>
    </w:p>
    <w:p w14:paraId="40DDA95C" w14:textId="4E1B6280" w:rsidR="00E614DD" w:rsidRPr="005711B8" w:rsidRDefault="008358E8">
      <w:pPr>
        <w:pStyle w:val="NoSpacing"/>
      </w:pPr>
      <w:r w:rsidRPr="005711B8">
        <w:t>STAT 493</w:t>
      </w:r>
    </w:p>
    <w:p w14:paraId="12B707F7" w14:textId="03C2E848" w:rsidR="00E614DD" w:rsidRPr="005711B8" w:rsidRDefault="001A12EF">
      <w:pPr>
        <w:pStyle w:val="NoSpacing"/>
      </w:pPr>
      <w:r w:rsidRPr="005711B8">
        <w:t>26 April 2020</w:t>
      </w:r>
    </w:p>
    <w:p w14:paraId="12B94488" w14:textId="4D159B9C" w:rsidR="00E614DD" w:rsidRPr="005711B8" w:rsidRDefault="00953B93">
      <w:pPr>
        <w:pStyle w:val="Title"/>
      </w:pPr>
      <w:r w:rsidRPr="005711B8">
        <w:t xml:space="preserve">Analyzing </w:t>
      </w:r>
      <w:r w:rsidR="001A12EF" w:rsidRPr="005711B8">
        <w:t xml:space="preserve">the </w:t>
      </w:r>
      <w:r w:rsidR="00105FFD" w:rsidRPr="005711B8">
        <w:t xml:space="preserve">Next Economic Recession </w:t>
      </w:r>
      <w:r w:rsidR="001A12EF" w:rsidRPr="005711B8">
        <w:t>U</w:t>
      </w:r>
      <w:r w:rsidR="00105FFD" w:rsidRPr="005711B8">
        <w:t>sing Machine Learning</w:t>
      </w:r>
    </w:p>
    <w:p w14:paraId="19D0C369" w14:textId="3A610EE0" w:rsidR="00E614DD" w:rsidRPr="005711B8" w:rsidRDefault="00CB6ED2" w:rsidP="00CB6ED2">
      <w:pPr>
        <w:ind w:firstLine="0"/>
        <w:rPr>
          <w:b/>
          <w:bCs/>
        </w:rPr>
      </w:pPr>
      <w:r w:rsidRPr="005711B8">
        <w:rPr>
          <w:b/>
          <w:bCs/>
        </w:rPr>
        <w:t>Abstract</w:t>
      </w:r>
    </w:p>
    <w:p w14:paraId="6CB4467D" w14:textId="5B011BAD" w:rsidR="00450A82" w:rsidRPr="005711B8" w:rsidRDefault="00CB6ED2" w:rsidP="00450A82">
      <w:pPr>
        <w:ind w:firstLine="180"/>
      </w:pPr>
      <w:r w:rsidRPr="005711B8">
        <w:tab/>
      </w:r>
      <w:r w:rsidR="00F63AA5" w:rsidRPr="005711B8">
        <w:t xml:space="preserve">This paper explains the </w:t>
      </w:r>
      <w:r w:rsidR="005A3B0E" w:rsidRPr="005711B8">
        <w:t>effects</w:t>
      </w:r>
      <w:r w:rsidR="00F63AA5" w:rsidRPr="005711B8">
        <w:t xml:space="preserve"> of an economic recession </w:t>
      </w:r>
      <w:r w:rsidR="003F04F1" w:rsidRPr="005711B8">
        <w:t>on a</w:t>
      </w:r>
      <w:r w:rsidR="00E50A6B" w:rsidRPr="005711B8">
        <w:t xml:space="preserve"> country’s economy and </w:t>
      </w:r>
      <w:r w:rsidR="00180D0A" w:rsidRPr="005711B8">
        <w:t xml:space="preserve">its </w:t>
      </w:r>
      <w:r w:rsidR="0095746A">
        <w:t xml:space="preserve">financial, </w:t>
      </w:r>
      <w:r w:rsidR="005A3B0E" w:rsidRPr="005711B8">
        <w:t xml:space="preserve">psychological, social, </w:t>
      </w:r>
      <w:r w:rsidR="002D776C" w:rsidRPr="005711B8">
        <w:t xml:space="preserve">and mental </w:t>
      </w:r>
      <w:r w:rsidR="00970843" w:rsidRPr="005711B8">
        <w:t>repercussions on its society.</w:t>
      </w:r>
      <w:r w:rsidR="007530D1" w:rsidRPr="005711B8">
        <w:t xml:space="preserve"> </w:t>
      </w:r>
      <w:r w:rsidR="0095746A">
        <w:t>It</w:t>
      </w:r>
      <w:commentRangeStart w:id="0"/>
      <w:r w:rsidR="0095746A">
        <w:t xml:space="preserve"> will be imperative to counter these issues by getting a prediction or an indication for an upcoming recession. This way people can get ahead prepare better for tough financial times and feel more comfortable about their financial situation. Although</w:t>
      </w:r>
      <w:r w:rsidR="00CF3AF3" w:rsidRPr="005711B8">
        <w:t xml:space="preserve"> </w:t>
      </w:r>
      <w:r w:rsidR="0095746A">
        <w:t>i</w:t>
      </w:r>
      <w:r w:rsidR="00CF3AF3" w:rsidRPr="005711B8">
        <w:t xml:space="preserve">t is impossible to accurately predict </w:t>
      </w:r>
      <w:r w:rsidR="001F3CDB" w:rsidRPr="005711B8">
        <w:t xml:space="preserve">the next economic recession </w:t>
      </w:r>
      <w:r w:rsidR="00A559FB" w:rsidRPr="005711B8">
        <w:t xml:space="preserve">because there are so many factors that cannot be foreseen </w:t>
      </w:r>
      <w:r w:rsidR="00BB0174" w:rsidRPr="005711B8">
        <w:t>through computational techniques such as a pandemic</w:t>
      </w:r>
      <w:r w:rsidR="006A4457" w:rsidRPr="005711B8">
        <w:t xml:space="preserve"> like</w:t>
      </w:r>
      <w:r w:rsidR="00BB0174" w:rsidRPr="005711B8">
        <w:t xml:space="preserve"> COVID-19. </w:t>
      </w:r>
      <w:commentRangeEnd w:id="0"/>
      <w:r w:rsidR="001A12EF" w:rsidRPr="005711B8">
        <w:rPr>
          <w:rStyle w:val="CommentReference"/>
        </w:rPr>
        <w:commentReference w:id="0"/>
      </w:r>
      <w:r w:rsidR="0095746A">
        <w:t>There are</w:t>
      </w:r>
      <w:r w:rsidR="00720B29" w:rsidRPr="005711B8">
        <w:t xml:space="preserve"> </w:t>
      </w:r>
      <w:r w:rsidR="00412351" w:rsidRPr="005711B8">
        <w:t>five variables that have historically provided some precise signs and indications for an upcoming recession</w:t>
      </w:r>
      <w:r w:rsidR="007F6079" w:rsidRPr="005711B8">
        <w:t xml:space="preserve"> which </w:t>
      </w:r>
      <w:r w:rsidR="00FB7EC1" w:rsidRPr="005711B8">
        <w:t>are</w:t>
      </w:r>
      <w:r w:rsidR="007F6079" w:rsidRPr="005711B8">
        <w:t xml:space="preserve"> </w:t>
      </w:r>
      <w:r w:rsidR="00450A82">
        <w:t>t</w:t>
      </w:r>
      <w:commentRangeStart w:id="1"/>
      <w:r w:rsidR="009A2321" w:rsidRPr="005711B8">
        <w:t>he</w:t>
      </w:r>
      <w:commentRangeEnd w:id="1"/>
      <w:r w:rsidR="001A12EF" w:rsidRPr="005711B8">
        <w:rPr>
          <w:rStyle w:val="CommentReference"/>
        </w:rPr>
        <w:commentReference w:id="1"/>
      </w:r>
      <w:r w:rsidR="009A2321" w:rsidRPr="005711B8">
        <w:t xml:space="preserve"> </w:t>
      </w:r>
      <w:r w:rsidR="00450A82">
        <w:t>y</w:t>
      </w:r>
      <w:r w:rsidR="009A2321" w:rsidRPr="005711B8">
        <w:t xml:space="preserve">ield </w:t>
      </w:r>
      <w:r w:rsidR="00450A82">
        <w:t>c</w:t>
      </w:r>
      <w:r w:rsidR="009A2321" w:rsidRPr="005711B8">
        <w:t xml:space="preserve">urve, </w:t>
      </w:r>
      <w:r w:rsidR="00450A82">
        <w:t>u</w:t>
      </w:r>
      <w:r w:rsidR="009A2321" w:rsidRPr="005711B8">
        <w:t xml:space="preserve">nemployment </w:t>
      </w:r>
      <w:r w:rsidR="00450A82">
        <w:t>r</w:t>
      </w:r>
      <w:r w:rsidR="009A2321" w:rsidRPr="005711B8">
        <w:t xml:space="preserve">ate, </w:t>
      </w:r>
      <w:r w:rsidR="00450A82">
        <w:t>gdp</w:t>
      </w:r>
      <w:r w:rsidR="009A2321" w:rsidRPr="005711B8">
        <w:t xml:space="preserve"> </w:t>
      </w:r>
      <w:r w:rsidR="00450A82">
        <w:t>o</w:t>
      </w:r>
      <w:r w:rsidR="009A2321" w:rsidRPr="005711B8">
        <w:t xml:space="preserve">utput, </w:t>
      </w:r>
      <w:r w:rsidR="00450A82">
        <w:t>c</w:t>
      </w:r>
      <w:r w:rsidR="009A2321" w:rsidRPr="005711B8">
        <w:t xml:space="preserve">onsumer </w:t>
      </w:r>
      <w:r w:rsidR="00450A82">
        <w:t>c</w:t>
      </w:r>
      <w:r w:rsidR="009A2321" w:rsidRPr="005711B8">
        <w:t xml:space="preserve">onfidence and </w:t>
      </w:r>
      <w:r w:rsidR="00450A82">
        <w:t>t</w:t>
      </w:r>
      <w:r w:rsidR="00FB7EC1" w:rsidRPr="005711B8">
        <w:t xml:space="preserve">he </w:t>
      </w:r>
      <w:r w:rsidR="00450A82">
        <w:t>s</w:t>
      </w:r>
      <w:r w:rsidR="00FB7EC1" w:rsidRPr="005711B8">
        <w:t xml:space="preserve">tock </w:t>
      </w:r>
      <w:r w:rsidR="00450A82">
        <w:t>m</w:t>
      </w:r>
      <w:r w:rsidR="00FB7EC1" w:rsidRPr="005711B8">
        <w:t>arket</w:t>
      </w:r>
      <w:r w:rsidR="00450A82">
        <w:t xml:space="preserve">. </w:t>
      </w:r>
      <w:r w:rsidR="003D3CE2" w:rsidRPr="005711B8">
        <w:t>I used three</w:t>
      </w:r>
      <w:r w:rsidR="00EB1DE6" w:rsidRPr="005711B8">
        <w:t xml:space="preserve"> of these</w:t>
      </w:r>
      <w:r w:rsidR="003D3CE2" w:rsidRPr="005711B8">
        <w:t xml:space="preserve"> variables</w:t>
      </w:r>
      <w:r w:rsidR="00930EC6" w:rsidRPr="005711B8">
        <w:t xml:space="preserve"> – </w:t>
      </w:r>
      <w:r w:rsidR="00450A82">
        <w:t>t</w:t>
      </w:r>
      <w:r w:rsidR="00930EC6" w:rsidRPr="005711B8">
        <w:t xml:space="preserve">he </w:t>
      </w:r>
      <w:r w:rsidR="00450A82">
        <w:t>y</w:t>
      </w:r>
      <w:r w:rsidR="00930EC6" w:rsidRPr="005711B8">
        <w:t xml:space="preserve">ield </w:t>
      </w:r>
      <w:r w:rsidR="00450A82">
        <w:t>c</w:t>
      </w:r>
      <w:r w:rsidR="00930EC6" w:rsidRPr="005711B8">
        <w:t xml:space="preserve">urve, </w:t>
      </w:r>
      <w:r w:rsidR="00450A82">
        <w:t>u</w:t>
      </w:r>
      <w:r w:rsidR="00930EC6" w:rsidRPr="005711B8">
        <w:t xml:space="preserve">nemployment </w:t>
      </w:r>
      <w:r w:rsidR="00450A82">
        <w:t>r</w:t>
      </w:r>
      <w:r w:rsidR="00930EC6" w:rsidRPr="005711B8">
        <w:t xml:space="preserve">ate, </w:t>
      </w:r>
      <w:r w:rsidR="001435AC" w:rsidRPr="005711B8">
        <w:t xml:space="preserve">and </w:t>
      </w:r>
      <w:r w:rsidR="00450A82">
        <w:t>GDP</w:t>
      </w:r>
      <w:r w:rsidR="001435AC" w:rsidRPr="005711B8">
        <w:t xml:space="preserve"> </w:t>
      </w:r>
      <w:r w:rsidR="00450A82">
        <w:t>o</w:t>
      </w:r>
      <w:r w:rsidR="001435AC" w:rsidRPr="005711B8">
        <w:t xml:space="preserve">utput </w:t>
      </w:r>
      <w:r w:rsidR="00450A82">
        <w:t>–</w:t>
      </w:r>
      <w:r w:rsidR="001435AC" w:rsidRPr="005711B8">
        <w:t xml:space="preserve"> </w:t>
      </w:r>
      <w:r w:rsidR="005F7178" w:rsidRPr="005711B8">
        <w:t>and machine</w:t>
      </w:r>
      <w:r w:rsidR="00015EAE" w:rsidRPr="005711B8">
        <w:t xml:space="preserve"> learning techniques </w:t>
      </w:r>
      <w:r w:rsidR="001A12EF" w:rsidRPr="005711B8">
        <w:t>including</w:t>
      </w:r>
      <w:r w:rsidR="00015EAE" w:rsidRPr="005711B8">
        <w:t xml:space="preserve"> Generalized Additive Models and Random Forest to </w:t>
      </w:r>
      <w:r w:rsidR="003D507E" w:rsidRPr="005711B8">
        <w:t xml:space="preserve">analyze </w:t>
      </w:r>
      <w:r w:rsidR="00D54719" w:rsidRPr="005711B8">
        <w:t xml:space="preserve">and indicate </w:t>
      </w:r>
      <w:r w:rsidR="00C12646" w:rsidRPr="005711B8">
        <w:t>the next economic recession.</w:t>
      </w:r>
    </w:p>
    <w:p w14:paraId="5C46EA82" w14:textId="74EC44BC" w:rsidR="001851C4" w:rsidRPr="005711B8" w:rsidRDefault="001851C4" w:rsidP="001851C4">
      <w:pPr>
        <w:ind w:firstLine="0"/>
        <w:rPr>
          <w:b/>
          <w:bCs/>
        </w:rPr>
      </w:pPr>
      <w:r w:rsidRPr="005711B8">
        <w:rPr>
          <w:b/>
          <w:bCs/>
        </w:rPr>
        <w:t>An Economic Recession</w:t>
      </w:r>
    </w:p>
    <w:p w14:paraId="0EA0EE75" w14:textId="036C1C0C" w:rsidR="001851C4" w:rsidRPr="005711B8" w:rsidRDefault="001851C4" w:rsidP="001851C4">
      <w:pPr>
        <w:ind w:firstLine="0"/>
      </w:pPr>
      <w:r w:rsidRPr="005711B8">
        <w:tab/>
        <w:t xml:space="preserve">Today we are living in one of the most vulnerable economic times in the history. Due to the outbreak of the coronavirus (COVID-19), the whole world is facing </w:t>
      </w:r>
      <w:r w:rsidR="001A12EF" w:rsidRPr="005711B8">
        <w:t xml:space="preserve">a </w:t>
      </w:r>
      <w:r w:rsidRPr="005711B8">
        <w:t xml:space="preserve">very tough financial situation. Many countries </w:t>
      </w:r>
      <w:r w:rsidR="001A12EF" w:rsidRPr="005711B8">
        <w:t>have been</w:t>
      </w:r>
      <w:r w:rsidRPr="005711B8">
        <w:t xml:space="preserve"> in lockdown for over a month with very slow economic</w:t>
      </w:r>
      <w:r w:rsidR="00087858" w:rsidRPr="005711B8">
        <w:t xml:space="preserve"> growth</w:t>
      </w:r>
      <w:r w:rsidR="00450A82">
        <w:t>.</w:t>
      </w:r>
      <w:r w:rsidRPr="005711B8">
        <w:t xml:space="preserve"> Unfortunately, th</w:t>
      </w:r>
      <w:r w:rsidR="001A12EF" w:rsidRPr="005711B8">
        <w:t xml:space="preserve">is </w:t>
      </w:r>
      <w:r w:rsidRPr="005711B8">
        <w:t xml:space="preserve">situation </w:t>
      </w:r>
      <w:r w:rsidR="001A12EF" w:rsidRPr="005711B8">
        <w:t>is</w:t>
      </w:r>
      <w:r w:rsidRPr="005711B8">
        <w:t xml:space="preserve"> expected to get worse as </w:t>
      </w:r>
      <w:r w:rsidR="001A12EF" w:rsidRPr="005711B8">
        <w:t xml:space="preserve">the </w:t>
      </w:r>
      <w:r w:rsidRPr="005711B8">
        <w:t xml:space="preserve">International Monetary Fund </w:t>
      </w:r>
      <w:r w:rsidRPr="005711B8">
        <w:lastRenderedPageBreak/>
        <w:t xml:space="preserve">predicts </w:t>
      </w:r>
      <w:r w:rsidR="001A12EF" w:rsidRPr="005711B8">
        <w:t xml:space="preserve">the </w:t>
      </w:r>
      <w:r w:rsidRPr="005711B8">
        <w:t xml:space="preserve">worst </w:t>
      </w:r>
      <w:r w:rsidR="00450A82">
        <w:t>d</w:t>
      </w:r>
      <w:r w:rsidRPr="005711B8">
        <w:t>ownturn since the Great Depression in the 1930s (</w:t>
      </w:r>
      <w:proofErr w:type="spellStart"/>
      <w:r w:rsidRPr="005711B8">
        <w:t>Rappeport</w:t>
      </w:r>
      <w:proofErr w:type="spellEnd"/>
      <w:r w:rsidRPr="005711B8">
        <w:t xml:space="preserve"> and </w:t>
      </w:r>
      <w:proofErr w:type="spellStart"/>
      <w:r w:rsidRPr="005711B8">
        <w:t>Smialek</w:t>
      </w:r>
      <w:proofErr w:type="spellEnd"/>
      <w:r w:rsidRPr="005711B8">
        <w:t>, 2020).</w:t>
      </w:r>
      <w:r w:rsidR="00777F56" w:rsidRPr="005711B8">
        <w:t xml:space="preserve"> </w:t>
      </w:r>
      <w:r w:rsidR="00D3611F" w:rsidRPr="005711B8">
        <w:t xml:space="preserve">More than 70% of economists </w:t>
      </w:r>
      <w:r w:rsidR="001A12EF" w:rsidRPr="005711B8">
        <w:t>believe</w:t>
      </w:r>
      <w:r w:rsidR="00D3611F" w:rsidRPr="005711B8">
        <w:t xml:space="preserve"> </w:t>
      </w:r>
      <w:r w:rsidR="001A12EF" w:rsidRPr="005711B8">
        <w:t xml:space="preserve">that </w:t>
      </w:r>
      <w:r w:rsidR="00D3611F" w:rsidRPr="005711B8">
        <w:t xml:space="preserve">a US </w:t>
      </w:r>
      <w:r w:rsidR="00131F96" w:rsidRPr="005711B8">
        <w:t>recession will strike by the end of 2021</w:t>
      </w:r>
      <w:r w:rsidR="00504BA3" w:rsidRPr="005711B8">
        <w:t xml:space="preserve"> because</w:t>
      </w:r>
      <w:r w:rsidR="008A2C84" w:rsidRPr="005711B8">
        <w:t xml:space="preserve"> the</w:t>
      </w:r>
      <w:r w:rsidR="00504BA3" w:rsidRPr="005711B8">
        <w:t xml:space="preserve"> </w:t>
      </w:r>
      <w:r w:rsidR="008A2C84" w:rsidRPr="005711B8">
        <w:t xml:space="preserve">yield curve inverted </w:t>
      </w:r>
      <w:r w:rsidR="001A12EF" w:rsidRPr="005711B8">
        <w:t>i</w:t>
      </w:r>
      <w:r w:rsidR="008A2C84" w:rsidRPr="005711B8">
        <w:t xml:space="preserve">n </w:t>
      </w:r>
      <w:r w:rsidR="00EE2B75" w:rsidRPr="005711B8">
        <w:t>August</w:t>
      </w:r>
      <w:r w:rsidR="008A2C84" w:rsidRPr="005711B8">
        <w:t xml:space="preserve"> </w:t>
      </w:r>
      <w:r w:rsidR="001A12EF" w:rsidRPr="005711B8">
        <w:t xml:space="preserve">of </w:t>
      </w:r>
      <w:r w:rsidR="008A2C84" w:rsidRPr="005711B8">
        <w:t>2019</w:t>
      </w:r>
      <w:r w:rsidR="00450A82">
        <w:t xml:space="preserve"> </w:t>
      </w:r>
      <w:r w:rsidR="00450A82" w:rsidRPr="005711B8">
        <w:t>(</w:t>
      </w:r>
      <w:proofErr w:type="spellStart"/>
      <w:r w:rsidR="00450A82" w:rsidRPr="005711B8">
        <w:t>Heeb</w:t>
      </w:r>
      <w:proofErr w:type="spellEnd"/>
      <w:r w:rsidR="00450A82" w:rsidRPr="005711B8">
        <w:t>, 2019)</w:t>
      </w:r>
      <w:r w:rsidR="008A2C84" w:rsidRPr="005711B8">
        <w:t xml:space="preserve">. </w:t>
      </w:r>
      <w:r w:rsidR="00450A82">
        <w:t>T</w:t>
      </w:r>
      <w:r w:rsidR="00450A82" w:rsidRPr="005711B8">
        <w:t>he yield curve is a line that plots interest rates (yields) of bonds that have equal credit quality but differing maturity dates. The slope of this line givens an idea of future interest rates and economic activity (Chen, 2020). Every time short-maturity rates exceed long-maturity rates, meaning inversion of the curve, a recession occurs in the near future.</w:t>
      </w:r>
      <w:r w:rsidR="00450A82">
        <w:t xml:space="preserve"> In addition</w:t>
      </w:r>
      <w:r w:rsidR="008A2C84" w:rsidRPr="005711B8">
        <w:t xml:space="preserve">, </w:t>
      </w:r>
      <w:r w:rsidR="00936B75" w:rsidRPr="005711B8">
        <w:t>after th</w:t>
      </w:r>
      <w:r w:rsidR="005A3664" w:rsidRPr="005711B8">
        <w:t xml:space="preserve">e pandemic, </w:t>
      </w:r>
      <w:r w:rsidR="00F05045" w:rsidRPr="005711B8">
        <w:t xml:space="preserve">the new figures explain that 38% of economists </w:t>
      </w:r>
      <w:r w:rsidR="00605C51" w:rsidRPr="005711B8">
        <w:t xml:space="preserve">expect a recession in 2020 while 34% </w:t>
      </w:r>
      <w:r w:rsidR="00152C40" w:rsidRPr="005711B8">
        <w:t>still expect it in 2021</w:t>
      </w:r>
      <w:r w:rsidR="00EC242B" w:rsidRPr="005711B8">
        <w:t xml:space="preserve"> </w:t>
      </w:r>
      <w:r w:rsidR="00131F96" w:rsidRPr="005711B8">
        <w:t>(</w:t>
      </w:r>
      <w:proofErr w:type="spellStart"/>
      <w:r w:rsidR="00131F96" w:rsidRPr="005711B8">
        <w:t>Heeb</w:t>
      </w:r>
      <w:proofErr w:type="spellEnd"/>
      <w:r w:rsidR="00131F96" w:rsidRPr="005711B8">
        <w:t xml:space="preserve">, 2019). </w:t>
      </w:r>
      <w:r w:rsidR="003A76DF" w:rsidRPr="005711B8">
        <w:t xml:space="preserve">These </w:t>
      </w:r>
      <w:r w:rsidR="0062352F">
        <w:t>expectations</w:t>
      </w:r>
      <w:r w:rsidR="003A76DF" w:rsidRPr="005711B8">
        <w:t xml:space="preserve"> are </w:t>
      </w:r>
      <w:r w:rsidR="006C651D" w:rsidRPr="005711B8">
        <w:t>influenced by</w:t>
      </w:r>
      <w:r w:rsidR="003A76DF" w:rsidRPr="005711B8">
        <w:t xml:space="preserve"> many different</w:t>
      </w:r>
      <w:r w:rsidR="006C651D" w:rsidRPr="005711B8">
        <w:t xml:space="preserve"> economic and social</w:t>
      </w:r>
      <w:r w:rsidR="003A76DF" w:rsidRPr="005711B8">
        <w:t xml:space="preserve"> </w:t>
      </w:r>
      <w:r w:rsidR="00DA1A16" w:rsidRPr="005711B8">
        <w:t>factors a</w:t>
      </w:r>
      <w:r w:rsidR="0062352F">
        <w:t>s well as</w:t>
      </w:r>
      <w:r w:rsidR="00DA1A16" w:rsidRPr="005711B8">
        <w:t xml:space="preserve"> intuition</w:t>
      </w:r>
      <w:r w:rsidR="00450A82">
        <w:t xml:space="preserve"> – which is based on experience</w:t>
      </w:r>
      <w:r w:rsidR="0062352F">
        <w:t xml:space="preserve"> of the economist</w:t>
      </w:r>
      <w:r w:rsidR="00450A82">
        <w:t>.</w:t>
      </w:r>
    </w:p>
    <w:p w14:paraId="2715E3DF" w14:textId="3E32EDD5" w:rsidR="001851C4" w:rsidRPr="005711B8" w:rsidRDefault="00E357EA" w:rsidP="001851C4">
      <w:pPr>
        <w:ind w:firstLine="0"/>
      </w:pPr>
      <w:r w:rsidRPr="005711B8">
        <w:tab/>
      </w:r>
      <w:r w:rsidR="00123C26" w:rsidRPr="005711B8">
        <w:t xml:space="preserve">A recession is declared when </w:t>
      </w:r>
      <w:r w:rsidR="00B11045" w:rsidRPr="005711B8">
        <w:t xml:space="preserve">the economic growth is negative for two or more consecutive </w:t>
      </w:r>
      <w:r w:rsidR="000A65A1" w:rsidRPr="005711B8">
        <w:t xml:space="preserve">quarters. This is measured by </w:t>
      </w:r>
      <w:r w:rsidR="001A12EF" w:rsidRPr="005711B8">
        <w:t xml:space="preserve">the </w:t>
      </w:r>
      <w:r w:rsidR="000A65A1" w:rsidRPr="005711B8">
        <w:t>gross domestic product</w:t>
      </w:r>
      <w:r w:rsidR="001A12EF" w:rsidRPr="005711B8">
        <w:t>,</w:t>
      </w:r>
      <w:r w:rsidR="009506F6" w:rsidRPr="005711B8">
        <w:t xml:space="preserve"> which is the total monetary or market value of all finished </w:t>
      </w:r>
      <w:r w:rsidR="00D7184F" w:rsidRPr="005711B8">
        <w:t>goods and services produced within a country’s bo</w:t>
      </w:r>
      <w:r w:rsidR="00FE181C" w:rsidRPr="005711B8">
        <w:t>rders in a specific time period (Cha</w:t>
      </w:r>
      <w:r w:rsidR="00504341" w:rsidRPr="005711B8">
        <w:t>ppelow, 2020)</w:t>
      </w:r>
      <w:r w:rsidR="00D7184F" w:rsidRPr="005711B8">
        <w:t>.</w:t>
      </w:r>
      <w:r w:rsidR="000A65A1" w:rsidRPr="005711B8">
        <w:t xml:space="preserve"> </w:t>
      </w:r>
      <w:r w:rsidR="00A945CB" w:rsidRPr="005711B8">
        <w:t>During a recession</w:t>
      </w:r>
      <w:r w:rsidR="001A12EF" w:rsidRPr="005711B8">
        <w:t xml:space="preserve">, </w:t>
      </w:r>
      <w:r w:rsidR="00EA0A98" w:rsidRPr="005711B8">
        <w:t xml:space="preserve">unemployment rates tend to rise very quickly as </w:t>
      </w:r>
      <w:r w:rsidR="00760A03" w:rsidRPr="005711B8">
        <w:t xml:space="preserve">companies face </w:t>
      </w:r>
      <w:r w:rsidR="001D27DA" w:rsidRPr="005711B8">
        <w:t xml:space="preserve">increased </w:t>
      </w:r>
      <w:r w:rsidR="00765607" w:rsidRPr="005711B8">
        <w:t xml:space="preserve">costs, </w:t>
      </w:r>
      <w:r w:rsidR="00E1379E" w:rsidRPr="005711B8">
        <w:t>falling revenue, and high</w:t>
      </w:r>
      <w:r w:rsidR="00676804" w:rsidRPr="005711B8">
        <w:t xml:space="preserve"> financial</w:t>
      </w:r>
      <w:r w:rsidR="00E1379E" w:rsidRPr="005711B8">
        <w:t xml:space="preserve"> pressure to lay off workers </w:t>
      </w:r>
      <w:r w:rsidR="00E6155E" w:rsidRPr="005711B8">
        <w:t>to cut costs</w:t>
      </w:r>
      <w:r w:rsidR="00EB2C0B" w:rsidRPr="005711B8">
        <w:t xml:space="preserve">. </w:t>
      </w:r>
      <w:r w:rsidR="000B3917" w:rsidRPr="005711B8">
        <w:t xml:space="preserve">This leads to </w:t>
      </w:r>
      <w:r w:rsidR="00FC24E4" w:rsidRPr="005711B8">
        <w:t>longer average unemployment periods for people who are searching for jobs</w:t>
      </w:r>
      <w:r w:rsidR="006971BE" w:rsidRPr="005711B8">
        <w:t xml:space="preserve">. </w:t>
      </w:r>
      <w:r w:rsidR="00454DC5" w:rsidRPr="005711B8">
        <w:t xml:space="preserve">Due to this, </w:t>
      </w:r>
      <w:r w:rsidR="00CB7A2E" w:rsidRPr="005711B8">
        <w:t xml:space="preserve">people stop spending money on unnecessary </w:t>
      </w:r>
      <w:r w:rsidR="008C54E5" w:rsidRPr="005711B8">
        <w:t xml:space="preserve">things and make </w:t>
      </w:r>
      <w:r w:rsidR="004E4378" w:rsidRPr="005711B8">
        <w:t xml:space="preserve">big personal budget cuts. </w:t>
      </w:r>
      <w:commentRangeStart w:id="2"/>
      <w:r w:rsidR="0004062C" w:rsidRPr="005711B8">
        <w:t xml:space="preserve">One of </w:t>
      </w:r>
      <w:r w:rsidR="001A12EF" w:rsidRPr="005711B8">
        <w:t xml:space="preserve">the </w:t>
      </w:r>
      <w:r w:rsidR="0004062C" w:rsidRPr="005711B8">
        <w:t xml:space="preserve">major </w:t>
      </w:r>
      <w:r w:rsidR="002A6C03" w:rsidRPr="005711B8">
        <w:t>issues rise</w:t>
      </w:r>
      <w:r w:rsidR="001A12EF" w:rsidRPr="005711B8">
        <w:t xml:space="preserve">s </w:t>
      </w:r>
      <w:r w:rsidR="002A6C03" w:rsidRPr="005711B8">
        <w:t>with mortgage</w:t>
      </w:r>
      <w:r w:rsidR="0042185D" w:rsidRPr="005711B8">
        <w:t xml:space="preserve"> payments</w:t>
      </w:r>
      <w:r w:rsidR="0062352F">
        <w:t>, with lesser income and high unemployment, people find it harder to pay their monthly mortgage payments. This leads to</w:t>
      </w:r>
      <w:commentRangeEnd w:id="2"/>
      <w:r w:rsidR="00271CD8" w:rsidRPr="005711B8">
        <w:rPr>
          <w:rStyle w:val="CommentReference"/>
        </w:rPr>
        <w:commentReference w:id="2"/>
      </w:r>
      <w:r w:rsidR="0062352F">
        <w:t xml:space="preserve"> </w:t>
      </w:r>
      <w:r w:rsidR="0042185D" w:rsidRPr="005711B8">
        <w:t xml:space="preserve">many </w:t>
      </w:r>
      <w:r w:rsidR="00B43FA2" w:rsidRPr="005711B8">
        <w:t>homeowners</w:t>
      </w:r>
      <w:r w:rsidR="0042185D" w:rsidRPr="005711B8">
        <w:t xml:space="preserve"> start</w:t>
      </w:r>
      <w:r w:rsidR="0062352F">
        <w:t>ing</w:t>
      </w:r>
      <w:r w:rsidR="0042185D" w:rsidRPr="005711B8">
        <w:t xml:space="preserve"> to </w:t>
      </w:r>
      <w:r w:rsidR="00271CD8" w:rsidRPr="005711B8">
        <w:t>default</w:t>
      </w:r>
      <w:r w:rsidR="0062352F">
        <w:t xml:space="preserve"> on payments</w:t>
      </w:r>
      <w:r w:rsidR="00271CD8" w:rsidRPr="005711B8">
        <w:t>,</w:t>
      </w:r>
      <w:r w:rsidR="000A6AD6" w:rsidRPr="005711B8">
        <w:t xml:space="preserve"> </w:t>
      </w:r>
      <w:r w:rsidR="001F7C68" w:rsidRPr="005711B8">
        <w:t>houses to lose value</w:t>
      </w:r>
      <w:r w:rsidR="00271CD8" w:rsidRPr="005711B8">
        <w:t xml:space="preserve">, </w:t>
      </w:r>
      <w:r w:rsidR="00974301" w:rsidRPr="005711B8">
        <w:t>and the housing market</w:t>
      </w:r>
      <w:r w:rsidR="0062352F">
        <w:t xml:space="preserve"> to</w:t>
      </w:r>
      <w:r w:rsidR="00974301" w:rsidRPr="005711B8">
        <w:t xml:space="preserve"> </w:t>
      </w:r>
      <w:r w:rsidR="00277644" w:rsidRPr="005711B8">
        <w:t>start to crash</w:t>
      </w:r>
      <w:r w:rsidR="0062352F">
        <w:t>ing</w:t>
      </w:r>
      <w:r w:rsidR="00277644" w:rsidRPr="005711B8">
        <w:t xml:space="preserve">. </w:t>
      </w:r>
      <w:r w:rsidR="00B43FA2" w:rsidRPr="005711B8">
        <w:t>In addition,</w:t>
      </w:r>
      <w:r w:rsidR="00974301" w:rsidRPr="005711B8">
        <w:t xml:space="preserve"> </w:t>
      </w:r>
      <w:r w:rsidR="00B43FA2" w:rsidRPr="005711B8">
        <w:t>due</w:t>
      </w:r>
      <w:r w:rsidR="004E4378" w:rsidRPr="005711B8">
        <w:t xml:space="preserve"> to less cash flow</w:t>
      </w:r>
      <w:r w:rsidR="00AC6C64" w:rsidRPr="005711B8">
        <w:t>,</w:t>
      </w:r>
      <w:r w:rsidR="004E4378" w:rsidRPr="005711B8">
        <w:t xml:space="preserve"> </w:t>
      </w:r>
      <w:r w:rsidR="00B47E6D" w:rsidRPr="005711B8">
        <w:t xml:space="preserve">the Stock Market takes a </w:t>
      </w:r>
      <w:r w:rsidR="00AA3908" w:rsidRPr="005711B8">
        <w:t>major blow as stock</w:t>
      </w:r>
      <w:r w:rsidR="00794686" w:rsidRPr="005711B8">
        <w:t xml:space="preserve">s </w:t>
      </w:r>
      <w:r w:rsidR="00AA3908" w:rsidRPr="005711B8">
        <w:t>s</w:t>
      </w:r>
      <w:r w:rsidR="00794686" w:rsidRPr="005711B8">
        <w:t>tart to</w:t>
      </w:r>
      <w:r w:rsidR="00AA3908" w:rsidRPr="005711B8">
        <w:t xml:space="preserve"> devalue</w:t>
      </w:r>
      <w:r w:rsidR="00794686" w:rsidRPr="005711B8">
        <w:t>.</w:t>
      </w:r>
      <w:r w:rsidR="00AA3908" w:rsidRPr="005711B8">
        <w:t xml:space="preserve"> </w:t>
      </w:r>
      <w:r w:rsidR="00C25DFE" w:rsidRPr="005711B8">
        <w:t xml:space="preserve">All of these factors create a very intense living </w:t>
      </w:r>
      <w:r w:rsidR="00CF5288" w:rsidRPr="005711B8">
        <w:t>environment</w:t>
      </w:r>
      <w:r w:rsidR="00C25DFE" w:rsidRPr="005711B8">
        <w:t xml:space="preserve"> </w:t>
      </w:r>
      <w:r w:rsidR="00CF5288" w:rsidRPr="005711B8">
        <w:t xml:space="preserve">for people. </w:t>
      </w:r>
    </w:p>
    <w:p w14:paraId="080D5889" w14:textId="23525155" w:rsidR="00CF5288" w:rsidRPr="005711B8" w:rsidRDefault="00CF5288" w:rsidP="001851C4">
      <w:pPr>
        <w:ind w:firstLine="0"/>
      </w:pPr>
      <w:r w:rsidRPr="005711B8">
        <w:lastRenderedPageBreak/>
        <w:tab/>
      </w:r>
      <w:r w:rsidR="00B35FEB" w:rsidRPr="005711B8">
        <w:t xml:space="preserve">According to </w:t>
      </w:r>
      <w:r w:rsidR="006A11BD" w:rsidRPr="005711B8">
        <w:t>an article by BMC Public He</w:t>
      </w:r>
      <w:r w:rsidR="00844B2D" w:rsidRPr="005711B8">
        <w:t xml:space="preserve">alth, </w:t>
      </w:r>
      <w:r w:rsidR="00D65DC9" w:rsidRPr="005711B8">
        <w:t xml:space="preserve">a research provided </w:t>
      </w:r>
      <w:r w:rsidR="00090DEC" w:rsidRPr="005711B8">
        <w:t xml:space="preserve">evidence that </w:t>
      </w:r>
      <w:r w:rsidR="009B3A69" w:rsidRPr="005711B8">
        <w:t xml:space="preserve">economic recession and mediators </w:t>
      </w:r>
      <w:r w:rsidR="002F1A1D" w:rsidRPr="005711B8">
        <w:t xml:space="preserve">such as unemployment, income decline, and unmanageable debts are significantly associated with poor wellbeing, </w:t>
      </w:r>
      <w:r w:rsidR="00BA0BF3" w:rsidRPr="005711B8">
        <w:t xml:space="preserve">increased rates of common mental disorders, substance-related disorders and suicidal </w:t>
      </w:r>
      <w:commentRangeStart w:id="3"/>
      <w:r w:rsidR="00BA0BF3" w:rsidRPr="005711B8">
        <w:t>behavior</w:t>
      </w:r>
      <w:commentRangeEnd w:id="3"/>
      <w:r w:rsidR="00455196">
        <w:t xml:space="preserve"> </w:t>
      </w:r>
      <w:r w:rsidR="00271CD8" w:rsidRPr="005711B8">
        <w:rPr>
          <w:rStyle w:val="CommentReference"/>
        </w:rPr>
        <w:commentReference w:id="3"/>
      </w:r>
      <w:r w:rsidR="00455196" w:rsidRPr="00455196">
        <w:t xml:space="preserve"> </w:t>
      </w:r>
      <w:r w:rsidR="00455196" w:rsidRPr="005711B8">
        <w:t>(</w:t>
      </w:r>
      <w:proofErr w:type="spellStart"/>
      <w:r w:rsidR="00455196" w:rsidRPr="005711B8">
        <w:t>Frasquilho</w:t>
      </w:r>
      <w:proofErr w:type="spellEnd"/>
      <w:r w:rsidR="00455196" w:rsidRPr="005711B8">
        <w:t xml:space="preserve">, D., Matos, M., </w:t>
      </w:r>
      <w:proofErr w:type="spellStart"/>
      <w:r w:rsidR="00455196" w:rsidRPr="005711B8">
        <w:t>Salonna</w:t>
      </w:r>
      <w:proofErr w:type="spellEnd"/>
      <w:r w:rsidR="00455196" w:rsidRPr="005711B8">
        <w:t>, F., 2015)</w:t>
      </w:r>
      <w:r w:rsidR="00BA0BF3" w:rsidRPr="005711B8">
        <w:t xml:space="preserve">. </w:t>
      </w:r>
      <w:r w:rsidR="00C860BC" w:rsidRPr="005711B8">
        <w:t xml:space="preserve">A recommended solution was </w:t>
      </w:r>
      <w:r w:rsidR="00E70F6C" w:rsidRPr="005711B8">
        <w:t>taking</w:t>
      </w:r>
      <w:r w:rsidR="005A3777" w:rsidRPr="005711B8">
        <w:t xml:space="preserve"> </w:t>
      </w:r>
      <w:r w:rsidR="00620108" w:rsidRPr="005711B8">
        <w:t xml:space="preserve">cost-effective measures that can possibly reduce the occurrence of negative mental health outcomes </w:t>
      </w:r>
      <w:r w:rsidR="00455196">
        <w:t>o</w:t>
      </w:r>
      <w:r w:rsidR="00620108" w:rsidRPr="005711B8">
        <w:t xml:space="preserve">n the population. These issues are </w:t>
      </w:r>
      <w:r w:rsidR="00E70F6C" w:rsidRPr="005711B8">
        <w:t xml:space="preserve">becoming increasingly popular </w:t>
      </w:r>
      <w:r w:rsidR="000420EF" w:rsidRPr="005711B8">
        <w:t xml:space="preserve">in the new generations and they </w:t>
      </w:r>
      <w:r w:rsidR="00271CD8" w:rsidRPr="005711B8">
        <w:t>get</w:t>
      </w:r>
      <w:r w:rsidR="000420EF" w:rsidRPr="005711B8">
        <w:t xml:space="preserve"> more severe during the financial crises. </w:t>
      </w:r>
      <w:r w:rsidR="00962A02" w:rsidRPr="005711B8">
        <w:t xml:space="preserve">It is </w:t>
      </w:r>
      <w:r w:rsidR="00C2278C" w:rsidRPr="005711B8">
        <w:t>important</w:t>
      </w:r>
      <w:r w:rsidR="00962A02" w:rsidRPr="005711B8">
        <w:t xml:space="preserve"> to </w:t>
      </w:r>
      <w:r w:rsidR="004669C5" w:rsidRPr="005711B8">
        <w:t xml:space="preserve">understand the effects </w:t>
      </w:r>
      <w:r w:rsidR="00C2278C" w:rsidRPr="005711B8">
        <w:t>an economic recession and its long</w:t>
      </w:r>
      <w:r w:rsidR="00271CD8" w:rsidRPr="005711B8">
        <w:t>-t</w:t>
      </w:r>
      <w:r w:rsidR="00C2278C" w:rsidRPr="005711B8">
        <w:t xml:space="preserve">erm financial and </w:t>
      </w:r>
      <w:r w:rsidR="002054B0" w:rsidRPr="005711B8">
        <w:t xml:space="preserve">personal implications. </w:t>
      </w:r>
      <w:r w:rsidR="00F90D1E" w:rsidRPr="005711B8">
        <w:t xml:space="preserve">If we </w:t>
      </w:r>
      <w:r w:rsidR="007151F8" w:rsidRPr="005711B8">
        <w:t>can</w:t>
      </w:r>
      <w:r w:rsidR="00F90D1E" w:rsidRPr="005711B8">
        <w:t xml:space="preserve"> </w:t>
      </w:r>
      <w:r w:rsidR="00C120CB" w:rsidRPr="005711B8">
        <w:t xml:space="preserve">indicate an upcoming recession, we can prepare for it beforehand </w:t>
      </w:r>
      <w:r w:rsidR="007E4135" w:rsidRPr="005711B8">
        <w:t xml:space="preserve">by building up an emergency fund, </w:t>
      </w:r>
      <w:r w:rsidR="00CE3877" w:rsidRPr="005711B8">
        <w:t xml:space="preserve">start to budget spending early, get ahead of any debt, maintain regular investment, and refine and diversify </w:t>
      </w:r>
      <w:r w:rsidR="007151F8" w:rsidRPr="005711B8">
        <w:t xml:space="preserve">our skill set. This will help </w:t>
      </w:r>
      <w:r w:rsidR="00E7059F" w:rsidRPr="005711B8">
        <w:t xml:space="preserve">people </w:t>
      </w:r>
      <w:r w:rsidR="000B2736">
        <w:t>in</w:t>
      </w:r>
      <w:r w:rsidR="00E7059F" w:rsidRPr="005711B8">
        <w:t xml:space="preserve"> </w:t>
      </w:r>
      <w:r w:rsidR="0095434E" w:rsidRPr="005711B8">
        <w:t>surviv</w:t>
      </w:r>
      <w:r w:rsidR="000B2736">
        <w:t>ing</w:t>
      </w:r>
      <w:r w:rsidR="0095434E" w:rsidRPr="005711B8">
        <w:t xml:space="preserve"> the financial crisis</w:t>
      </w:r>
      <w:r w:rsidR="000B2736">
        <w:t xml:space="preserve"> without any serious consequences</w:t>
      </w:r>
      <w:r w:rsidR="0095434E" w:rsidRPr="005711B8">
        <w:t xml:space="preserve">. </w:t>
      </w:r>
    </w:p>
    <w:p w14:paraId="29DEEB71" w14:textId="6F3D61C7" w:rsidR="00290C07" w:rsidRPr="005711B8" w:rsidRDefault="00290C07" w:rsidP="001851C4">
      <w:pPr>
        <w:ind w:firstLine="0"/>
        <w:rPr>
          <w:rFonts w:ascii="Times New Roman" w:hAnsi="Times New Roman" w:cs="Times New Roman"/>
        </w:rPr>
      </w:pPr>
      <w:r w:rsidRPr="005711B8">
        <w:tab/>
        <w:t xml:space="preserve">I decided to </w:t>
      </w:r>
      <w:r w:rsidR="006068D0" w:rsidRPr="005711B8">
        <w:t xml:space="preserve">create a model that </w:t>
      </w:r>
      <w:r w:rsidR="009F1D30" w:rsidRPr="005711B8">
        <w:t xml:space="preserve">would </w:t>
      </w:r>
      <w:r w:rsidR="00B57DB7" w:rsidRPr="005711B8">
        <w:t>use</w:t>
      </w:r>
      <w:r w:rsidR="0031037B" w:rsidRPr="005711B8">
        <w:t xml:space="preserve"> </w:t>
      </w:r>
      <w:r w:rsidR="000B2736">
        <w:t>t</w:t>
      </w:r>
      <w:r w:rsidR="0031037B" w:rsidRPr="005711B8">
        <w:t xml:space="preserve">he </w:t>
      </w:r>
      <w:r w:rsidR="000B2736">
        <w:t>y</w:t>
      </w:r>
      <w:r w:rsidR="0031037B" w:rsidRPr="005711B8">
        <w:t xml:space="preserve">ield </w:t>
      </w:r>
      <w:r w:rsidR="000B2736">
        <w:t>c</w:t>
      </w:r>
      <w:r w:rsidR="0031037B" w:rsidRPr="005711B8">
        <w:t xml:space="preserve">urve, </w:t>
      </w:r>
      <w:r w:rsidR="000B2736">
        <w:t>u</w:t>
      </w:r>
      <w:r w:rsidR="0031037B" w:rsidRPr="005711B8">
        <w:t xml:space="preserve">nemployment </w:t>
      </w:r>
      <w:r w:rsidR="000B2736">
        <w:t>r</w:t>
      </w:r>
      <w:r w:rsidR="0031037B" w:rsidRPr="005711B8">
        <w:t xml:space="preserve">ate, GDP </w:t>
      </w:r>
      <w:r w:rsidR="000B2736">
        <w:t>o</w:t>
      </w:r>
      <w:r w:rsidR="0031037B" w:rsidRPr="005711B8">
        <w:t xml:space="preserve">utput, </w:t>
      </w:r>
      <w:r w:rsidR="000B2736">
        <w:t>c</w:t>
      </w:r>
      <w:r w:rsidR="0031037B" w:rsidRPr="005711B8">
        <w:t xml:space="preserve">onsumer </w:t>
      </w:r>
      <w:r w:rsidR="000B2736">
        <w:t>c</w:t>
      </w:r>
      <w:r w:rsidR="0031037B" w:rsidRPr="005711B8">
        <w:t xml:space="preserve">onfidence and </w:t>
      </w:r>
      <w:r w:rsidR="000B2736">
        <w:t>t</w:t>
      </w:r>
      <w:r w:rsidR="0031037B" w:rsidRPr="005711B8">
        <w:t xml:space="preserve">he </w:t>
      </w:r>
      <w:r w:rsidR="000B2736">
        <w:t>s</w:t>
      </w:r>
      <w:r w:rsidR="0031037B" w:rsidRPr="005711B8">
        <w:t xml:space="preserve">tock </w:t>
      </w:r>
      <w:r w:rsidR="000B2736">
        <w:t>m</w:t>
      </w:r>
      <w:r w:rsidR="0031037B" w:rsidRPr="005711B8">
        <w:t xml:space="preserve">arket as </w:t>
      </w:r>
      <w:r w:rsidR="00A208E2" w:rsidRPr="005711B8">
        <w:t>my variables to get a</w:t>
      </w:r>
      <w:r w:rsidR="008A6407" w:rsidRPr="005711B8">
        <w:t>n</w:t>
      </w:r>
      <w:r w:rsidR="00A208E2" w:rsidRPr="005711B8">
        <w:t xml:space="preserve"> indication of an upcoming recession. I decided to use </w:t>
      </w:r>
      <w:r w:rsidR="000B2736">
        <w:t>t</w:t>
      </w:r>
      <w:r w:rsidR="00A208E2" w:rsidRPr="005711B8">
        <w:t xml:space="preserve">he </w:t>
      </w:r>
      <w:r w:rsidR="000B2736">
        <w:t>y</w:t>
      </w:r>
      <w:r w:rsidR="00A208E2" w:rsidRPr="005711B8">
        <w:t xml:space="preserve">ield </w:t>
      </w:r>
      <w:r w:rsidR="000B2736">
        <w:t>c</w:t>
      </w:r>
      <w:r w:rsidR="00A208E2" w:rsidRPr="005711B8">
        <w:t xml:space="preserve">urve as </w:t>
      </w:r>
      <w:r w:rsidR="008A6407" w:rsidRPr="005711B8">
        <w:t xml:space="preserve">my response as it </w:t>
      </w:r>
      <w:r w:rsidR="00EB33D9" w:rsidRPr="005711B8">
        <w:t>has historically</w:t>
      </w:r>
      <w:r w:rsidR="00EE2613" w:rsidRPr="005711B8">
        <w:t xml:space="preserve"> proved to be the most accurate </w:t>
      </w:r>
      <w:r w:rsidR="00EB33D9" w:rsidRPr="005711B8">
        <w:t>indicator</w:t>
      </w:r>
      <w:r w:rsidR="00EE2613" w:rsidRPr="005711B8">
        <w:t xml:space="preserve">. </w:t>
      </w:r>
      <w:r w:rsidR="00EB33D9" w:rsidRPr="005711B8">
        <w:t xml:space="preserve">I </w:t>
      </w:r>
      <w:r w:rsidR="00B127E5" w:rsidRPr="005711B8">
        <w:t xml:space="preserve">had to make some assumptions </w:t>
      </w:r>
      <w:r w:rsidR="00316ABC" w:rsidRPr="005711B8">
        <w:t>to be able to</w:t>
      </w:r>
      <w:r w:rsidR="009D24E7" w:rsidRPr="005711B8">
        <w:t xml:space="preserve"> create this</w:t>
      </w:r>
      <w:r w:rsidR="00316ABC" w:rsidRPr="005711B8">
        <w:t xml:space="preserve"> model</w:t>
      </w:r>
      <w:r w:rsidR="009D24E7" w:rsidRPr="005711B8">
        <w:t xml:space="preserve">. One of major assumptions I had to make was that a </w:t>
      </w:r>
      <w:r w:rsidR="000B2736">
        <w:t xml:space="preserve">future </w:t>
      </w:r>
      <w:r w:rsidR="009D24E7" w:rsidRPr="005711B8">
        <w:t xml:space="preserve">recession </w:t>
      </w:r>
      <w:r w:rsidR="00720852" w:rsidRPr="005711B8">
        <w:t xml:space="preserve">would </w:t>
      </w:r>
      <w:r w:rsidR="000B2736">
        <w:t>be</w:t>
      </w:r>
      <w:r w:rsidR="00D42B20" w:rsidRPr="005711B8">
        <w:t xml:space="preserve"> similar to the</w:t>
      </w:r>
      <w:r w:rsidR="000B2736">
        <w:t xml:space="preserve"> historic</w:t>
      </w:r>
      <w:r w:rsidR="00D42B20" w:rsidRPr="005711B8">
        <w:t xml:space="preserve"> </w:t>
      </w:r>
      <w:r w:rsidR="000B2736">
        <w:t>recessions</w:t>
      </w:r>
      <w:r w:rsidR="00D42B20" w:rsidRPr="005711B8">
        <w:t xml:space="preserve">. </w:t>
      </w:r>
      <w:r w:rsidR="006757C9" w:rsidRPr="005711B8">
        <w:t xml:space="preserve">This assumption makes my model very generalized and vague because each recession </w:t>
      </w:r>
      <w:r w:rsidR="0056493F" w:rsidRPr="005711B8">
        <w:t xml:space="preserve">in the past occurred due to unique circumstances and the economy recovered </w:t>
      </w:r>
      <w:r w:rsidR="0025251E" w:rsidRPr="005711B8">
        <w:t>in a unique way. For example, after the 9/11</w:t>
      </w:r>
      <w:r w:rsidR="00BB74A6" w:rsidRPr="005711B8">
        <w:t xml:space="preserve"> terrorist</w:t>
      </w:r>
      <w:r w:rsidR="0025251E" w:rsidRPr="005711B8">
        <w:t xml:space="preserve"> attacks</w:t>
      </w:r>
      <w:r w:rsidR="00FB4514" w:rsidRPr="005711B8">
        <w:t xml:space="preserve"> in New York City</w:t>
      </w:r>
      <w:r w:rsidR="0025251E" w:rsidRPr="005711B8">
        <w:t>, the U.S economy</w:t>
      </w:r>
      <w:r w:rsidR="00237A71" w:rsidRPr="005711B8">
        <w:t xml:space="preserve"> went into a brief recession</w:t>
      </w:r>
      <w:r w:rsidR="00271CD8" w:rsidRPr="005711B8">
        <w:t>,</w:t>
      </w:r>
      <w:r w:rsidR="00280D97" w:rsidRPr="005711B8">
        <w:t xml:space="preserve"> but that had no relation with unemployment rate</w:t>
      </w:r>
      <w:r w:rsidR="00F44DA3" w:rsidRPr="005711B8">
        <w:t xml:space="preserve"> or the GDP </w:t>
      </w:r>
      <w:r w:rsidR="000B2736">
        <w:t>o</w:t>
      </w:r>
      <w:r w:rsidR="00F44DA3" w:rsidRPr="005711B8">
        <w:t xml:space="preserve">utput. Similarly, </w:t>
      </w:r>
      <w:r w:rsidR="00D615B1" w:rsidRPr="005711B8">
        <w:t>in</w:t>
      </w:r>
      <w:r w:rsidR="00F44DA3" w:rsidRPr="005711B8">
        <w:t xml:space="preserve"> 200</w:t>
      </w:r>
      <w:r w:rsidR="00D964A5" w:rsidRPr="005711B8">
        <w:t xml:space="preserve">9, the government bailed many banks out </w:t>
      </w:r>
      <w:r w:rsidR="00D615B1" w:rsidRPr="005711B8">
        <w:t>and saved them from</w:t>
      </w:r>
      <w:r w:rsidR="00D964A5" w:rsidRPr="005711B8">
        <w:t xml:space="preserve"> default</w:t>
      </w:r>
      <w:r w:rsidR="00D615B1" w:rsidRPr="005711B8">
        <w:t>ing</w:t>
      </w:r>
      <w:r w:rsidR="00D964A5" w:rsidRPr="005711B8">
        <w:t xml:space="preserve"> and </w:t>
      </w:r>
      <w:r w:rsidR="00091C69" w:rsidRPr="005711B8">
        <w:t>th</w:t>
      </w:r>
      <w:r w:rsidR="00D03B59" w:rsidRPr="005711B8">
        <w:t xml:space="preserve">ose steps were taken </w:t>
      </w:r>
      <w:r w:rsidR="00F8098B" w:rsidRPr="005711B8">
        <w:t>due to specific circumstances</w:t>
      </w:r>
      <w:r w:rsidR="00271CD8" w:rsidRPr="005711B8">
        <w:rPr>
          <w:rStyle w:val="CommentReference"/>
        </w:rPr>
        <w:commentReference w:id="4"/>
      </w:r>
      <w:r w:rsidR="00F8098B" w:rsidRPr="005711B8">
        <w:t xml:space="preserve">. </w:t>
      </w:r>
      <w:r w:rsidR="00772343" w:rsidRPr="005711B8">
        <w:t>These factors make</w:t>
      </w:r>
      <w:r w:rsidR="001D374B" w:rsidRPr="005711B8">
        <w:t xml:space="preserve"> getting</w:t>
      </w:r>
      <w:r w:rsidR="00772343" w:rsidRPr="005711B8">
        <w:t xml:space="preserve"> a</w:t>
      </w:r>
      <w:r w:rsidR="001D374B" w:rsidRPr="005711B8">
        <w:t>n accurate</w:t>
      </w:r>
      <w:r w:rsidR="00772343" w:rsidRPr="005711B8">
        <w:t xml:space="preserve"> </w:t>
      </w:r>
      <w:r w:rsidR="00772343" w:rsidRPr="005711B8">
        <w:lastRenderedPageBreak/>
        <w:t xml:space="preserve">prediction </w:t>
      </w:r>
      <w:r w:rsidR="001D374B" w:rsidRPr="005711B8">
        <w:t xml:space="preserve">or an indication </w:t>
      </w:r>
      <w:r w:rsidR="00271CD8" w:rsidRPr="005711B8">
        <w:t>of</w:t>
      </w:r>
      <w:r w:rsidR="001D374B" w:rsidRPr="005711B8">
        <w:t xml:space="preserve"> </w:t>
      </w:r>
      <w:r w:rsidR="00F14975" w:rsidRPr="005711B8">
        <w:t xml:space="preserve">an </w:t>
      </w:r>
      <w:commentRangeStart w:id="5"/>
      <w:r w:rsidR="00F14975" w:rsidRPr="005711B8">
        <w:t>upcoming</w:t>
      </w:r>
      <w:r w:rsidR="000B2736">
        <w:t xml:space="preserve"> recession</w:t>
      </w:r>
      <w:r w:rsidR="00F14975" w:rsidRPr="005711B8">
        <w:t xml:space="preserve"> almos</w:t>
      </w:r>
      <w:commentRangeEnd w:id="5"/>
      <w:r w:rsidR="00271CD8" w:rsidRPr="005711B8">
        <w:rPr>
          <w:rStyle w:val="CommentReference"/>
        </w:rPr>
        <w:commentReference w:id="5"/>
      </w:r>
      <w:r w:rsidR="00F14975" w:rsidRPr="005711B8">
        <w:t xml:space="preserve">t impossible. </w:t>
      </w:r>
      <w:r w:rsidR="0000723C" w:rsidRPr="005711B8">
        <w:t>However, there are some</w:t>
      </w:r>
      <w:r w:rsidR="00FA2D15" w:rsidRPr="005711B8">
        <w:t xml:space="preserve"> probability</w:t>
      </w:r>
      <w:r w:rsidR="0000723C" w:rsidRPr="005711B8">
        <w:t xml:space="preserve"> </w:t>
      </w:r>
      <w:r w:rsidR="00FA2D15" w:rsidRPr="005711B8">
        <w:t xml:space="preserve">models </w:t>
      </w:r>
      <w:r w:rsidR="00271CD8" w:rsidRPr="005711B8">
        <w:t xml:space="preserve">that have been </w:t>
      </w:r>
      <w:r w:rsidR="00FA2D15" w:rsidRPr="005711B8">
        <w:t xml:space="preserve">implemented by </w:t>
      </w:r>
      <w:r w:rsidR="00AD4412" w:rsidRPr="005711B8">
        <w:rPr>
          <w:rFonts w:ascii="Times New Roman" w:hAnsi="Times New Roman" w:cs="Times New Roman"/>
        </w:rPr>
        <w:t xml:space="preserve">the New York Fed and </w:t>
      </w:r>
      <w:r w:rsidR="00EF5EF4" w:rsidRPr="005711B8">
        <w:rPr>
          <w:rFonts w:ascii="Times New Roman" w:hAnsi="Times New Roman" w:cs="Times New Roman"/>
        </w:rPr>
        <w:t>Rabobank,</w:t>
      </w:r>
      <w:r w:rsidR="00AD4412" w:rsidRPr="005711B8">
        <w:rPr>
          <w:rFonts w:ascii="Times New Roman" w:hAnsi="Times New Roman" w:cs="Times New Roman"/>
        </w:rPr>
        <w:t xml:space="preserve"> </w:t>
      </w:r>
      <w:r w:rsidR="007C4C2E" w:rsidRPr="005711B8">
        <w:rPr>
          <w:rFonts w:ascii="Times New Roman" w:hAnsi="Times New Roman" w:cs="Times New Roman"/>
        </w:rPr>
        <w:t xml:space="preserve">but they </w:t>
      </w:r>
      <w:r w:rsidR="00093F12" w:rsidRPr="005711B8">
        <w:rPr>
          <w:rFonts w:ascii="Times New Roman" w:hAnsi="Times New Roman" w:cs="Times New Roman"/>
        </w:rPr>
        <w:t xml:space="preserve">only have a 12-month forecast and only rely on one variable. </w:t>
      </w:r>
      <w:r w:rsidR="00EF5EF4" w:rsidRPr="005711B8">
        <w:rPr>
          <w:rFonts w:ascii="Times New Roman" w:hAnsi="Times New Roman" w:cs="Times New Roman"/>
        </w:rPr>
        <w:t xml:space="preserve">Guggenheim Partners and Wells Fargo </w:t>
      </w:r>
      <w:r w:rsidR="00B443CD" w:rsidRPr="005711B8">
        <w:rPr>
          <w:rFonts w:ascii="Times New Roman" w:hAnsi="Times New Roman" w:cs="Times New Roman"/>
        </w:rPr>
        <w:t>Economics also</w:t>
      </w:r>
      <w:r w:rsidR="00EF5EF4" w:rsidRPr="005711B8">
        <w:rPr>
          <w:rFonts w:ascii="Times New Roman" w:hAnsi="Times New Roman" w:cs="Times New Roman"/>
        </w:rPr>
        <w:t xml:space="preserve"> have recession indicators that use economic and market data, but they have a limited time frame for the forecast (</w:t>
      </w:r>
      <w:r w:rsidR="001F77CB" w:rsidRPr="005711B8">
        <w:rPr>
          <w:rFonts w:ascii="Times New Roman" w:hAnsi="Times New Roman" w:cs="Times New Roman"/>
        </w:rPr>
        <w:t>Zhang, 2019</w:t>
      </w:r>
      <w:r w:rsidR="00EF5EF4" w:rsidRPr="005711B8">
        <w:rPr>
          <w:rFonts w:ascii="Times New Roman" w:hAnsi="Times New Roman" w:cs="Times New Roman"/>
        </w:rPr>
        <w:t>)</w:t>
      </w:r>
      <w:r w:rsidR="001F77CB" w:rsidRPr="005711B8">
        <w:rPr>
          <w:rFonts w:ascii="Times New Roman" w:hAnsi="Times New Roman" w:cs="Times New Roman"/>
        </w:rPr>
        <w:t xml:space="preserve">. </w:t>
      </w:r>
      <w:r w:rsidR="008F41E2" w:rsidRPr="005711B8">
        <w:rPr>
          <w:rFonts w:ascii="Times New Roman" w:hAnsi="Times New Roman" w:cs="Times New Roman"/>
        </w:rPr>
        <w:t xml:space="preserve">After </w:t>
      </w:r>
      <w:r w:rsidR="00886E50" w:rsidRPr="005711B8">
        <w:rPr>
          <w:rFonts w:ascii="Times New Roman" w:hAnsi="Times New Roman" w:cs="Times New Roman"/>
        </w:rPr>
        <w:t>understanding</w:t>
      </w:r>
      <w:r w:rsidR="008F41E2" w:rsidRPr="005711B8">
        <w:rPr>
          <w:rFonts w:ascii="Times New Roman" w:hAnsi="Times New Roman" w:cs="Times New Roman"/>
        </w:rPr>
        <w:t xml:space="preserve"> these factor</w:t>
      </w:r>
      <w:r w:rsidR="00886E50" w:rsidRPr="005711B8">
        <w:rPr>
          <w:rFonts w:ascii="Times New Roman" w:hAnsi="Times New Roman" w:cs="Times New Roman"/>
        </w:rPr>
        <w:t xml:space="preserve">s and considering the assumptions, I decided to change my approach </w:t>
      </w:r>
      <w:r w:rsidR="000158A2" w:rsidRPr="005711B8">
        <w:rPr>
          <w:rFonts w:ascii="Times New Roman" w:hAnsi="Times New Roman" w:cs="Times New Roman"/>
        </w:rPr>
        <w:t xml:space="preserve">towards the solution. </w:t>
      </w:r>
    </w:p>
    <w:p w14:paraId="7B660FA6" w14:textId="624E3C88" w:rsidR="0095434E" w:rsidRPr="005711B8" w:rsidRDefault="0095434E" w:rsidP="001851C4">
      <w:pPr>
        <w:ind w:firstLine="0"/>
        <w:rPr>
          <w:rFonts w:ascii="Times New Roman" w:hAnsi="Times New Roman" w:cs="Times New Roman"/>
        </w:rPr>
      </w:pPr>
      <w:r w:rsidRPr="005711B8">
        <w:rPr>
          <w:rFonts w:ascii="Times New Roman" w:hAnsi="Times New Roman" w:cs="Times New Roman"/>
        </w:rPr>
        <w:tab/>
      </w:r>
      <w:r w:rsidR="00EC6E06" w:rsidRPr="005711B8">
        <w:rPr>
          <w:rFonts w:ascii="Times New Roman" w:hAnsi="Times New Roman" w:cs="Times New Roman"/>
        </w:rPr>
        <w:t xml:space="preserve">I decided to </w:t>
      </w:r>
      <w:r w:rsidR="00AB5AC1" w:rsidRPr="005711B8">
        <w:rPr>
          <w:rFonts w:ascii="Times New Roman" w:hAnsi="Times New Roman" w:cs="Times New Roman"/>
        </w:rPr>
        <w:t xml:space="preserve">first understand the relationship between my variables and </w:t>
      </w:r>
      <w:r w:rsidR="00624753" w:rsidRPr="005711B8">
        <w:rPr>
          <w:rFonts w:ascii="Times New Roman" w:hAnsi="Times New Roman" w:cs="Times New Roman"/>
        </w:rPr>
        <w:t xml:space="preserve">then get a prediction of a near future. For example, if the economy already had a </w:t>
      </w:r>
      <w:r w:rsidR="00166BC5" w:rsidRPr="005711B8">
        <w:rPr>
          <w:rFonts w:ascii="Times New Roman" w:hAnsi="Times New Roman" w:cs="Times New Roman"/>
        </w:rPr>
        <w:t xml:space="preserve">negative growth in last two quarters, by looking at the </w:t>
      </w:r>
      <w:r w:rsidR="000B2736">
        <w:rPr>
          <w:rFonts w:ascii="Times New Roman" w:hAnsi="Times New Roman" w:cs="Times New Roman"/>
        </w:rPr>
        <w:t>u</w:t>
      </w:r>
      <w:r w:rsidR="00166BC5" w:rsidRPr="005711B8">
        <w:rPr>
          <w:rFonts w:ascii="Times New Roman" w:hAnsi="Times New Roman" w:cs="Times New Roman"/>
        </w:rPr>
        <w:t xml:space="preserve">nemployment rate and GDP </w:t>
      </w:r>
      <w:r w:rsidR="000B2736">
        <w:rPr>
          <w:rFonts w:ascii="Times New Roman" w:hAnsi="Times New Roman" w:cs="Times New Roman"/>
        </w:rPr>
        <w:t>o</w:t>
      </w:r>
      <w:r w:rsidR="00166BC5" w:rsidRPr="005711B8">
        <w:rPr>
          <w:rFonts w:ascii="Times New Roman" w:hAnsi="Times New Roman" w:cs="Times New Roman"/>
        </w:rPr>
        <w:t xml:space="preserve">utput rate, we can </w:t>
      </w:r>
      <w:r w:rsidR="00277454" w:rsidRPr="005711B8">
        <w:rPr>
          <w:rFonts w:ascii="Times New Roman" w:hAnsi="Times New Roman" w:cs="Times New Roman"/>
        </w:rPr>
        <w:t xml:space="preserve">get an idea of </w:t>
      </w:r>
      <w:r w:rsidR="00D053D8" w:rsidRPr="005711B8">
        <w:rPr>
          <w:rFonts w:ascii="Times New Roman" w:hAnsi="Times New Roman" w:cs="Times New Roman"/>
        </w:rPr>
        <w:t>t</w:t>
      </w:r>
      <w:r w:rsidR="00277454" w:rsidRPr="005711B8">
        <w:rPr>
          <w:rFonts w:ascii="Times New Roman" w:hAnsi="Times New Roman" w:cs="Times New Roman"/>
        </w:rPr>
        <w:t xml:space="preserve">he </w:t>
      </w:r>
      <w:r w:rsidR="000B2736">
        <w:rPr>
          <w:rFonts w:ascii="Times New Roman" w:hAnsi="Times New Roman" w:cs="Times New Roman"/>
        </w:rPr>
        <w:t>y</w:t>
      </w:r>
      <w:r w:rsidR="00277454" w:rsidRPr="005711B8">
        <w:rPr>
          <w:rFonts w:ascii="Times New Roman" w:hAnsi="Times New Roman" w:cs="Times New Roman"/>
        </w:rPr>
        <w:t xml:space="preserve">ield </w:t>
      </w:r>
      <w:r w:rsidR="000B2736">
        <w:rPr>
          <w:rFonts w:ascii="Times New Roman" w:hAnsi="Times New Roman" w:cs="Times New Roman"/>
        </w:rPr>
        <w:t>c</w:t>
      </w:r>
      <w:r w:rsidR="00277454" w:rsidRPr="005711B8">
        <w:rPr>
          <w:rFonts w:ascii="Times New Roman" w:hAnsi="Times New Roman" w:cs="Times New Roman"/>
        </w:rPr>
        <w:t xml:space="preserve">urve and </w:t>
      </w:r>
      <w:r w:rsidR="00324E41" w:rsidRPr="005711B8">
        <w:rPr>
          <w:rFonts w:ascii="Times New Roman" w:hAnsi="Times New Roman" w:cs="Times New Roman"/>
        </w:rPr>
        <w:t xml:space="preserve">if it is going to invert soon. This way we </w:t>
      </w:r>
      <w:r w:rsidR="00CA12E0" w:rsidRPr="005711B8">
        <w:rPr>
          <w:rFonts w:ascii="Times New Roman" w:hAnsi="Times New Roman" w:cs="Times New Roman"/>
        </w:rPr>
        <w:t xml:space="preserve">can start preparing for tough financial times and get ahead </w:t>
      </w:r>
      <w:r w:rsidR="005449A3" w:rsidRPr="005711B8">
        <w:rPr>
          <w:rFonts w:ascii="Times New Roman" w:hAnsi="Times New Roman" w:cs="Times New Roman"/>
        </w:rPr>
        <w:t>o</w:t>
      </w:r>
      <w:r w:rsidR="006C05EF" w:rsidRPr="005711B8">
        <w:rPr>
          <w:rFonts w:ascii="Times New Roman" w:hAnsi="Times New Roman" w:cs="Times New Roman"/>
        </w:rPr>
        <w:t xml:space="preserve">n budgeting, debts, and investments. </w:t>
      </w:r>
    </w:p>
    <w:p w14:paraId="0930AEBF" w14:textId="635E8B58" w:rsidR="0024336C" w:rsidRPr="005711B8" w:rsidRDefault="00617763" w:rsidP="001851C4">
      <w:pPr>
        <w:ind w:firstLine="0"/>
        <w:rPr>
          <w:rFonts w:ascii="Times New Roman" w:hAnsi="Times New Roman" w:cs="Times New Roman"/>
          <w:b/>
          <w:bCs/>
        </w:rPr>
      </w:pPr>
      <w:r w:rsidRPr="005711B8">
        <w:rPr>
          <w:rFonts w:ascii="Times New Roman" w:hAnsi="Times New Roman" w:cs="Times New Roman"/>
          <w:b/>
          <w:bCs/>
        </w:rPr>
        <w:t>Data</w:t>
      </w:r>
    </w:p>
    <w:p w14:paraId="108168BB" w14:textId="246BAD57" w:rsidR="00C93A18" w:rsidRPr="005711B8" w:rsidRDefault="00617763" w:rsidP="001851C4">
      <w:pPr>
        <w:ind w:firstLine="0"/>
        <w:rPr>
          <w:rFonts w:ascii="Times New Roman" w:hAnsi="Times New Roman" w:cs="Times New Roman"/>
        </w:rPr>
      </w:pPr>
      <w:r w:rsidRPr="005711B8">
        <w:rPr>
          <w:rFonts w:ascii="Times New Roman" w:hAnsi="Times New Roman" w:cs="Times New Roman"/>
        </w:rPr>
        <w:tab/>
      </w:r>
      <w:r w:rsidR="00F034F4" w:rsidRPr="005711B8">
        <w:rPr>
          <w:rFonts w:ascii="Times New Roman" w:hAnsi="Times New Roman" w:cs="Times New Roman"/>
        </w:rPr>
        <w:t xml:space="preserve">I </w:t>
      </w:r>
      <w:r w:rsidR="004C06C3" w:rsidRPr="005711B8">
        <w:rPr>
          <w:rFonts w:ascii="Times New Roman" w:hAnsi="Times New Roman" w:cs="Times New Roman"/>
        </w:rPr>
        <w:t>attained</w:t>
      </w:r>
      <w:r w:rsidR="00D053D8" w:rsidRPr="005711B8">
        <w:rPr>
          <w:rFonts w:ascii="Times New Roman" w:hAnsi="Times New Roman" w:cs="Times New Roman"/>
        </w:rPr>
        <w:t xml:space="preserve"> the </w:t>
      </w:r>
      <w:r w:rsidR="000B2736">
        <w:rPr>
          <w:rFonts w:ascii="Times New Roman" w:hAnsi="Times New Roman" w:cs="Times New Roman"/>
        </w:rPr>
        <w:t>y</w:t>
      </w:r>
      <w:r w:rsidR="00D053D8" w:rsidRPr="005711B8">
        <w:rPr>
          <w:rFonts w:ascii="Times New Roman" w:hAnsi="Times New Roman" w:cs="Times New Roman"/>
        </w:rPr>
        <w:t xml:space="preserve">ield </w:t>
      </w:r>
      <w:r w:rsidR="000B2736">
        <w:rPr>
          <w:rFonts w:ascii="Times New Roman" w:hAnsi="Times New Roman" w:cs="Times New Roman"/>
        </w:rPr>
        <w:t>c</w:t>
      </w:r>
      <w:r w:rsidR="00D053D8" w:rsidRPr="005711B8">
        <w:rPr>
          <w:rFonts w:ascii="Times New Roman" w:hAnsi="Times New Roman" w:cs="Times New Roman"/>
        </w:rPr>
        <w:t xml:space="preserve">urve data from the </w:t>
      </w:r>
      <w:r w:rsidR="00271CD8" w:rsidRPr="005711B8">
        <w:rPr>
          <w:rFonts w:ascii="Times New Roman" w:hAnsi="Times New Roman" w:cs="Times New Roman"/>
        </w:rPr>
        <w:t>F</w:t>
      </w:r>
      <w:r w:rsidR="00E84AF2" w:rsidRPr="005711B8">
        <w:rPr>
          <w:rFonts w:ascii="Times New Roman" w:hAnsi="Times New Roman" w:cs="Times New Roman"/>
        </w:rPr>
        <w:t xml:space="preserve">ederal </w:t>
      </w:r>
      <w:r w:rsidR="00271CD8" w:rsidRPr="005711B8">
        <w:rPr>
          <w:rFonts w:ascii="Times New Roman" w:hAnsi="Times New Roman" w:cs="Times New Roman"/>
        </w:rPr>
        <w:t>R</w:t>
      </w:r>
      <w:r w:rsidR="00E84AF2" w:rsidRPr="005711B8">
        <w:rPr>
          <w:rFonts w:ascii="Times New Roman" w:hAnsi="Times New Roman" w:cs="Times New Roman"/>
        </w:rPr>
        <w:t xml:space="preserve">eserve </w:t>
      </w:r>
      <w:r w:rsidR="00271CD8" w:rsidRPr="005711B8">
        <w:rPr>
          <w:rFonts w:ascii="Times New Roman" w:hAnsi="Times New Roman" w:cs="Times New Roman"/>
        </w:rPr>
        <w:t>E</w:t>
      </w:r>
      <w:r w:rsidR="00E84AF2" w:rsidRPr="005711B8">
        <w:rPr>
          <w:rFonts w:ascii="Times New Roman" w:hAnsi="Times New Roman" w:cs="Times New Roman"/>
        </w:rPr>
        <w:t xml:space="preserve">conomic </w:t>
      </w:r>
      <w:r w:rsidR="00271CD8" w:rsidRPr="005711B8">
        <w:rPr>
          <w:rFonts w:ascii="Times New Roman" w:hAnsi="Times New Roman" w:cs="Times New Roman"/>
        </w:rPr>
        <w:t>D</w:t>
      </w:r>
      <w:r w:rsidR="00E84AF2" w:rsidRPr="005711B8">
        <w:rPr>
          <w:rFonts w:ascii="Times New Roman" w:hAnsi="Times New Roman" w:cs="Times New Roman"/>
        </w:rPr>
        <w:t xml:space="preserve">ata (FRED) website. </w:t>
      </w:r>
      <w:r w:rsidR="00271CD8" w:rsidRPr="005711B8">
        <w:rPr>
          <w:rFonts w:ascii="Times New Roman" w:hAnsi="Times New Roman" w:cs="Times New Roman"/>
        </w:rPr>
        <w:t>This</w:t>
      </w:r>
      <w:r w:rsidR="00A2783B" w:rsidRPr="005711B8">
        <w:rPr>
          <w:rFonts w:ascii="Times New Roman" w:hAnsi="Times New Roman" w:cs="Times New Roman"/>
        </w:rPr>
        <w:t xml:space="preserve"> is a</w:t>
      </w:r>
      <w:r w:rsidR="008D0E24" w:rsidRPr="005711B8">
        <w:rPr>
          <w:rFonts w:ascii="Times New Roman" w:hAnsi="Times New Roman" w:cs="Times New Roman"/>
        </w:rPr>
        <w:t xml:space="preserve">n online database </w:t>
      </w:r>
      <w:r w:rsidR="00FC3025" w:rsidRPr="005711B8">
        <w:rPr>
          <w:rFonts w:ascii="Times New Roman" w:hAnsi="Times New Roman" w:cs="Times New Roman"/>
        </w:rPr>
        <w:t xml:space="preserve">that consists of </w:t>
      </w:r>
      <w:r w:rsidR="000B2736" w:rsidRPr="005711B8">
        <w:rPr>
          <w:rFonts w:ascii="Times New Roman" w:hAnsi="Times New Roman" w:cs="Times New Roman"/>
        </w:rPr>
        <w:t>hundreds</w:t>
      </w:r>
      <w:r w:rsidR="00FC3025" w:rsidRPr="005711B8">
        <w:rPr>
          <w:rFonts w:ascii="Times New Roman" w:hAnsi="Times New Roman" w:cs="Times New Roman"/>
        </w:rPr>
        <w:t xml:space="preserve"> of thousands of economic </w:t>
      </w:r>
      <w:r w:rsidR="009D2D60" w:rsidRPr="005711B8">
        <w:rPr>
          <w:rFonts w:ascii="Times New Roman" w:hAnsi="Times New Roman" w:cs="Times New Roman"/>
        </w:rPr>
        <w:t>data time series</w:t>
      </w:r>
      <w:r w:rsidR="000B2736">
        <w:rPr>
          <w:rFonts w:ascii="Times New Roman" w:hAnsi="Times New Roman" w:cs="Times New Roman"/>
        </w:rPr>
        <w:t xml:space="preserve"> extracted</w:t>
      </w:r>
      <w:r w:rsidR="009D2D60" w:rsidRPr="005711B8">
        <w:rPr>
          <w:rFonts w:ascii="Times New Roman" w:hAnsi="Times New Roman" w:cs="Times New Roman"/>
        </w:rPr>
        <w:t xml:space="preserve"> from</w:t>
      </w:r>
      <w:r w:rsidR="000B2736">
        <w:rPr>
          <w:rStyle w:val="CommentReference"/>
        </w:rPr>
        <w:t xml:space="preserve"> </w:t>
      </w:r>
      <w:r w:rsidR="009D2D60" w:rsidRPr="005711B8">
        <w:rPr>
          <w:rFonts w:ascii="Times New Roman" w:hAnsi="Times New Roman" w:cs="Times New Roman"/>
        </w:rPr>
        <w:t xml:space="preserve">national, international, </w:t>
      </w:r>
      <w:r w:rsidR="00FF0613" w:rsidRPr="005711B8">
        <w:rPr>
          <w:rFonts w:ascii="Times New Roman" w:hAnsi="Times New Roman" w:cs="Times New Roman"/>
        </w:rPr>
        <w:t xml:space="preserve">public and private sources. It was created and maintained by the Federal </w:t>
      </w:r>
      <w:r w:rsidR="0082343B" w:rsidRPr="005711B8">
        <w:rPr>
          <w:rFonts w:ascii="Times New Roman" w:hAnsi="Times New Roman" w:cs="Times New Roman"/>
        </w:rPr>
        <w:t xml:space="preserve">Reserve Bank of St. Louis. </w:t>
      </w:r>
      <w:commentRangeStart w:id="6"/>
      <w:r w:rsidR="001C4B69" w:rsidRPr="005711B8">
        <w:rPr>
          <w:rFonts w:ascii="Times New Roman" w:hAnsi="Times New Roman" w:cs="Times New Roman"/>
        </w:rPr>
        <w:t>Series</w:t>
      </w:r>
      <w:commentRangeEnd w:id="6"/>
      <w:r w:rsidR="00271CD8" w:rsidRPr="005711B8">
        <w:rPr>
          <w:rStyle w:val="CommentReference"/>
        </w:rPr>
        <w:commentReference w:id="6"/>
      </w:r>
      <w:r w:rsidR="001C4B69" w:rsidRPr="005711B8">
        <w:rPr>
          <w:rFonts w:ascii="Times New Roman" w:hAnsi="Times New Roman" w:cs="Times New Roman"/>
        </w:rPr>
        <w:t xml:space="preserve"> </w:t>
      </w:r>
      <w:r w:rsidR="000B2736">
        <w:rPr>
          <w:rFonts w:ascii="Times New Roman" w:hAnsi="Times New Roman" w:cs="Times New Roman"/>
        </w:rPr>
        <w:t>are</w:t>
      </w:r>
      <w:r w:rsidR="001C4B69" w:rsidRPr="005711B8">
        <w:rPr>
          <w:rFonts w:ascii="Times New Roman" w:hAnsi="Times New Roman" w:cs="Times New Roman"/>
        </w:rPr>
        <w:t xml:space="preserve"> calculated as the spread </w:t>
      </w:r>
      <w:r w:rsidR="00013FB2" w:rsidRPr="005711B8">
        <w:rPr>
          <w:rFonts w:ascii="Times New Roman" w:hAnsi="Times New Roman" w:cs="Times New Roman"/>
        </w:rPr>
        <w:t>between 10-year Treasury Cons</w:t>
      </w:r>
      <w:r w:rsidR="00B46012" w:rsidRPr="005711B8">
        <w:rPr>
          <w:rFonts w:ascii="Times New Roman" w:hAnsi="Times New Roman" w:cs="Times New Roman"/>
        </w:rPr>
        <w:t xml:space="preserve">tant Maturity and 3-month Treasury </w:t>
      </w:r>
      <w:r w:rsidR="0050768D" w:rsidRPr="005711B8">
        <w:rPr>
          <w:rFonts w:ascii="Times New Roman" w:hAnsi="Times New Roman" w:cs="Times New Roman"/>
        </w:rPr>
        <w:t>Constant Maturity.</w:t>
      </w:r>
      <w:r w:rsidR="0046168E" w:rsidRPr="005711B8">
        <w:rPr>
          <w:rFonts w:ascii="Times New Roman" w:hAnsi="Times New Roman" w:cs="Times New Roman"/>
        </w:rPr>
        <w:t xml:space="preserve"> </w:t>
      </w:r>
      <w:r w:rsidR="000B2736">
        <w:t>The time series graph from 1982 to present is represented on</w:t>
      </w:r>
      <w:r w:rsidR="000B2736">
        <w:rPr>
          <w:rFonts w:ascii="Times New Roman" w:hAnsi="Times New Roman" w:cs="Times New Roman"/>
        </w:rPr>
        <w:t xml:space="preserve"> </w:t>
      </w:r>
      <w:commentRangeStart w:id="7"/>
      <w:r w:rsidR="0046168E" w:rsidRPr="005711B8">
        <w:rPr>
          <w:rFonts w:ascii="Times New Roman" w:hAnsi="Times New Roman" w:cs="Times New Roman"/>
        </w:rPr>
        <w:t>Figure</w:t>
      </w:r>
      <w:commentRangeEnd w:id="7"/>
      <w:r w:rsidR="00271CD8" w:rsidRPr="005711B8">
        <w:rPr>
          <w:rStyle w:val="CommentReference"/>
        </w:rPr>
        <w:commentReference w:id="7"/>
      </w:r>
      <w:r w:rsidR="0046168E" w:rsidRPr="005711B8">
        <w:rPr>
          <w:rFonts w:ascii="Times New Roman" w:hAnsi="Times New Roman" w:cs="Times New Roman"/>
        </w:rPr>
        <w:t xml:space="preserve"> 1</w:t>
      </w:r>
      <w:r w:rsidR="008213D8" w:rsidRPr="005711B8">
        <w:rPr>
          <w:rFonts w:ascii="Times New Roman" w:hAnsi="Times New Roman" w:cs="Times New Roman"/>
        </w:rPr>
        <w:t>. As we can see</w:t>
      </w:r>
      <w:r w:rsidR="00271CD8" w:rsidRPr="005711B8">
        <w:rPr>
          <w:rFonts w:ascii="Times New Roman" w:hAnsi="Times New Roman" w:cs="Times New Roman"/>
        </w:rPr>
        <w:t>,</w:t>
      </w:r>
      <w:r w:rsidR="007F599C" w:rsidRPr="005711B8">
        <w:rPr>
          <w:rFonts w:ascii="Times New Roman" w:hAnsi="Times New Roman" w:cs="Times New Roman"/>
        </w:rPr>
        <w:t xml:space="preserve"> the </w:t>
      </w:r>
      <w:r w:rsidR="006E068D">
        <w:rPr>
          <w:rFonts w:ascii="Times New Roman" w:hAnsi="Times New Roman" w:cs="Times New Roman"/>
        </w:rPr>
        <w:t>y</w:t>
      </w:r>
      <w:r w:rsidR="007F599C" w:rsidRPr="005711B8">
        <w:rPr>
          <w:rFonts w:ascii="Times New Roman" w:hAnsi="Times New Roman" w:cs="Times New Roman"/>
        </w:rPr>
        <w:t xml:space="preserve">ield </w:t>
      </w:r>
      <w:r w:rsidR="006E068D">
        <w:rPr>
          <w:rFonts w:ascii="Times New Roman" w:hAnsi="Times New Roman" w:cs="Times New Roman"/>
        </w:rPr>
        <w:t>c</w:t>
      </w:r>
      <w:r w:rsidR="007F599C" w:rsidRPr="005711B8">
        <w:rPr>
          <w:rFonts w:ascii="Times New Roman" w:hAnsi="Times New Roman" w:cs="Times New Roman"/>
        </w:rPr>
        <w:t xml:space="preserve">urve inverted </w:t>
      </w:r>
      <w:r w:rsidR="00EE2B75" w:rsidRPr="005711B8">
        <w:rPr>
          <w:rFonts w:ascii="Times New Roman" w:hAnsi="Times New Roman" w:cs="Times New Roman"/>
        </w:rPr>
        <w:t>in June 1989, November 2000, July 2006 till July 2007, and August 2019.</w:t>
      </w:r>
      <w:r w:rsidR="00BB1F67" w:rsidRPr="005711B8">
        <w:rPr>
          <w:rFonts w:ascii="Times New Roman" w:hAnsi="Times New Roman" w:cs="Times New Roman"/>
        </w:rPr>
        <w:t xml:space="preserve"> This is a good way to keep track of </w:t>
      </w:r>
      <w:r w:rsidR="00271CD8" w:rsidRPr="005711B8">
        <w:rPr>
          <w:rFonts w:ascii="Times New Roman" w:hAnsi="Times New Roman" w:cs="Times New Roman"/>
        </w:rPr>
        <w:t xml:space="preserve">the </w:t>
      </w:r>
      <w:r w:rsidR="005432EC" w:rsidRPr="005711B8">
        <w:rPr>
          <w:rFonts w:ascii="Times New Roman" w:hAnsi="Times New Roman" w:cs="Times New Roman"/>
        </w:rPr>
        <w:t xml:space="preserve">yield curve since the data is constantly updated </w:t>
      </w:r>
      <w:r w:rsidR="006C2BAE" w:rsidRPr="005711B8">
        <w:rPr>
          <w:rFonts w:ascii="Times New Roman" w:hAnsi="Times New Roman" w:cs="Times New Roman"/>
        </w:rPr>
        <w:t xml:space="preserve">by the Federal Reserve. </w:t>
      </w:r>
    </w:p>
    <w:p w14:paraId="0EB6AF71" w14:textId="33DD85FD" w:rsidR="00D917DE" w:rsidRPr="005711B8" w:rsidRDefault="00EE2B75" w:rsidP="00BD7389">
      <w:pPr>
        <w:rPr>
          <w:rFonts w:ascii="Times New Roman" w:hAnsi="Times New Roman" w:cs="Times New Roman"/>
        </w:rPr>
      </w:pPr>
      <w:r w:rsidRPr="005711B8">
        <w:rPr>
          <w:rFonts w:ascii="Times New Roman" w:hAnsi="Times New Roman" w:cs="Times New Roman"/>
        </w:rPr>
        <w:lastRenderedPageBreak/>
        <w:t xml:space="preserve"> </w:t>
      </w:r>
      <w:r w:rsidR="00F36790" w:rsidRPr="005711B8">
        <w:rPr>
          <w:rFonts w:ascii="Times New Roman" w:hAnsi="Times New Roman" w:cs="Times New Roman"/>
          <w:noProof/>
        </w:rPr>
        <w:drawing>
          <wp:inline distT="0" distB="0" distL="0" distR="0" wp14:anchorId="4F4B6E44" wp14:editId="4E47874F">
            <wp:extent cx="4390621" cy="27432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dgraph.png"/>
                    <pic:cNvPicPr/>
                  </pic:nvPicPr>
                  <pic:blipFill>
                    <a:blip r:embed="rId15">
                      <a:extLst>
                        <a:ext uri="{28A0092B-C50C-407E-A947-70E740481C1C}">
                          <a14:useLocalDpi xmlns:a14="http://schemas.microsoft.com/office/drawing/2010/main" val="0"/>
                        </a:ext>
                      </a:extLst>
                    </a:blip>
                    <a:stretch>
                      <a:fillRect/>
                    </a:stretch>
                  </pic:blipFill>
                  <pic:spPr>
                    <a:xfrm>
                      <a:off x="0" y="0"/>
                      <a:ext cx="4411864" cy="2756472"/>
                    </a:xfrm>
                    <a:prstGeom prst="rect">
                      <a:avLst/>
                    </a:prstGeom>
                  </pic:spPr>
                </pic:pic>
              </a:graphicData>
            </a:graphic>
          </wp:inline>
        </w:drawing>
      </w:r>
    </w:p>
    <w:p w14:paraId="56EED34F" w14:textId="6DD5CB82" w:rsidR="00BD7389" w:rsidRPr="005711B8" w:rsidRDefault="00BD7389" w:rsidP="00271CD8">
      <w:pPr>
        <w:rPr>
          <w:rFonts w:ascii="Times New Roman" w:hAnsi="Times New Roman" w:cs="Times New Roman"/>
        </w:rPr>
      </w:pPr>
      <w:r w:rsidRPr="005711B8">
        <w:rPr>
          <w:rFonts w:ascii="Times New Roman" w:hAnsi="Times New Roman" w:cs="Times New Roman"/>
        </w:rPr>
        <w:t xml:space="preserve">Figure </w:t>
      </w:r>
      <w:commentRangeStart w:id="8"/>
      <w:r w:rsidRPr="005711B8">
        <w:rPr>
          <w:rFonts w:ascii="Times New Roman" w:hAnsi="Times New Roman" w:cs="Times New Roman"/>
        </w:rPr>
        <w:t>1</w:t>
      </w:r>
      <w:commentRangeEnd w:id="8"/>
      <w:r w:rsidR="00271CD8" w:rsidRPr="005711B8">
        <w:rPr>
          <w:rStyle w:val="CommentReference"/>
        </w:rPr>
        <w:commentReference w:id="8"/>
      </w:r>
      <w:r w:rsidR="00271CD8" w:rsidRPr="005711B8">
        <w:rPr>
          <w:rFonts w:ascii="Times New Roman" w:hAnsi="Times New Roman" w:cs="Times New Roman"/>
        </w:rPr>
        <w:t xml:space="preserve"> </w:t>
      </w:r>
      <w:r w:rsidR="000960B1">
        <w:rPr>
          <w:rFonts w:ascii="Times New Roman" w:hAnsi="Times New Roman" w:cs="Times New Roman"/>
        </w:rPr>
        <w:t xml:space="preserve">- </w:t>
      </w:r>
      <w:r w:rsidR="000960B1">
        <w:t>The time series graph from 1982 to present</w:t>
      </w:r>
    </w:p>
    <w:p w14:paraId="1780B96F" w14:textId="1A306F60" w:rsidR="006D111C" w:rsidRPr="005711B8" w:rsidRDefault="000B4FD0" w:rsidP="001851C4">
      <w:pPr>
        <w:ind w:firstLine="0"/>
        <w:rPr>
          <w:rFonts w:ascii="Times New Roman" w:hAnsi="Times New Roman" w:cs="Times New Roman"/>
        </w:rPr>
      </w:pPr>
      <w:r w:rsidRPr="005711B8">
        <w:rPr>
          <w:rFonts w:ascii="Times New Roman" w:hAnsi="Times New Roman" w:cs="Times New Roman"/>
        </w:rPr>
        <w:tab/>
      </w:r>
      <w:r w:rsidR="00A2659B" w:rsidRPr="005711B8">
        <w:rPr>
          <w:rFonts w:ascii="Times New Roman" w:hAnsi="Times New Roman" w:cs="Times New Roman"/>
        </w:rPr>
        <w:t xml:space="preserve">I got the </w:t>
      </w:r>
      <w:r w:rsidR="000960B1">
        <w:rPr>
          <w:rFonts w:ascii="Times New Roman" w:hAnsi="Times New Roman" w:cs="Times New Roman"/>
        </w:rPr>
        <w:t>u</w:t>
      </w:r>
      <w:r w:rsidR="00840125" w:rsidRPr="005711B8">
        <w:rPr>
          <w:rFonts w:ascii="Times New Roman" w:hAnsi="Times New Roman" w:cs="Times New Roman"/>
        </w:rPr>
        <w:t xml:space="preserve">nemployment </w:t>
      </w:r>
      <w:r w:rsidR="000960B1">
        <w:rPr>
          <w:rFonts w:ascii="Times New Roman" w:hAnsi="Times New Roman" w:cs="Times New Roman"/>
        </w:rPr>
        <w:t>r</w:t>
      </w:r>
      <w:r w:rsidR="00840125" w:rsidRPr="005711B8">
        <w:rPr>
          <w:rFonts w:ascii="Times New Roman" w:hAnsi="Times New Roman" w:cs="Times New Roman"/>
        </w:rPr>
        <w:t>ate data from</w:t>
      </w:r>
      <w:r w:rsidR="00271CD8" w:rsidRPr="005711B8">
        <w:rPr>
          <w:rFonts w:ascii="Times New Roman" w:hAnsi="Times New Roman" w:cs="Times New Roman"/>
        </w:rPr>
        <w:t xml:space="preserve"> the</w:t>
      </w:r>
      <w:r w:rsidR="00840125" w:rsidRPr="005711B8">
        <w:rPr>
          <w:rFonts w:ascii="Times New Roman" w:hAnsi="Times New Roman" w:cs="Times New Roman"/>
        </w:rPr>
        <w:t xml:space="preserve"> U.S B</w:t>
      </w:r>
      <w:r w:rsidR="00962A55" w:rsidRPr="005711B8">
        <w:rPr>
          <w:rFonts w:ascii="Times New Roman" w:hAnsi="Times New Roman" w:cs="Times New Roman"/>
        </w:rPr>
        <w:t xml:space="preserve">ureau of Labor Statistics. </w:t>
      </w:r>
      <w:r w:rsidR="00D15021" w:rsidRPr="005711B8">
        <w:rPr>
          <w:rFonts w:ascii="Times New Roman" w:hAnsi="Times New Roman" w:cs="Times New Roman"/>
        </w:rPr>
        <w:t>The data is collected by the B</w:t>
      </w:r>
      <w:r w:rsidR="00B13566" w:rsidRPr="005711B8">
        <w:rPr>
          <w:rFonts w:ascii="Times New Roman" w:hAnsi="Times New Roman" w:cs="Times New Roman"/>
        </w:rPr>
        <w:t xml:space="preserve">ureau </w:t>
      </w:r>
      <w:r w:rsidR="000061EC" w:rsidRPr="005711B8">
        <w:rPr>
          <w:rFonts w:ascii="Times New Roman" w:hAnsi="Times New Roman" w:cs="Times New Roman"/>
        </w:rPr>
        <w:t>daily</w:t>
      </w:r>
      <w:r w:rsidR="007C032D" w:rsidRPr="005711B8">
        <w:rPr>
          <w:rFonts w:ascii="Times New Roman" w:hAnsi="Times New Roman" w:cs="Times New Roman"/>
        </w:rPr>
        <w:t>,</w:t>
      </w:r>
      <w:r w:rsidR="009B7269" w:rsidRPr="005711B8">
        <w:rPr>
          <w:rFonts w:ascii="Times New Roman" w:hAnsi="Times New Roman" w:cs="Times New Roman"/>
        </w:rPr>
        <w:t xml:space="preserve"> but it is averaged </w:t>
      </w:r>
      <w:r w:rsidR="00137BBF" w:rsidRPr="005711B8">
        <w:rPr>
          <w:rFonts w:ascii="Times New Roman" w:hAnsi="Times New Roman" w:cs="Times New Roman"/>
        </w:rPr>
        <w:t xml:space="preserve">to get the monthly </w:t>
      </w:r>
      <w:r w:rsidR="00DF48ED" w:rsidRPr="005711B8">
        <w:rPr>
          <w:rFonts w:ascii="Times New Roman" w:hAnsi="Times New Roman" w:cs="Times New Roman"/>
        </w:rPr>
        <w:t>figures</w:t>
      </w:r>
      <w:r w:rsidR="000B27D5" w:rsidRPr="005711B8">
        <w:rPr>
          <w:rFonts w:ascii="Times New Roman" w:hAnsi="Times New Roman" w:cs="Times New Roman"/>
        </w:rPr>
        <w:t xml:space="preserve">. </w:t>
      </w:r>
      <w:r w:rsidR="008E6357" w:rsidRPr="005711B8">
        <w:rPr>
          <w:rFonts w:ascii="Times New Roman" w:hAnsi="Times New Roman" w:cs="Times New Roman"/>
        </w:rPr>
        <w:t xml:space="preserve">Figure </w:t>
      </w:r>
      <w:r w:rsidR="007C032D" w:rsidRPr="005711B8">
        <w:rPr>
          <w:rFonts w:ascii="Times New Roman" w:hAnsi="Times New Roman" w:cs="Times New Roman"/>
        </w:rPr>
        <w:t xml:space="preserve">2 shows the monthly </w:t>
      </w:r>
      <w:r w:rsidR="000960B1">
        <w:rPr>
          <w:rFonts w:ascii="Times New Roman" w:hAnsi="Times New Roman" w:cs="Times New Roman"/>
        </w:rPr>
        <w:t>u</w:t>
      </w:r>
      <w:r w:rsidR="007C032D" w:rsidRPr="005711B8">
        <w:rPr>
          <w:rFonts w:ascii="Times New Roman" w:hAnsi="Times New Roman" w:cs="Times New Roman"/>
        </w:rPr>
        <w:t xml:space="preserve">nemployment </w:t>
      </w:r>
      <w:r w:rsidR="000960B1">
        <w:rPr>
          <w:rFonts w:ascii="Times New Roman" w:hAnsi="Times New Roman" w:cs="Times New Roman"/>
        </w:rPr>
        <w:t>r</w:t>
      </w:r>
      <w:r w:rsidR="007124E7" w:rsidRPr="005711B8">
        <w:rPr>
          <w:rFonts w:ascii="Times New Roman" w:hAnsi="Times New Roman" w:cs="Times New Roman"/>
        </w:rPr>
        <w:t>ates from 1982 to 2020. As we can see</w:t>
      </w:r>
      <w:r w:rsidR="00271CD8" w:rsidRPr="005711B8">
        <w:rPr>
          <w:rFonts w:ascii="Times New Roman" w:hAnsi="Times New Roman" w:cs="Times New Roman"/>
        </w:rPr>
        <w:t>,</w:t>
      </w:r>
      <w:r w:rsidR="007124E7" w:rsidRPr="005711B8">
        <w:rPr>
          <w:rFonts w:ascii="Times New Roman" w:hAnsi="Times New Roman" w:cs="Times New Roman"/>
        </w:rPr>
        <w:t xml:space="preserve"> </w:t>
      </w:r>
      <w:r w:rsidR="0029276E" w:rsidRPr="005711B8">
        <w:rPr>
          <w:rFonts w:ascii="Times New Roman" w:hAnsi="Times New Roman" w:cs="Times New Roman"/>
        </w:rPr>
        <w:t xml:space="preserve">the </w:t>
      </w:r>
      <w:r w:rsidR="006E068D">
        <w:rPr>
          <w:rFonts w:ascii="Times New Roman" w:hAnsi="Times New Roman" w:cs="Times New Roman"/>
        </w:rPr>
        <w:t>u</w:t>
      </w:r>
      <w:r w:rsidR="0029276E" w:rsidRPr="005711B8">
        <w:rPr>
          <w:rFonts w:ascii="Times New Roman" w:hAnsi="Times New Roman" w:cs="Times New Roman"/>
        </w:rPr>
        <w:t xml:space="preserve">nemployment </w:t>
      </w:r>
      <w:r w:rsidR="006E068D">
        <w:rPr>
          <w:rFonts w:ascii="Times New Roman" w:hAnsi="Times New Roman" w:cs="Times New Roman"/>
        </w:rPr>
        <w:t>r</w:t>
      </w:r>
      <w:r w:rsidR="0029276E" w:rsidRPr="005711B8">
        <w:rPr>
          <w:rFonts w:ascii="Times New Roman" w:hAnsi="Times New Roman" w:cs="Times New Roman"/>
        </w:rPr>
        <w:t xml:space="preserve">ates rose </w:t>
      </w:r>
      <w:r w:rsidR="006E068D">
        <w:t>i</w:t>
      </w:r>
      <w:r w:rsidR="006E068D">
        <w:t xml:space="preserve">n the year following every </w:t>
      </w:r>
      <w:r w:rsidR="006E068D">
        <w:t>y</w:t>
      </w:r>
      <w:r w:rsidR="006E068D">
        <w:t xml:space="preserve">ield </w:t>
      </w:r>
      <w:r w:rsidR="006E068D">
        <w:t>c</w:t>
      </w:r>
      <w:r w:rsidR="006E068D">
        <w:t>urve</w:t>
      </w:r>
      <w:commentRangeStart w:id="9"/>
      <w:r w:rsidR="00580851" w:rsidRPr="005711B8">
        <w:rPr>
          <w:rFonts w:ascii="Times New Roman" w:hAnsi="Times New Roman" w:cs="Times New Roman"/>
        </w:rPr>
        <w:t xml:space="preserve"> </w:t>
      </w:r>
      <w:commentRangeEnd w:id="9"/>
      <w:r w:rsidR="00271CD8" w:rsidRPr="005711B8">
        <w:rPr>
          <w:rStyle w:val="CommentReference"/>
        </w:rPr>
        <w:commentReference w:id="9"/>
      </w:r>
      <w:r w:rsidR="00580851" w:rsidRPr="005711B8">
        <w:rPr>
          <w:rFonts w:ascii="Times New Roman" w:hAnsi="Times New Roman" w:cs="Times New Roman"/>
        </w:rPr>
        <w:t>inv</w:t>
      </w:r>
      <w:r w:rsidR="006D111C" w:rsidRPr="005711B8">
        <w:rPr>
          <w:rFonts w:ascii="Times New Roman" w:hAnsi="Times New Roman" w:cs="Times New Roman"/>
        </w:rPr>
        <w:t>ersion</w:t>
      </w:r>
      <w:r w:rsidR="00580851" w:rsidRPr="005711B8">
        <w:rPr>
          <w:rFonts w:ascii="Times New Roman" w:hAnsi="Times New Roman" w:cs="Times New Roman"/>
        </w:rPr>
        <w:t>.</w:t>
      </w:r>
      <w:r w:rsidR="006D111C" w:rsidRPr="005711B8">
        <w:rPr>
          <w:rFonts w:ascii="Times New Roman" w:hAnsi="Times New Roman" w:cs="Times New Roman"/>
        </w:rPr>
        <w:t xml:space="preserve"> By looking at </w:t>
      </w:r>
      <w:r w:rsidR="00AE4ADF" w:rsidRPr="005711B8">
        <w:rPr>
          <w:rFonts w:ascii="Times New Roman" w:hAnsi="Times New Roman" w:cs="Times New Roman"/>
        </w:rPr>
        <w:t>the graphs, we can</w:t>
      </w:r>
      <w:r w:rsidR="002F6656" w:rsidRPr="005711B8">
        <w:rPr>
          <w:rFonts w:ascii="Times New Roman" w:hAnsi="Times New Roman" w:cs="Times New Roman"/>
        </w:rPr>
        <w:t xml:space="preserve"> see a correlation between </w:t>
      </w:r>
      <w:r w:rsidR="002A2E10" w:rsidRPr="005711B8">
        <w:rPr>
          <w:rFonts w:ascii="Times New Roman" w:hAnsi="Times New Roman" w:cs="Times New Roman"/>
        </w:rPr>
        <w:t>both variables.</w:t>
      </w:r>
    </w:p>
    <w:p w14:paraId="3C215EF9" w14:textId="0BD7BCDE" w:rsidR="00BD7389" w:rsidRPr="005711B8" w:rsidRDefault="006D111C" w:rsidP="001851C4">
      <w:pPr>
        <w:ind w:firstLine="0"/>
        <w:rPr>
          <w:rFonts w:ascii="Times New Roman" w:hAnsi="Times New Roman" w:cs="Times New Roman"/>
        </w:rPr>
      </w:pPr>
      <w:r w:rsidRPr="005711B8">
        <w:rPr>
          <w:rFonts w:ascii="Times New Roman" w:hAnsi="Times New Roman" w:cs="Times New Roman"/>
          <w:noProof/>
        </w:rPr>
        <w:drawing>
          <wp:inline distT="0" distB="0" distL="0" distR="0" wp14:anchorId="675A7988" wp14:editId="1EB6F9B5">
            <wp:extent cx="5273040" cy="2636520"/>
            <wp:effectExtent l="0" t="0" r="0" b="0"/>
            <wp:docPr id="5" name="Picture 5" descr="A picture containing tabl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test_numbers_LNS14000000_1982_2020_all_period_M03_data.gif"/>
                    <pic:cNvPicPr/>
                  </pic:nvPicPr>
                  <pic:blipFill>
                    <a:blip r:embed="rId16">
                      <a:extLst>
                        <a:ext uri="{28A0092B-C50C-407E-A947-70E740481C1C}">
                          <a14:useLocalDpi xmlns:a14="http://schemas.microsoft.com/office/drawing/2010/main" val="0"/>
                        </a:ext>
                      </a:extLst>
                    </a:blip>
                    <a:stretch>
                      <a:fillRect/>
                    </a:stretch>
                  </pic:blipFill>
                  <pic:spPr>
                    <a:xfrm>
                      <a:off x="0" y="0"/>
                      <a:ext cx="5273040" cy="2636520"/>
                    </a:xfrm>
                    <a:prstGeom prst="rect">
                      <a:avLst/>
                    </a:prstGeom>
                  </pic:spPr>
                </pic:pic>
              </a:graphicData>
            </a:graphic>
          </wp:inline>
        </w:drawing>
      </w:r>
    </w:p>
    <w:p w14:paraId="6E754DF0" w14:textId="69B461A2" w:rsidR="006D111C" w:rsidRPr="005711B8" w:rsidRDefault="006D111C" w:rsidP="005E4A29">
      <w:pPr>
        <w:ind w:firstLine="0"/>
        <w:rPr>
          <w:rFonts w:ascii="Times New Roman" w:hAnsi="Times New Roman" w:cs="Times New Roman"/>
        </w:rPr>
      </w:pPr>
      <w:r w:rsidRPr="005711B8">
        <w:rPr>
          <w:rFonts w:ascii="Times New Roman" w:hAnsi="Times New Roman" w:cs="Times New Roman"/>
        </w:rPr>
        <w:t xml:space="preserve">Figure </w:t>
      </w:r>
      <w:commentRangeStart w:id="10"/>
      <w:r w:rsidRPr="005711B8">
        <w:rPr>
          <w:rFonts w:ascii="Times New Roman" w:hAnsi="Times New Roman" w:cs="Times New Roman"/>
        </w:rPr>
        <w:t>2</w:t>
      </w:r>
      <w:commentRangeEnd w:id="10"/>
      <w:r w:rsidR="005E4A29" w:rsidRPr="005711B8">
        <w:rPr>
          <w:rStyle w:val="CommentReference"/>
        </w:rPr>
        <w:commentReference w:id="10"/>
      </w:r>
      <w:r w:rsidR="000960B1">
        <w:rPr>
          <w:rFonts w:ascii="Times New Roman" w:hAnsi="Times New Roman" w:cs="Times New Roman"/>
        </w:rPr>
        <w:t xml:space="preserve"> - M</w:t>
      </w:r>
      <w:r w:rsidR="000960B1" w:rsidRPr="005711B8">
        <w:rPr>
          <w:rFonts w:ascii="Times New Roman" w:hAnsi="Times New Roman" w:cs="Times New Roman"/>
        </w:rPr>
        <w:t xml:space="preserve">onthly </w:t>
      </w:r>
      <w:r w:rsidR="000960B1">
        <w:rPr>
          <w:rFonts w:ascii="Times New Roman" w:hAnsi="Times New Roman" w:cs="Times New Roman"/>
        </w:rPr>
        <w:t>u</w:t>
      </w:r>
      <w:r w:rsidR="000960B1" w:rsidRPr="005711B8">
        <w:rPr>
          <w:rFonts w:ascii="Times New Roman" w:hAnsi="Times New Roman" w:cs="Times New Roman"/>
        </w:rPr>
        <w:t xml:space="preserve">nemployment </w:t>
      </w:r>
      <w:r w:rsidR="000960B1">
        <w:rPr>
          <w:rFonts w:ascii="Times New Roman" w:hAnsi="Times New Roman" w:cs="Times New Roman"/>
        </w:rPr>
        <w:t>r</w:t>
      </w:r>
      <w:r w:rsidR="000960B1" w:rsidRPr="005711B8">
        <w:rPr>
          <w:rFonts w:ascii="Times New Roman" w:hAnsi="Times New Roman" w:cs="Times New Roman"/>
        </w:rPr>
        <w:t>ates from 1982 to 2020</w:t>
      </w:r>
    </w:p>
    <w:p w14:paraId="04D8C7BD" w14:textId="00931E07" w:rsidR="00972E90" w:rsidRPr="005711B8" w:rsidRDefault="00B23BDE" w:rsidP="006D111C">
      <w:pPr>
        <w:rPr>
          <w:rFonts w:ascii="Times New Roman" w:hAnsi="Times New Roman" w:cs="Times New Roman"/>
        </w:rPr>
      </w:pPr>
      <w:r w:rsidRPr="005711B8">
        <w:rPr>
          <w:rFonts w:ascii="Times New Roman" w:hAnsi="Times New Roman" w:cs="Times New Roman"/>
        </w:rPr>
        <w:lastRenderedPageBreak/>
        <w:t xml:space="preserve">The gross domestic product </w:t>
      </w:r>
      <w:r w:rsidR="00C0018A" w:rsidRPr="005711B8">
        <w:rPr>
          <w:rFonts w:ascii="Times New Roman" w:hAnsi="Times New Roman" w:cs="Times New Roman"/>
        </w:rPr>
        <w:t xml:space="preserve">data </w:t>
      </w:r>
      <w:r w:rsidRPr="005711B8">
        <w:rPr>
          <w:rFonts w:ascii="Times New Roman" w:hAnsi="Times New Roman" w:cs="Times New Roman"/>
        </w:rPr>
        <w:t xml:space="preserve">was </w:t>
      </w:r>
      <w:r w:rsidR="00C0018A" w:rsidRPr="005711B8">
        <w:rPr>
          <w:rFonts w:ascii="Times New Roman" w:hAnsi="Times New Roman" w:cs="Times New Roman"/>
        </w:rPr>
        <w:t xml:space="preserve">also obtained from the FRED website. </w:t>
      </w:r>
      <w:r w:rsidR="00F835C5" w:rsidRPr="005711B8">
        <w:rPr>
          <w:rFonts w:ascii="Times New Roman" w:hAnsi="Times New Roman" w:cs="Times New Roman"/>
        </w:rPr>
        <w:t>The real</w:t>
      </w:r>
      <w:r w:rsidR="00CB76DE" w:rsidRPr="005711B8">
        <w:rPr>
          <w:rFonts w:ascii="Times New Roman" w:hAnsi="Times New Roman" w:cs="Times New Roman"/>
        </w:rPr>
        <w:t xml:space="preserve"> potential</w:t>
      </w:r>
      <w:r w:rsidR="00F835C5" w:rsidRPr="005711B8">
        <w:rPr>
          <w:rFonts w:ascii="Times New Roman" w:hAnsi="Times New Roman" w:cs="Times New Roman"/>
        </w:rPr>
        <w:t xml:space="preserve"> GDP </w:t>
      </w:r>
      <w:r w:rsidR="00CB76DE" w:rsidRPr="005711B8">
        <w:rPr>
          <w:rFonts w:ascii="Times New Roman" w:hAnsi="Times New Roman" w:cs="Times New Roman"/>
        </w:rPr>
        <w:t xml:space="preserve">is an </w:t>
      </w:r>
      <w:r w:rsidR="00A26E85" w:rsidRPr="005711B8">
        <w:rPr>
          <w:rFonts w:ascii="Times New Roman" w:hAnsi="Times New Roman" w:cs="Times New Roman"/>
        </w:rPr>
        <w:t xml:space="preserve">estimate of </w:t>
      </w:r>
      <w:r w:rsidR="000E1D8B" w:rsidRPr="005711B8">
        <w:rPr>
          <w:rFonts w:ascii="Times New Roman" w:hAnsi="Times New Roman" w:cs="Times New Roman"/>
        </w:rPr>
        <w:t>the output</w:t>
      </w:r>
      <w:r w:rsidR="00DA6BD7" w:rsidRPr="005711B8">
        <w:rPr>
          <w:rFonts w:ascii="Times New Roman" w:hAnsi="Times New Roman" w:cs="Times New Roman"/>
        </w:rPr>
        <w:t xml:space="preserve"> the economy would produce </w:t>
      </w:r>
      <w:r w:rsidR="00017F6C" w:rsidRPr="005711B8">
        <w:rPr>
          <w:rFonts w:ascii="Times New Roman" w:hAnsi="Times New Roman" w:cs="Times New Roman"/>
        </w:rPr>
        <w:t xml:space="preserve">using high rate of </w:t>
      </w:r>
      <w:r w:rsidR="002A7CB6" w:rsidRPr="005711B8">
        <w:rPr>
          <w:rFonts w:ascii="Times New Roman" w:hAnsi="Times New Roman" w:cs="Times New Roman"/>
        </w:rPr>
        <w:t xml:space="preserve">its capital and labor resources. </w:t>
      </w:r>
      <w:commentRangeStart w:id="11"/>
      <w:r w:rsidR="006A1ACB" w:rsidRPr="005711B8">
        <w:rPr>
          <w:rFonts w:ascii="Times New Roman" w:hAnsi="Times New Roman" w:cs="Times New Roman"/>
        </w:rPr>
        <w:t>The GDP is reported quarterl</w:t>
      </w:r>
      <w:r w:rsidR="006E068D">
        <w:rPr>
          <w:rFonts w:ascii="Times New Roman" w:hAnsi="Times New Roman" w:cs="Times New Roman"/>
        </w:rPr>
        <w:t>y</w:t>
      </w:r>
      <w:r w:rsidR="001F02AF" w:rsidRPr="005711B8">
        <w:rPr>
          <w:rFonts w:ascii="Times New Roman" w:hAnsi="Times New Roman" w:cs="Times New Roman"/>
        </w:rPr>
        <w:t>.</w:t>
      </w:r>
      <w:commentRangeEnd w:id="11"/>
      <w:r w:rsidR="005E4A29" w:rsidRPr="005711B8">
        <w:rPr>
          <w:rStyle w:val="CommentReference"/>
        </w:rPr>
        <w:commentReference w:id="11"/>
      </w:r>
      <w:r w:rsidR="001F02AF" w:rsidRPr="005711B8">
        <w:rPr>
          <w:rFonts w:ascii="Times New Roman" w:hAnsi="Times New Roman" w:cs="Times New Roman"/>
        </w:rPr>
        <w:t xml:space="preserve"> Figure 3 represents </w:t>
      </w:r>
      <w:r w:rsidR="00624750" w:rsidRPr="005711B8">
        <w:rPr>
          <w:rFonts w:ascii="Times New Roman" w:hAnsi="Times New Roman" w:cs="Times New Roman"/>
        </w:rPr>
        <w:t>the graph between billions of cha</w:t>
      </w:r>
      <w:r w:rsidR="003E1EF1" w:rsidRPr="005711B8">
        <w:rPr>
          <w:rFonts w:ascii="Times New Roman" w:hAnsi="Times New Roman" w:cs="Times New Roman"/>
        </w:rPr>
        <w:t>ined 2012 dollar</w:t>
      </w:r>
      <w:r w:rsidR="00D43B7D" w:rsidRPr="005711B8">
        <w:rPr>
          <w:rFonts w:ascii="Times New Roman" w:hAnsi="Times New Roman" w:cs="Times New Roman"/>
        </w:rPr>
        <w:t>s</w:t>
      </w:r>
      <w:r w:rsidR="003E1EF1" w:rsidRPr="005711B8">
        <w:rPr>
          <w:rFonts w:ascii="Times New Roman" w:hAnsi="Times New Roman" w:cs="Times New Roman"/>
        </w:rPr>
        <w:t xml:space="preserve"> </w:t>
      </w:r>
      <w:r w:rsidR="00450C1E" w:rsidRPr="005711B8">
        <w:rPr>
          <w:rFonts w:ascii="Times New Roman" w:hAnsi="Times New Roman" w:cs="Times New Roman"/>
        </w:rPr>
        <w:t xml:space="preserve">each year from 1982-2020. </w:t>
      </w:r>
      <w:r w:rsidR="00F45AA8" w:rsidRPr="005711B8">
        <w:rPr>
          <w:rFonts w:ascii="Times New Roman" w:hAnsi="Times New Roman" w:cs="Times New Roman"/>
        </w:rPr>
        <w:t xml:space="preserve">Although </w:t>
      </w:r>
      <w:r w:rsidR="009362AD" w:rsidRPr="005711B8">
        <w:rPr>
          <w:rFonts w:ascii="Times New Roman" w:hAnsi="Times New Roman" w:cs="Times New Roman"/>
        </w:rPr>
        <w:t>the</w:t>
      </w:r>
      <w:r w:rsidR="008643EB" w:rsidRPr="005711B8">
        <w:rPr>
          <w:rFonts w:ascii="Times New Roman" w:hAnsi="Times New Roman" w:cs="Times New Roman"/>
        </w:rPr>
        <w:t xml:space="preserve"> earnings</w:t>
      </w:r>
      <w:r w:rsidR="009362AD" w:rsidRPr="005711B8">
        <w:rPr>
          <w:rFonts w:ascii="Times New Roman" w:hAnsi="Times New Roman" w:cs="Times New Roman"/>
        </w:rPr>
        <w:t xml:space="preserve"> </w:t>
      </w:r>
      <w:r w:rsidR="00222D9F" w:rsidRPr="005711B8">
        <w:rPr>
          <w:rFonts w:ascii="Times New Roman" w:hAnsi="Times New Roman" w:cs="Times New Roman"/>
        </w:rPr>
        <w:t>keep</w:t>
      </w:r>
      <w:r w:rsidR="009362AD" w:rsidRPr="005711B8">
        <w:rPr>
          <w:rFonts w:ascii="Times New Roman" w:hAnsi="Times New Roman" w:cs="Times New Roman"/>
        </w:rPr>
        <w:t xml:space="preserve"> increasing</w:t>
      </w:r>
      <w:r w:rsidR="008643EB" w:rsidRPr="005711B8">
        <w:rPr>
          <w:rFonts w:ascii="Times New Roman" w:hAnsi="Times New Roman" w:cs="Times New Roman"/>
        </w:rPr>
        <w:t xml:space="preserve"> in a quite linear fashion, </w:t>
      </w:r>
      <w:r w:rsidR="00E67134" w:rsidRPr="005711B8">
        <w:rPr>
          <w:rFonts w:ascii="Times New Roman" w:hAnsi="Times New Roman" w:cs="Times New Roman"/>
        </w:rPr>
        <w:t xml:space="preserve">it has a </w:t>
      </w:r>
      <w:r w:rsidR="00770AE6" w:rsidRPr="005711B8">
        <w:rPr>
          <w:rFonts w:ascii="Times New Roman" w:hAnsi="Times New Roman" w:cs="Times New Roman"/>
        </w:rPr>
        <w:t xml:space="preserve">strong relationship with </w:t>
      </w:r>
      <w:r w:rsidR="003745F1" w:rsidRPr="005711B8">
        <w:rPr>
          <w:rFonts w:ascii="Times New Roman" w:hAnsi="Times New Roman" w:cs="Times New Roman"/>
        </w:rPr>
        <w:t xml:space="preserve">economic progress </w:t>
      </w:r>
      <w:r w:rsidR="00222D9F" w:rsidRPr="005711B8">
        <w:rPr>
          <w:rFonts w:ascii="Times New Roman" w:hAnsi="Times New Roman" w:cs="Times New Roman"/>
        </w:rPr>
        <w:t xml:space="preserve">and recession indication. The grey </w:t>
      </w:r>
      <w:r w:rsidR="00366C6D" w:rsidRPr="005711B8">
        <w:rPr>
          <w:rFonts w:ascii="Times New Roman" w:hAnsi="Times New Roman" w:cs="Times New Roman"/>
        </w:rPr>
        <w:t xml:space="preserve">chunks </w:t>
      </w:r>
      <w:r w:rsidR="00D43B7D" w:rsidRPr="005711B8">
        <w:rPr>
          <w:rFonts w:ascii="Times New Roman" w:hAnsi="Times New Roman" w:cs="Times New Roman"/>
        </w:rPr>
        <w:t>o</w:t>
      </w:r>
      <w:r w:rsidR="009F11EB" w:rsidRPr="005711B8">
        <w:rPr>
          <w:rFonts w:ascii="Times New Roman" w:hAnsi="Times New Roman" w:cs="Times New Roman"/>
        </w:rPr>
        <w:t xml:space="preserve">n the graph </w:t>
      </w:r>
      <w:r w:rsidR="00F55D45" w:rsidRPr="005711B8">
        <w:rPr>
          <w:rFonts w:ascii="Times New Roman" w:hAnsi="Times New Roman" w:cs="Times New Roman"/>
        </w:rPr>
        <w:t xml:space="preserve">represent negative growth which happened </w:t>
      </w:r>
      <w:r w:rsidR="00DF6C3B" w:rsidRPr="005711B8">
        <w:rPr>
          <w:rFonts w:ascii="Times New Roman" w:hAnsi="Times New Roman" w:cs="Times New Roman"/>
        </w:rPr>
        <w:t xml:space="preserve">closer to </w:t>
      </w:r>
      <w:r w:rsidR="00592717" w:rsidRPr="005711B8">
        <w:rPr>
          <w:rFonts w:ascii="Times New Roman" w:hAnsi="Times New Roman" w:cs="Times New Roman"/>
        </w:rPr>
        <w:t xml:space="preserve">recession times. The grey chunk </w:t>
      </w:r>
      <w:r w:rsidR="00B66F8B" w:rsidRPr="005711B8">
        <w:rPr>
          <w:rFonts w:ascii="Times New Roman" w:hAnsi="Times New Roman" w:cs="Times New Roman"/>
        </w:rPr>
        <w:t>between</w:t>
      </w:r>
      <w:r w:rsidR="00592717" w:rsidRPr="005711B8">
        <w:rPr>
          <w:rFonts w:ascii="Times New Roman" w:hAnsi="Times New Roman" w:cs="Times New Roman"/>
        </w:rPr>
        <w:t xml:space="preserve"> 2001</w:t>
      </w:r>
      <w:r w:rsidR="00981B5E" w:rsidRPr="005711B8">
        <w:rPr>
          <w:rFonts w:ascii="Times New Roman" w:hAnsi="Times New Roman" w:cs="Times New Roman"/>
        </w:rPr>
        <w:t>-2002</w:t>
      </w:r>
      <w:r w:rsidR="00592717" w:rsidRPr="005711B8">
        <w:rPr>
          <w:rFonts w:ascii="Times New Roman" w:hAnsi="Times New Roman" w:cs="Times New Roman"/>
        </w:rPr>
        <w:t xml:space="preserve"> </w:t>
      </w:r>
      <w:r w:rsidR="00B66F8B" w:rsidRPr="005711B8">
        <w:rPr>
          <w:rFonts w:ascii="Times New Roman" w:hAnsi="Times New Roman" w:cs="Times New Roman"/>
        </w:rPr>
        <w:t>represents</w:t>
      </w:r>
      <w:r w:rsidR="00981B5E" w:rsidRPr="005711B8">
        <w:rPr>
          <w:rFonts w:ascii="Times New Roman" w:hAnsi="Times New Roman" w:cs="Times New Roman"/>
        </w:rPr>
        <w:t xml:space="preserve"> the </w:t>
      </w:r>
      <w:r w:rsidR="00BB74A6" w:rsidRPr="005711B8">
        <w:rPr>
          <w:rFonts w:ascii="Times New Roman" w:hAnsi="Times New Roman" w:cs="Times New Roman"/>
        </w:rPr>
        <w:t xml:space="preserve">9/11 </w:t>
      </w:r>
      <w:r w:rsidR="00981B5E" w:rsidRPr="005711B8">
        <w:rPr>
          <w:rFonts w:ascii="Times New Roman" w:hAnsi="Times New Roman" w:cs="Times New Roman"/>
        </w:rPr>
        <w:t>terrorist attacks</w:t>
      </w:r>
      <w:r w:rsidR="00BB74A6" w:rsidRPr="005711B8">
        <w:rPr>
          <w:rFonts w:ascii="Times New Roman" w:hAnsi="Times New Roman" w:cs="Times New Roman"/>
        </w:rPr>
        <w:t>.</w:t>
      </w:r>
    </w:p>
    <w:p w14:paraId="3D705079" w14:textId="0B638B04" w:rsidR="006D111C" w:rsidRPr="005711B8" w:rsidRDefault="00BB74A6" w:rsidP="006D111C">
      <w:pPr>
        <w:rPr>
          <w:rFonts w:ascii="Times New Roman" w:hAnsi="Times New Roman" w:cs="Times New Roman"/>
        </w:rPr>
      </w:pPr>
      <w:r w:rsidRPr="005711B8">
        <w:rPr>
          <w:rFonts w:ascii="Times New Roman" w:hAnsi="Times New Roman" w:cs="Times New Roman"/>
        </w:rPr>
        <w:t xml:space="preserve"> </w:t>
      </w:r>
      <w:r w:rsidRPr="005711B8">
        <w:rPr>
          <w:rFonts w:ascii="Times New Roman" w:hAnsi="Times New Roman" w:cs="Times New Roman"/>
          <w:noProof/>
        </w:rPr>
        <w:drawing>
          <wp:inline distT="0" distB="0" distL="0" distR="0" wp14:anchorId="6525C4B6" wp14:editId="7A1B7BA6">
            <wp:extent cx="4744310" cy="2964180"/>
            <wp:effectExtent l="0" t="0" r="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dgraph (1).png"/>
                    <pic:cNvPicPr/>
                  </pic:nvPicPr>
                  <pic:blipFill>
                    <a:blip r:embed="rId17">
                      <a:extLst>
                        <a:ext uri="{28A0092B-C50C-407E-A947-70E740481C1C}">
                          <a14:useLocalDpi xmlns:a14="http://schemas.microsoft.com/office/drawing/2010/main" val="0"/>
                        </a:ext>
                      </a:extLst>
                    </a:blip>
                    <a:stretch>
                      <a:fillRect/>
                    </a:stretch>
                  </pic:blipFill>
                  <pic:spPr>
                    <a:xfrm>
                      <a:off x="0" y="0"/>
                      <a:ext cx="4762888" cy="2975787"/>
                    </a:xfrm>
                    <a:prstGeom prst="rect">
                      <a:avLst/>
                    </a:prstGeom>
                  </pic:spPr>
                </pic:pic>
              </a:graphicData>
            </a:graphic>
          </wp:inline>
        </w:drawing>
      </w:r>
    </w:p>
    <w:p w14:paraId="268AC03F" w14:textId="76EA77EF" w:rsidR="00BB74A6" w:rsidRPr="005711B8" w:rsidRDefault="00BB74A6" w:rsidP="005E4A29">
      <w:pPr>
        <w:rPr>
          <w:rFonts w:ascii="Times New Roman" w:hAnsi="Times New Roman" w:cs="Times New Roman"/>
        </w:rPr>
      </w:pPr>
      <w:r w:rsidRPr="005711B8">
        <w:rPr>
          <w:rFonts w:ascii="Times New Roman" w:hAnsi="Times New Roman" w:cs="Times New Roman"/>
        </w:rPr>
        <w:t xml:space="preserve">Figure </w:t>
      </w:r>
      <w:commentRangeStart w:id="12"/>
      <w:r w:rsidRPr="005711B8">
        <w:rPr>
          <w:rFonts w:ascii="Times New Roman" w:hAnsi="Times New Roman" w:cs="Times New Roman"/>
        </w:rPr>
        <w:t>3</w:t>
      </w:r>
      <w:commentRangeEnd w:id="12"/>
      <w:r w:rsidR="005E4A29" w:rsidRPr="005711B8">
        <w:rPr>
          <w:rStyle w:val="CommentReference"/>
        </w:rPr>
        <w:commentReference w:id="12"/>
      </w:r>
      <w:r w:rsidR="000960B1">
        <w:rPr>
          <w:rFonts w:ascii="Times New Roman" w:hAnsi="Times New Roman" w:cs="Times New Roman"/>
        </w:rPr>
        <w:t xml:space="preserve"> - B</w:t>
      </w:r>
      <w:r w:rsidR="000960B1" w:rsidRPr="005711B8">
        <w:rPr>
          <w:rFonts w:ascii="Times New Roman" w:hAnsi="Times New Roman" w:cs="Times New Roman"/>
        </w:rPr>
        <w:t>illions of chained 2012 dollars each year from 1982-</w:t>
      </w:r>
      <w:r w:rsidR="000960B1">
        <w:rPr>
          <w:rFonts w:ascii="Times New Roman" w:hAnsi="Times New Roman" w:cs="Times New Roman"/>
        </w:rPr>
        <w:t>Present</w:t>
      </w:r>
    </w:p>
    <w:p w14:paraId="766AF82B" w14:textId="56238202" w:rsidR="006D111C" w:rsidRPr="005711B8" w:rsidRDefault="00E719C8" w:rsidP="001851C4">
      <w:pPr>
        <w:ind w:firstLine="0"/>
        <w:rPr>
          <w:rFonts w:ascii="Times New Roman" w:hAnsi="Times New Roman" w:cs="Times New Roman"/>
        </w:rPr>
      </w:pPr>
      <w:r w:rsidRPr="005711B8">
        <w:rPr>
          <w:rFonts w:ascii="Times New Roman" w:hAnsi="Times New Roman" w:cs="Times New Roman"/>
        </w:rPr>
        <w:tab/>
      </w:r>
      <w:r w:rsidR="00922879" w:rsidRPr="005711B8">
        <w:rPr>
          <w:rFonts w:ascii="Times New Roman" w:hAnsi="Times New Roman" w:cs="Times New Roman"/>
        </w:rPr>
        <w:t xml:space="preserve">The </w:t>
      </w:r>
      <w:r w:rsidR="007E1493" w:rsidRPr="005711B8">
        <w:rPr>
          <w:rFonts w:ascii="Times New Roman" w:hAnsi="Times New Roman" w:cs="Times New Roman"/>
        </w:rPr>
        <w:t xml:space="preserve">consumer confidence data was attained </w:t>
      </w:r>
      <w:r w:rsidR="002762E1" w:rsidRPr="005711B8">
        <w:rPr>
          <w:rFonts w:ascii="Times New Roman" w:hAnsi="Times New Roman" w:cs="Times New Roman"/>
        </w:rPr>
        <w:t xml:space="preserve">from </w:t>
      </w:r>
      <w:r w:rsidR="002B461E" w:rsidRPr="005711B8">
        <w:rPr>
          <w:rFonts w:ascii="Times New Roman" w:hAnsi="Times New Roman" w:cs="Times New Roman"/>
        </w:rPr>
        <w:t xml:space="preserve">the </w:t>
      </w:r>
      <w:r w:rsidR="006E068D">
        <w:rPr>
          <w:rFonts w:ascii="Times New Roman" w:hAnsi="Times New Roman" w:cs="Times New Roman"/>
        </w:rPr>
        <w:t>C</w:t>
      </w:r>
      <w:commentRangeStart w:id="13"/>
      <w:r w:rsidR="00375317" w:rsidRPr="005711B8">
        <w:rPr>
          <w:rFonts w:ascii="Times New Roman" w:hAnsi="Times New Roman" w:cs="Times New Roman"/>
        </w:rPr>
        <w:t xml:space="preserve">onference </w:t>
      </w:r>
      <w:r w:rsidR="006E068D">
        <w:rPr>
          <w:rFonts w:ascii="Times New Roman" w:hAnsi="Times New Roman" w:cs="Times New Roman"/>
        </w:rPr>
        <w:t>B</w:t>
      </w:r>
      <w:r w:rsidR="00375317" w:rsidRPr="005711B8">
        <w:rPr>
          <w:rFonts w:ascii="Times New Roman" w:hAnsi="Times New Roman" w:cs="Times New Roman"/>
        </w:rPr>
        <w:t xml:space="preserve">oard </w:t>
      </w:r>
      <w:r w:rsidR="006E068D">
        <w:rPr>
          <w:rFonts w:ascii="Times New Roman" w:hAnsi="Times New Roman" w:cs="Times New Roman"/>
        </w:rPr>
        <w:t>W</w:t>
      </w:r>
      <w:r w:rsidR="00375317" w:rsidRPr="005711B8">
        <w:rPr>
          <w:rFonts w:ascii="Times New Roman" w:hAnsi="Times New Roman" w:cs="Times New Roman"/>
        </w:rPr>
        <w:t>ebsite</w:t>
      </w:r>
      <w:commentRangeEnd w:id="13"/>
      <w:r w:rsidR="005E4A29" w:rsidRPr="005711B8">
        <w:rPr>
          <w:rStyle w:val="CommentReference"/>
        </w:rPr>
        <w:commentReference w:id="13"/>
      </w:r>
      <w:r w:rsidR="00A96280" w:rsidRPr="005711B8">
        <w:rPr>
          <w:rFonts w:ascii="Times New Roman" w:hAnsi="Times New Roman" w:cs="Times New Roman"/>
        </w:rPr>
        <w:t xml:space="preserve">. </w:t>
      </w:r>
      <w:r w:rsidR="006E068D">
        <w:rPr>
          <w:rFonts w:ascii="Times New Roman" w:hAnsi="Times New Roman" w:cs="Times New Roman"/>
        </w:rPr>
        <w:t>It</w:t>
      </w:r>
      <w:r w:rsidR="00A96280" w:rsidRPr="005711B8">
        <w:rPr>
          <w:rFonts w:ascii="Times New Roman" w:hAnsi="Times New Roman" w:cs="Times New Roman"/>
        </w:rPr>
        <w:t xml:space="preserve"> is a no</w:t>
      </w:r>
      <w:r w:rsidR="005E4A29" w:rsidRPr="005711B8">
        <w:rPr>
          <w:rFonts w:ascii="Times New Roman" w:hAnsi="Times New Roman" w:cs="Times New Roman"/>
        </w:rPr>
        <w:t>n-</w:t>
      </w:r>
      <w:r w:rsidR="00A96280" w:rsidRPr="005711B8">
        <w:rPr>
          <w:rFonts w:ascii="Times New Roman" w:hAnsi="Times New Roman" w:cs="Times New Roman"/>
        </w:rPr>
        <w:t xml:space="preserve">profit </w:t>
      </w:r>
      <w:r w:rsidR="00EC1D11" w:rsidRPr="005711B8">
        <w:rPr>
          <w:rFonts w:ascii="Times New Roman" w:hAnsi="Times New Roman" w:cs="Times New Roman"/>
        </w:rPr>
        <w:t xml:space="preserve">organization </w:t>
      </w:r>
      <w:r w:rsidR="00EF678C" w:rsidRPr="005711B8">
        <w:rPr>
          <w:rFonts w:ascii="Times New Roman" w:hAnsi="Times New Roman" w:cs="Times New Roman"/>
        </w:rPr>
        <w:t xml:space="preserve">that consists of think-tank members that </w:t>
      </w:r>
      <w:r w:rsidR="000A33BA" w:rsidRPr="005711B8">
        <w:rPr>
          <w:rFonts w:ascii="Times New Roman" w:hAnsi="Times New Roman" w:cs="Times New Roman"/>
        </w:rPr>
        <w:t xml:space="preserve">provide trusted insights on </w:t>
      </w:r>
      <w:r w:rsidR="00BA02F7" w:rsidRPr="005711B8">
        <w:rPr>
          <w:rFonts w:ascii="Times New Roman" w:hAnsi="Times New Roman" w:cs="Times New Roman"/>
        </w:rPr>
        <w:t>“</w:t>
      </w:r>
      <w:r w:rsidR="000A33BA" w:rsidRPr="005711B8">
        <w:rPr>
          <w:rFonts w:ascii="Times New Roman" w:hAnsi="Times New Roman" w:cs="Times New Roman"/>
        </w:rPr>
        <w:t>w</w:t>
      </w:r>
      <w:r w:rsidR="002B2BF2" w:rsidRPr="005711B8">
        <w:rPr>
          <w:rFonts w:ascii="Times New Roman" w:hAnsi="Times New Roman" w:cs="Times New Roman"/>
        </w:rPr>
        <w:t>hat’s ahead</w:t>
      </w:r>
      <w:r w:rsidR="00BA02F7" w:rsidRPr="005711B8">
        <w:rPr>
          <w:rFonts w:ascii="Times New Roman" w:hAnsi="Times New Roman" w:cs="Times New Roman"/>
        </w:rPr>
        <w:t xml:space="preserve">”. The data is based on </w:t>
      </w:r>
      <w:r w:rsidR="001C5517" w:rsidRPr="005711B8">
        <w:rPr>
          <w:rFonts w:ascii="Times New Roman" w:hAnsi="Times New Roman" w:cs="Times New Roman"/>
        </w:rPr>
        <w:t xml:space="preserve">business cycle and labor trends as well as structural underpinnings of sustainable growth. </w:t>
      </w:r>
      <w:r w:rsidR="00A60773" w:rsidRPr="005711B8">
        <w:rPr>
          <w:rFonts w:ascii="Times New Roman" w:hAnsi="Times New Roman" w:cs="Times New Roman"/>
        </w:rPr>
        <w:t xml:space="preserve">I acquired </w:t>
      </w:r>
      <w:r w:rsidR="00985A99" w:rsidRPr="005711B8">
        <w:rPr>
          <w:rFonts w:ascii="Times New Roman" w:hAnsi="Times New Roman" w:cs="Times New Roman"/>
        </w:rPr>
        <w:t xml:space="preserve">the data from </w:t>
      </w:r>
      <w:r w:rsidR="00BE2E6A" w:rsidRPr="005711B8">
        <w:rPr>
          <w:rFonts w:ascii="Times New Roman" w:hAnsi="Times New Roman" w:cs="Times New Roman"/>
        </w:rPr>
        <w:t xml:space="preserve">1982 till 2010 because that was the latest available data. </w:t>
      </w:r>
      <w:r w:rsidR="00392E5D" w:rsidRPr="005711B8">
        <w:rPr>
          <w:rFonts w:ascii="Times New Roman" w:hAnsi="Times New Roman" w:cs="Times New Roman"/>
        </w:rPr>
        <w:t xml:space="preserve">The </w:t>
      </w:r>
      <w:r w:rsidR="00BB57A2" w:rsidRPr="005711B8">
        <w:rPr>
          <w:rFonts w:ascii="Times New Roman" w:hAnsi="Times New Roman" w:cs="Times New Roman"/>
        </w:rPr>
        <w:t xml:space="preserve">data was </w:t>
      </w:r>
      <w:r w:rsidR="00C2185F" w:rsidRPr="005711B8">
        <w:rPr>
          <w:rFonts w:ascii="Times New Roman" w:hAnsi="Times New Roman" w:cs="Times New Roman"/>
        </w:rPr>
        <w:t xml:space="preserve">in </w:t>
      </w:r>
      <w:r w:rsidR="00201590" w:rsidRPr="005711B8">
        <w:rPr>
          <w:rFonts w:ascii="Times New Roman" w:hAnsi="Times New Roman" w:cs="Times New Roman"/>
        </w:rPr>
        <w:t>a unique</w:t>
      </w:r>
      <w:r w:rsidR="00C2185F" w:rsidRPr="005711B8">
        <w:rPr>
          <w:rFonts w:ascii="Times New Roman" w:hAnsi="Times New Roman" w:cs="Times New Roman"/>
        </w:rPr>
        <w:t xml:space="preserve"> format</w:t>
      </w:r>
      <w:r w:rsidR="00201590" w:rsidRPr="005711B8">
        <w:rPr>
          <w:rFonts w:ascii="Times New Roman" w:hAnsi="Times New Roman" w:cs="Times New Roman"/>
        </w:rPr>
        <w:t xml:space="preserve"> (Figure 4) </w:t>
      </w:r>
      <w:r w:rsidR="00C2185F" w:rsidRPr="005711B8">
        <w:rPr>
          <w:rFonts w:ascii="Times New Roman" w:hAnsi="Times New Roman" w:cs="Times New Roman"/>
        </w:rPr>
        <w:t>and</w:t>
      </w:r>
      <w:r w:rsidR="00E574D2" w:rsidRPr="005711B8">
        <w:rPr>
          <w:rFonts w:ascii="Times New Roman" w:hAnsi="Times New Roman" w:cs="Times New Roman"/>
        </w:rPr>
        <w:t xml:space="preserve"> cleaning it would take a </w:t>
      </w:r>
      <w:r w:rsidR="00E574D2" w:rsidRPr="005711B8">
        <w:rPr>
          <w:rFonts w:ascii="Times New Roman" w:hAnsi="Times New Roman" w:cs="Times New Roman"/>
        </w:rPr>
        <w:lastRenderedPageBreak/>
        <w:t>very long time and</w:t>
      </w:r>
      <w:r w:rsidR="00C2185F" w:rsidRPr="005711B8">
        <w:rPr>
          <w:rFonts w:ascii="Times New Roman" w:hAnsi="Times New Roman" w:cs="Times New Roman"/>
        </w:rPr>
        <w:t xml:space="preserve"> unfortunately due to time constraints, I had </w:t>
      </w:r>
      <w:r w:rsidR="000B3892" w:rsidRPr="005711B8">
        <w:rPr>
          <w:rFonts w:ascii="Times New Roman" w:hAnsi="Times New Roman" w:cs="Times New Roman"/>
        </w:rPr>
        <w:t xml:space="preserve">to </w:t>
      </w:r>
      <w:r w:rsidR="008F5876" w:rsidRPr="005711B8">
        <w:rPr>
          <w:rFonts w:ascii="Times New Roman" w:hAnsi="Times New Roman" w:cs="Times New Roman"/>
        </w:rPr>
        <w:t xml:space="preserve">remove it from analysis. For the same reasons, </w:t>
      </w:r>
      <w:r w:rsidR="000102E7" w:rsidRPr="005711B8">
        <w:rPr>
          <w:rFonts w:ascii="Times New Roman" w:hAnsi="Times New Roman" w:cs="Times New Roman"/>
        </w:rPr>
        <w:t xml:space="preserve">I </w:t>
      </w:r>
      <w:r w:rsidR="005E4A29" w:rsidRPr="005711B8">
        <w:rPr>
          <w:rFonts w:ascii="Times New Roman" w:hAnsi="Times New Roman" w:cs="Times New Roman"/>
        </w:rPr>
        <w:t xml:space="preserve">also </w:t>
      </w:r>
      <w:r w:rsidR="00357F5C" w:rsidRPr="005711B8">
        <w:rPr>
          <w:rFonts w:ascii="Times New Roman" w:hAnsi="Times New Roman" w:cs="Times New Roman"/>
        </w:rPr>
        <w:t>eliminated</w:t>
      </w:r>
      <w:r w:rsidR="000102E7" w:rsidRPr="005711B8">
        <w:rPr>
          <w:rFonts w:ascii="Times New Roman" w:hAnsi="Times New Roman" w:cs="Times New Roman"/>
        </w:rPr>
        <w:t xml:space="preserve"> the Stock Market data from </w:t>
      </w:r>
      <w:r w:rsidR="005E4A29" w:rsidRPr="005711B8">
        <w:rPr>
          <w:rFonts w:ascii="Times New Roman" w:hAnsi="Times New Roman" w:cs="Times New Roman"/>
        </w:rPr>
        <w:t xml:space="preserve">the </w:t>
      </w:r>
      <w:r w:rsidR="000102E7" w:rsidRPr="005711B8">
        <w:rPr>
          <w:rFonts w:ascii="Times New Roman" w:hAnsi="Times New Roman" w:cs="Times New Roman"/>
        </w:rPr>
        <w:t>analysis</w:t>
      </w:r>
      <w:r w:rsidR="005E4A29" w:rsidRPr="005711B8">
        <w:rPr>
          <w:rFonts w:ascii="Times New Roman" w:hAnsi="Times New Roman" w:cs="Times New Roman"/>
        </w:rPr>
        <w:t xml:space="preserve">. </w:t>
      </w:r>
    </w:p>
    <w:p w14:paraId="4A16B34E" w14:textId="12F46645" w:rsidR="00357F5C" w:rsidRPr="005711B8" w:rsidRDefault="00357F5C" w:rsidP="001851C4">
      <w:pPr>
        <w:ind w:firstLine="0"/>
        <w:rPr>
          <w:rFonts w:ascii="Times New Roman" w:hAnsi="Times New Roman" w:cs="Times New Roman"/>
        </w:rPr>
      </w:pPr>
      <w:r w:rsidRPr="005711B8">
        <w:rPr>
          <w:rFonts w:ascii="Times New Roman" w:hAnsi="Times New Roman" w:cs="Times New Roman"/>
          <w:noProof/>
        </w:rPr>
        <w:drawing>
          <wp:inline distT="0" distB="0" distL="0" distR="0" wp14:anchorId="66B92E65" wp14:editId="1CAF7A52">
            <wp:extent cx="6593991"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6911" cy="2325129"/>
                    </a:xfrm>
                    <a:prstGeom prst="rect">
                      <a:avLst/>
                    </a:prstGeom>
                  </pic:spPr>
                </pic:pic>
              </a:graphicData>
            </a:graphic>
          </wp:inline>
        </w:drawing>
      </w:r>
    </w:p>
    <w:p w14:paraId="45042DAC" w14:textId="342F103A" w:rsidR="00357F5C" w:rsidRPr="005711B8" w:rsidRDefault="00357F5C" w:rsidP="005E4A29">
      <w:pPr>
        <w:ind w:firstLine="0"/>
        <w:rPr>
          <w:rFonts w:ascii="Times New Roman" w:hAnsi="Times New Roman" w:cs="Times New Roman"/>
        </w:rPr>
      </w:pPr>
      <w:commentRangeStart w:id="14"/>
      <w:r w:rsidRPr="005711B8">
        <w:rPr>
          <w:rFonts w:ascii="Times New Roman" w:hAnsi="Times New Roman" w:cs="Times New Roman"/>
        </w:rPr>
        <w:t>Figure</w:t>
      </w:r>
      <w:commentRangeEnd w:id="14"/>
      <w:r w:rsidR="005E4A29" w:rsidRPr="005711B8">
        <w:rPr>
          <w:rStyle w:val="CommentReference"/>
        </w:rPr>
        <w:commentReference w:id="14"/>
      </w:r>
      <w:r w:rsidRPr="005711B8">
        <w:rPr>
          <w:rFonts w:ascii="Times New Roman" w:hAnsi="Times New Roman" w:cs="Times New Roman"/>
        </w:rPr>
        <w:t xml:space="preserve"> 4</w:t>
      </w:r>
      <w:r w:rsidR="000960B1">
        <w:rPr>
          <w:rFonts w:ascii="Times New Roman" w:hAnsi="Times New Roman" w:cs="Times New Roman"/>
        </w:rPr>
        <w:t xml:space="preserve"> – Original format of consumer confidence dataset</w:t>
      </w:r>
    </w:p>
    <w:p w14:paraId="1CD5FE81" w14:textId="688DAC5F" w:rsidR="00357F5C" w:rsidRPr="005711B8" w:rsidRDefault="00D331E1" w:rsidP="00357F5C">
      <w:pPr>
        <w:ind w:firstLine="0"/>
        <w:rPr>
          <w:rFonts w:ascii="Times New Roman" w:hAnsi="Times New Roman" w:cs="Times New Roman"/>
          <w:b/>
          <w:bCs/>
        </w:rPr>
      </w:pPr>
      <w:r w:rsidRPr="005711B8">
        <w:rPr>
          <w:rFonts w:ascii="Times New Roman" w:hAnsi="Times New Roman" w:cs="Times New Roman"/>
          <w:b/>
          <w:bCs/>
        </w:rPr>
        <w:t>Explanatory Data Analysis</w:t>
      </w:r>
    </w:p>
    <w:p w14:paraId="6FF46B3B" w14:textId="77F1A3AD" w:rsidR="000C517F" w:rsidRPr="005711B8" w:rsidRDefault="000C517F" w:rsidP="00357F5C">
      <w:pPr>
        <w:ind w:firstLine="0"/>
        <w:rPr>
          <w:rFonts w:ascii="Times New Roman" w:hAnsi="Times New Roman" w:cs="Times New Roman"/>
        </w:rPr>
      </w:pPr>
      <w:r w:rsidRPr="005711B8">
        <w:rPr>
          <w:rFonts w:ascii="Times New Roman" w:hAnsi="Times New Roman" w:cs="Times New Roman"/>
        </w:rPr>
        <w:tab/>
      </w:r>
      <w:r w:rsidR="0061276D" w:rsidRPr="005711B8">
        <w:rPr>
          <w:rFonts w:ascii="Times New Roman" w:hAnsi="Times New Roman" w:cs="Times New Roman"/>
        </w:rPr>
        <w:t>I s</w:t>
      </w:r>
      <w:r w:rsidR="006669F2" w:rsidRPr="005711B8">
        <w:rPr>
          <w:rFonts w:ascii="Times New Roman" w:hAnsi="Times New Roman" w:cs="Times New Roman"/>
        </w:rPr>
        <w:t>tart</w:t>
      </w:r>
      <w:r w:rsidR="0061276D" w:rsidRPr="005711B8">
        <w:rPr>
          <w:rFonts w:ascii="Times New Roman" w:hAnsi="Times New Roman" w:cs="Times New Roman"/>
        </w:rPr>
        <w:t>ed</w:t>
      </w:r>
      <w:r w:rsidR="006669F2" w:rsidRPr="005711B8">
        <w:rPr>
          <w:rFonts w:ascii="Times New Roman" w:hAnsi="Times New Roman" w:cs="Times New Roman"/>
        </w:rPr>
        <w:t xml:space="preserve"> </w:t>
      </w:r>
      <w:r w:rsidR="00EC3538">
        <w:rPr>
          <w:rFonts w:ascii="Times New Roman" w:hAnsi="Times New Roman" w:cs="Times New Roman"/>
        </w:rPr>
        <w:t>my analysis with</w:t>
      </w:r>
      <w:r w:rsidR="005E4A29" w:rsidRPr="005711B8">
        <w:rPr>
          <w:rStyle w:val="CommentReference"/>
        </w:rPr>
        <w:commentReference w:id="15"/>
      </w:r>
      <w:r w:rsidR="006669F2" w:rsidRPr="005711B8">
        <w:rPr>
          <w:rFonts w:ascii="Times New Roman" w:hAnsi="Times New Roman" w:cs="Times New Roman"/>
        </w:rPr>
        <w:t xml:space="preserve"> the </w:t>
      </w:r>
      <w:r w:rsidR="00EC3538">
        <w:rPr>
          <w:rFonts w:ascii="Times New Roman" w:hAnsi="Times New Roman" w:cs="Times New Roman"/>
        </w:rPr>
        <w:t>y</w:t>
      </w:r>
      <w:r w:rsidR="006669F2" w:rsidRPr="005711B8">
        <w:rPr>
          <w:rFonts w:ascii="Times New Roman" w:hAnsi="Times New Roman" w:cs="Times New Roman"/>
        </w:rPr>
        <w:t xml:space="preserve">ield </w:t>
      </w:r>
      <w:r w:rsidR="00EC3538">
        <w:rPr>
          <w:rFonts w:ascii="Times New Roman" w:hAnsi="Times New Roman" w:cs="Times New Roman"/>
        </w:rPr>
        <w:t>c</w:t>
      </w:r>
      <w:r w:rsidR="006669F2" w:rsidRPr="005711B8">
        <w:rPr>
          <w:rFonts w:ascii="Times New Roman" w:hAnsi="Times New Roman" w:cs="Times New Roman"/>
        </w:rPr>
        <w:t>urve data</w:t>
      </w:r>
      <w:r w:rsidR="0061276D" w:rsidRPr="005711B8">
        <w:rPr>
          <w:rFonts w:ascii="Times New Roman" w:hAnsi="Times New Roman" w:cs="Times New Roman"/>
        </w:rPr>
        <w:t>. After</w:t>
      </w:r>
      <w:r w:rsidR="006669F2" w:rsidRPr="005711B8">
        <w:rPr>
          <w:rFonts w:ascii="Times New Roman" w:hAnsi="Times New Roman" w:cs="Times New Roman"/>
        </w:rPr>
        <w:t xml:space="preserve"> </w:t>
      </w:r>
      <w:r w:rsidR="0069704B" w:rsidRPr="005711B8">
        <w:rPr>
          <w:rFonts w:ascii="Times New Roman" w:hAnsi="Times New Roman" w:cs="Times New Roman"/>
        </w:rPr>
        <w:t>read</w:t>
      </w:r>
      <w:r w:rsidR="0061276D" w:rsidRPr="005711B8">
        <w:rPr>
          <w:rFonts w:ascii="Times New Roman" w:hAnsi="Times New Roman" w:cs="Times New Roman"/>
        </w:rPr>
        <w:t>ing</w:t>
      </w:r>
      <w:r w:rsidR="0069704B" w:rsidRPr="005711B8">
        <w:rPr>
          <w:rFonts w:ascii="Times New Roman" w:hAnsi="Times New Roman" w:cs="Times New Roman"/>
        </w:rPr>
        <w:t xml:space="preserve"> in the data into R, </w:t>
      </w:r>
      <w:r w:rsidR="000050D1" w:rsidRPr="005711B8">
        <w:rPr>
          <w:rFonts w:ascii="Times New Roman" w:hAnsi="Times New Roman" w:cs="Times New Roman"/>
        </w:rPr>
        <w:t>I</w:t>
      </w:r>
      <w:r w:rsidR="0069704B" w:rsidRPr="005711B8">
        <w:rPr>
          <w:rFonts w:ascii="Times New Roman" w:hAnsi="Times New Roman" w:cs="Times New Roman"/>
        </w:rPr>
        <w:t xml:space="preserve"> realized that the </w:t>
      </w:r>
      <w:r w:rsidR="0061276D" w:rsidRPr="005711B8">
        <w:rPr>
          <w:rFonts w:ascii="Times New Roman" w:hAnsi="Times New Roman" w:cs="Times New Roman"/>
        </w:rPr>
        <w:t xml:space="preserve">date </w:t>
      </w:r>
      <w:r w:rsidR="00500486" w:rsidRPr="005711B8">
        <w:rPr>
          <w:rFonts w:ascii="Times New Roman" w:hAnsi="Times New Roman" w:cs="Times New Roman"/>
        </w:rPr>
        <w:t xml:space="preserve">was in </w:t>
      </w:r>
      <w:r w:rsidR="00FA20A0" w:rsidRPr="005711B8">
        <w:rPr>
          <w:rFonts w:ascii="Times New Roman" w:hAnsi="Times New Roman" w:cs="Times New Roman"/>
        </w:rPr>
        <w:t xml:space="preserve">month-day-year format and had to be changed to year-month-day format for </w:t>
      </w:r>
      <w:r w:rsidR="00740CFA" w:rsidRPr="005711B8">
        <w:rPr>
          <w:rFonts w:ascii="Times New Roman" w:hAnsi="Times New Roman" w:cs="Times New Roman"/>
        </w:rPr>
        <w:t xml:space="preserve">R to read in as date. Also, the </w:t>
      </w:r>
      <w:r w:rsidR="008E1E73" w:rsidRPr="005711B8">
        <w:rPr>
          <w:rFonts w:ascii="Times New Roman" w:hAnsi="Times New Roman" w:cs="Times New Roman"/>
        </w:rPr>
        <w:t xml:space="preserve">date was </w:t>
      </w:r>
      <w:r w:rsidR="00B40F99" w:rsidRPr="005711B8">
        <w:rPr>
          <w:rFonts w:ascii="Times New Roman" w:hAnsi="Times New Roman" w:cs="Times New Roman"/>
        </w:rPr>
        <w:t xml:space="preserve">in </w:t>
      </w:r>
      <w:r w:rsidR="00A17775" w:rsidRPr="005711B8">
        <w:rPr>
          <w:rFonts w:ascii="Times New Roman" w:hAnsi="Times New Roman" w:cs="Times New Roman"/>
        </w:rPr>
        <w:t>mm/</w:t>
      </w:r>
      <w:r w:rsidR="00B40F99" w:rsidRPr="005711B8">
        <w:rPr>
          <w:rFonts w:ascii="Times New Roman" w:hAnsi="Times New Roman" w:cs="Times New Roman"/>
        </w:rPr>
        <w:t>dd/</w:t>
      </w:r>
      <w:proofErr w:type="spellStart"/>
      <w:r w:rsidR="00B40F99" w:rsidRPr="005711B8">
        <w:rPr>
          <w:rFonts w:ascii="Times New Roman" w:hAnsi="Times New Roman" w:cs="Times New Roman"/>
        </w:rPr>
        <w:t>yyyy</w:t>
      </w:r>
      <w:proofErr w:type="spellEnd"/>
      <w:r w:rsidR="00B40F99" w:rsidRPr="005711B8">
        <w:rPr>
          <w:rFonts w:ascii="Times New Roman" w:hAnsi="Times New Roman" w:cs="Times New Roman"/>
        </w:rPr>
        <w:t xml:space="preserve"> format and it was separated by </w:t>
      </w:r>
      <w:r w:rsidR="00AF3C05" w:rsidRPr="005711B8">
        <w:rPr>
          <w:rFonts w:ascii="Times New Roman" w:hAnsi="Times New Roman" w:cs="Times New Roman"/>
        </w:rPr>
        <w:t xml:space="preserve">forward slash and it had </w:t>
      </w:r>
      <w:r w:rsidR="001F073D" w:rsidRPr="005711B8">
        <w:rPr>
          <w:rFonts w:ascii="Times New Roman" w:hAnsi="Times New Roman" w:cs="Times New Roman"/>
        </w:rPr>
        <w:t xml:space="preserve">to </w:t>
      </w:r>
      <w:r w:rsidR="00AF3C05" w:rsidRPr="005711B8">
        <w:rPr>
          <w:rFonts w:ascii="Times New Roman" w:hAnsi="Times New Roman" w:cs="Times New Roman"/>
        </w:rPr>
        <w:t xml:space="preserve">be separated by </w:t>
      </w:r>
      <w:r w:rsidR="005E30E0" w:rsidRPr="005711B8">
        <w:rPr>
          <w:rFonts w:ascii="Times New Roman" w:hAnsi="Times New Roman" w:cs="Times New Roman"/>
        </w:rPr>
        <w:t>h</w:t>
      </w:r>
      <w:r w:rsidR="005E4A29" w:rsidRPr="005711B8">
        <w:rPr>
          <w:rFonts w:ascii="Times New Roman" w:hAnsi="Times New Roman" w:cs="Times New Roman"/>
        </w:rPr>
        <w:t>yphen</w:t>
      </w:r>
      <w:r w:rsidR="005E30E0" w:rsidRPr="005711B8">
        <w:rPr>
          <w:rFonts w:ascii="Times New Roman" w:hAnsi="Times New Roman" w:cs="Times New Roman"/>
        </w:rPr>
        <w:t xml:space="preserve"> to be in a constant format</w:t>
      </w:r>
      <w:r w:rsidR="0048736C" w:rsidRPr="005711B8">
        <w:rPr>
          <w:rFonts w:ascii="Times New Roman" w:hAnsi="Times New Roman" w:cs="Times New Roman"/>
        </w:rPr>
        <w:t xml:space="preserve"> with the other variables. So, using format function I was able </w:t>
      </w:r>
      <w:r w:rsidR="00186232" w:rsidRPr="005711B8">
        <w:rPr>
          <w:rFonts w:ascii="Times New Roman" w:hAnsi="Times New Roman" w:cs="Times New Roman"/>
        </w:rPr>
        <w:t>change the data into the right format</w:t>
      </w:r>
      <w:r w:rsidR="005E30E0" w:rsidRPr="005711B8">
        <w:rPr>
          <w:rFonts w:ascii="Times New Roman" w:hAnsi="Times New Roman" w:cs="Times New Roman"/>
        </w:rPr>
        <w:t xml:space="preserve"> </w:t>
      </w:r>
      <w:r w:rsidR="00323359" w:rsidRPr="005711B8">
        <w:rPr>
          <w:rFonts w:ascii="Times New Roman" w:hAnsi="Times New Roman" w:cs="Times New Roman"/>
        </w:rPr>
        <w:t xml:space="preserve">as displayed </w:t>
      </w:r>
      <w:r w:rsidR="0062652F" w:rsidRPr="005711B8">
        <w:rPr>
          <w:rFonts w:ascii="Times New Roman" w:hAnsi="Times New Roman" w:cs="Times New Roman"/>
        </w:rPr>
        <w:t>below</w:t>
      </w:r>
      <w:r w:rsidR="005E30E0" w:rsidRPr="005711B8">
        <w:rPr>
          <w:rFonts w:ascii="Times New Roman" w:hAnsi="Times New Roman" w:cs="Times New Roman"/>
        </w:rPr>
        <w:t xml:space="preserve">. </w:t>
      </w:r>
    </w:p>
    <w:p w14:paraId="207D81BC" w14:textId="0C210E19" w:rsidR="005E30E0" w:rsidRPr="005711B8" w:rsidRDefault="00323359" w:rsidP="00357F5C">
      <w:pPr>
        <w:ind w:firstLine="0"/>
        <w:rPr>
          <w:rFonts w:ascii="Times New Roman" w:hAnsi="Times New Roman" w:cs="Times New Roman"/>
        </w:rPr>
      </w:pPr>
      <w:r w:rsidRPr="005711B8">
        <w:rPr>
          <w:rFonts w:ascii="Times New Roman" w:hAnsi="Times New Roman" w:cs="Times New Roman"/>
          <w:noProof/>
        </w:rPr>
        <w:drawing>
          <wp:inline distT="0" distB="0" distL="0" distR="0" wp14:anchorId="47316407" wp14:editId="5A88E24F">
            <wp:extent cx="1856357"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6357" cy="2316480"/>
                    </a:xfrm>
                    <a:prstGeom prst="rect">
                      <a:avLst/>
                    </a:prstGeom>
                  </pic:spPr>
                </pic:pic>
              </a:graphicData>
            </a:graphic>
          </wp:inline>
        </w:drawing>
      </w:r>
      <w:r w:rsidR="0062652F" w:rsidRPr="005711B8">
        <w:rPr>
          <w:rFonts w:ascii="Times New Roman" w:hAnsi="Times New Roman" w:cs="Times New Roman"/>
        </w:rPr>
        <w:t xml:space="preserve"> </w:t>
      </w:r>
      <w:r w:rsidR="008E4B28" w:rsidRPr="005711B8">
        <w:rPr>
          <w:rFonts w:ascii="Times New Roman" w:hAnsi="Times New Roman" w:cs="Times New Roman"/>
        </w:rPr>
        <w:tab/>
      </w:r>
      <w:r w:rsidR="00EC3538">
        <w:rPr>
          <w:rFonts w:ascii="Times New Roman" w:hAnsi="Times New Roman" w:cs="Times New Roman"/>
        </w:rPr>
        <w:t xml:space="preserve"> </w:t>
      </w:r>
      <w:r w:rsidR="00707283" w:rsidRPr="005711B8">
        <w:rPr>
          <w:rFonts w:ascii="Times New Roman" w:hAnsi="Times New Roman" w:cs="Times New Roman"/>
          <w:noProof/>
        </w:rPr>
        <w:drawing>
          <wp:inline distT="0" distB="0" distL="0" distR="0" wp14:anchorId="780B7268" wp14:editId="5C8289F4">
            <wp:extent cx="815340" cy="81534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sspng-computer-icons-arrow-symbol-pfeil-5b3f614b9bc311.42084117153088033163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15340" cy="815340"/>
                    </a:xfrm>
                    <a:prstGeom prst="rect">
                      <a:avLst/>
                    </a:prstGeom>
                  </pic:spPr>
                </pic:pic>
              </a:graphicData>
            </a:graphic>
          </wp:inline>
        </w:drawing>
      </w:r>
      <w:r w:rsidR="004E22D0" w:rsidRPr="005711B8">
        <w:rPr>
          <w:rFonts w:ascii="Times New Roman" w:hAnsi="Times New Roman" w:cs="Times New Roman"/>
        </w:rPr>
        <w:tab/>
      </w:r>
      <w:r w:rsidR="004E22D0" w:rsidRPr="005711B8">
        <w:rPr>
          <w:rFonts w:ascii="Times New Roman" w:hAnsi="Times New Roman" w:cs="Times New Roman"/>
        </w:rPr>
        <w:tab/>
      </w:r>
      <w:r w:rsidR="004E22D0" w:rsidRPr="005711B8">
        <w:rPr>
          <w:rFonts w:ascii="Times New Roman" w:hAnsi="Times New Roman" w:cs="Times New Roman"/>
          <w:noProof/>
        </w:rPr>
        <w:drawing>
          <wp:inline distT="0" distB="0" distL="0" distR="0" wp14:anchorId="1447BEE1" wp14:editId="1C328494">
            <wp:extent cx="1790700" cy="2341684"/>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700" cy="2341684"/>
                    </a:xfrm>
                    <a:prstGeom prst="rect">
                      <a:avLst/>
                    </a:prstGeom>
                  </pic:spPr>
                </pic:pic>
              </a:graphicData>
            </a:graphic>
          </wp:inline>
        </w:drawing>
      </w:r>
    </w:p>
    <w:p w14:paraId="657C434D" w14:textId="1DB512EE" w:rsidR="00740F58" w:rsidRPr="005711B8" w:rsidRDefault="00593FB1" w:rsidP="00357F5C">
      <w:pPr>
        <w:ind w:firstLine="0"/>
        <w:rPr>
          <w:rFonts w:ascii="Times New Roman" w:hAnsi="Times New Roman" w:cs="Times New Roman"/>
        </w:rPr>
      </w:pPr>
      <w:r w:rsidRPr="005711B8">
        <w:rPr>
          <w:rFonts w:ascii="Times New Roman" w:hAnsi="Times New Roman" w:cs="Times New Roman"/>
        </w:rPr>
        <w:lastRenderedPageBreak/>
        <w:tab/>
      </w:r>
      <w:r w:rsidR="00A91265" w:rsidRPr="005711B8">
        <w:rPr>
          <w:rFonts w:ascii="Times New Roman" w:hAnsi="Times New Roman" w:cs="Times New Roman"/>
        </w:rPr>
        <w:t xml:space="preserve">After cleaning the </w:t>
      </w:r>
      <w:r w:rsidR="00EC3538">
        <w:rPr>
          <w:rFonts w:ascii="Times New Roman" w:hAnsi="Times New Roman" w:cs="Times New Roman"/>
        </w:rPr>
        <w:t>y</w:t>
      </w:r>
      <w:r w:rsidR="00BA4C14" w:rsidRPr="005711B8">
        <w:rPr>
          <w:rFonts w:ascii="Times New Roman" w:hAnsi="Times New Roman" w:cs="Times New Roman"/>
        </w:rPr>
        <w:t xml:space="preserve">ield </w:t>
      </w:r>
      <w:r w:rsidR="00EC3538">
        <w:rPr>
          <w:rFonts w:ascii="Times New Roman" w:hAnsi="Times New Roman" w:cs="Times New Roman"/>
        </w:rPr>
        <w:t>c</w:t>
      </w:r>
      <w:r w:rsidR="00BA4C14" w:rsidRPr="005711B8">
        <w:rPr>
          <w:rFonts w:ascii="Times New Roman" w:hAnsi="Times New Roman" w:cs="Times New Roman"/>
        </w:rPr>
        <w:t>urve dataset, I started t</w:t>
      </w:r>
      <w:r w:rsidR="000D3783" w:rsidRPr="005711B8">
        <w:rPr>
          <w:rFonts w:ascii="Times New Roman" w:hAnsi="Times New Roman" w:cs="Times New Roman"/>
        </w:rPr>
        <w:t xml:space="preserve">o clean the GDP output dataset. </w:t>
      </w:r>
      <w:r w:rsidR="006D01F1" w:rsidRPr="005711B8">
        <w:rPr>
          <w:rFonts w:ascii="Times New Roman" w:hAnsi="Times New Roman" w:cs="Times New Roman"/>
        </w:rPr>
        <w:t>After reading the data</w:t>
      </w:r>
      <w:r w:rsidR="009D6B42" w:rsidRPr="005711B8">
        <w:rPr>
          <w:rFonts w:ascii="Times New Roman" w:hAnsi="Times New Roman" w:cs="Times New Roman"/>
        </w:rPr>
        <w:t xml:space="preserve"> in R, </w:t>
      </w:r>
      <w:r w:rsidR="008225B1" w:rsidRPr="005711B8">
        <w:rPr>
          <w:rFonts w:ascii="Times New Roman" w:hAnsi="Times New Roman" w:cs="Times New Roman"/>
        </w:rPr>
        <w:t xml:space="preserve">I </w:t>
      </w:r>
      <w:r w:rsidR="0037423B" w:rsidRPr="005711B8">
        <w:rPr>
          <w:rFonts w:ascii="Times New Roman" w:hAnsi="Times New Roman" w:cs="Times New Roman"/>
        </w:rPr>
        <w:t xml:space="preserve">had to do the same cleaning procedures as the </w:t>
      </w:r>
      <w:r w:rsidR="00EC3538">
        <w:rPr>
          <w:rFonts w:ascii="Times New Roman" w:hAnsi="Times New Roman" w:cs="Times New Roman"/>
        </w:rPr>
        <w:t>y</w:t>
      </w:r>
      <w:r w:rsidR="0037423B" w:rsidRPr="005711B8">
        <w:rPr>
          <w:rFonts w:ascii="Times New Roman" w:hAnsi="Times New Roman" w:cs="Times New Roman"/>
        </w:rPr>
        <w:t xml:space="preserve">ield </w:t>
      </w:r>
      <w:r w:rsidR="00EC3538">
        <w:rPr>
          <w:rFonts w:ascii="Times New Roman" w:hAnsi="Times New Roman" w:cs="Times New Roman"/>
        </w:rPr>
        <w:t>c</w:t>
      </w:r>
      <w:r w:rsidR="0037423B" w:rsidRPr="005711B8">
        <w:rPr>
          <w:rFonts w:ascii="Times New Roman" w:hAnsi="Times New Roman" w:cs="Times New Roman"/>
        </w:rPr>
        <w:t xml:space="preserve">urve because both datasets were extracted from the same source </w:t>
      </w:r>
      <w:r w:rsidR="0027032C" w:rsidRPr="005711B8">
        <w:rPr>
          <w:rFonts w:ascii="Times New Roman" w:hAnsi="Times New Roman" w:cs="Times New Roman"/>
        </w:rPr>
        <w:t xml:space="preserve">and had </w:t>
      </w:r>
      <w:r w:rsidR="00111BB2" w:rsidRPr="005711B8">
        <w:rPr>
          <w:rFonts w:ascii="Times New Roman" w:hAnsi="Times New Roman" w:cs="Times New Roman"/>
        </w:rPr>
        <w:t>the same format.</w:t>
      </w:r>
      <w:r w:rsidR="0030506B" w:rsidRPr="005711B8">
        <w:rPr>
          <w:rFonts w:ascii="Times New Roman" w:hAnsi="Times New Roman" w:cs="Times New Roman"/>
        </w:rPr>
        <w:t xml:space="preserve"> </w:t>
      </w:r>
      <w:r w:rsidR="00111BB2" w:rsidRPr="005711B8">
        <w:rPr>
          <w:rFonts w:ascii="Times New Roman" w:hAnsi="Times New Roman" w:cs="Times New Roman"/>
        </w:rPr>
        <w:t>I also realized that</w:t>
      </w:r>
      <w:r w:rsidR="0030506B" w:rsidRPr="005711B8">
        <w:rPr>
          <w:rFonts w:ascii="Times New Roman" w:hAnsi="Times New Roman" w:cs="Times New Roman"/>
        </w:rPr>
        <w:t xml:space="preserve"> the GDP dataset was </w:t>
      </w:r>
      <w:r w:rsidR="004B79E4" w:rsidRPr="005711B8">
        <w:rPr>
          <w:rFonts w:ascii="Times New Roman" w:hAnsi="Times New Roman" w:cs="Times New Roman"/>
        </w:rPr>
        <w:t>recorded in quarters</w:t>
      </w:r>
      <w:r w:rsidR="005E4A29" w:rsidRPr="005711B8">
        <w:rPr>
          <w:rFonts w:ascii="Times New Roman" w:hAnsi="Times New Roman" w:cs="Times New Roman"/>
        </w:rPr>
        <w:t xml:space="preserve">, while the </w:t>
      </w:r>
      <w:r w:rsidR="004B79E4" w:rsidRPr="005711B8">
        <w:rPr>
          <w:rFonts w:ascii="Times New Roman" w:hAnsi="Times New Roman" w:cs="Times New Roman"/>
        </w:rPr>
        <w:t xml:space="preserve">rest of my variables were in a monthly format. </w:t>
      </w:r>
      <w:r w:rsidR="006753A3" w:rsidRPr="005711B8">
        <w:rPr>
          <w:rFonts w:ascii="Times New Roman" w:hAnsi="Times New Roman" w:cs="Times New Roman"/>
        </w:rPr>
        <w:t xml:space="preserve">I </w:t>
      </w:r>
      <w:r w:rsidR="005E4A29" w:rsidRPr="005711B8">
        <w:rPr>
          <w:rFonts w:ascii="Times New Roman" w:hAnsi="Times New Roman" w:cs="Times New Roman"/>
        </w:rPr>
        <w:t xml:space="preserve">only </w:t>
      </w:r>
      <w:r w:rsidR="006753A3" w:rsidRPr="005711B8">
        <w:rPr>
          <w:rFonts w:ascii="Times New Roman" w:hAnsi="Times New Roman" w:cs="Times New Roman"/>
        </w:rPr>
        <w:t xml:space="preserve">had observations </w:t>
      </w:r>
      <w:r w:rsidR="005E4A29" w:rsidRPr="005711B8">
        <w:rPr>
          <w:rFonts w:ascii="Times New Roman" w:hAnsi="Times New Roman" w:cs="Times New Roman"/>
        </w:rPr>
        <w:t xml:space="preserve">from </w:t>
      </w:r>
      <w:r w:rsidR="006642E4" w:rsidRPr="005711B8">
        <w:rPr>
          <w:rFonts w:ascii="Times New Roman" w:hAnsi="Times New Roman" w:cs="Times New Roman"/>
        </w:rPr>
        <w:t xml:space="preserve">January, April, July and October. To get a monthly data, I used cubic splines </w:t>
      </w:r>
      <w:r w:rsidR="000B7083" w:rsidRPr="005711B8">
        <w:rPr>
          <w:rFonts w:ascii="Times New Roman" w:hAnsi="Times New Roman" w:cs="Times New Roman"/>
        </w:rPr>
        <w:t xml:space="preserve">interpolation. </w:t>
      </w:r>
      <w:r w:rsidR="008C5423" w:rsidRPr="005711B8">
        <w:rPr>
          <w:rFonts w:ascii="Times New Roman" w:hAnsi="Times New Roman" w:cs="Times New Roman"/>
        </w:rPr>
        <w:t>I used the spline function in R to convert my data</w:t>
      </w:r>
      <w:r w:rsidR="005E4A29" w:rsidRPr="005711B8">
        <w:rPr>
          <w:rFonts w:ascii="Times New Roman" w:hAnsi="Times New Roman" w:cs="Times New Roman"/>
        </w:rPr>
        <w:t xml:space="preserve">; </w:t>
      </w:r>
      <w:r w:rsidR="008C5423" w:rsidRPr="005711B8">
        <w:rPr>
          <w:rFonts w:ascii="Times New Roman" w:hAnsi="Times New Roman" w:cs="Times New Roman"/>
        </w:rPr>
        <w:t xml:space="preserve">this function </w:t>
      </w:r>
      <w:r w:rsidR="00EE0A37" w:rsidRPr="005711B8">
        <w:rPr>
          <w:rFonts w:ascii="Times New Roman" w:hAnsi="Times New Roman" w:cs="Times New Roman"/>
        </w:rPr>
        <w:t xml:space="preserve">inputs n quarterly data points which means we have n-1 </w:t>
      </w:r>
      <w:r w:rsidR="008F1671" w:rsidRPr="005711B8">
        <w:rPr>
          <w:rFonts w:ascii="Times New Roman" w:hAnsi="Times New Roman" w:cs="Times New Roman"/>
        </w:rPr>
        <w:t xml:space="preserve">spaces between them. Across each space, a unique cubic polynomial </w:t>
      </w:r>
      <w:r w:rsidR="000778F9" w:rsidRPr="005711B8">
        <w:rPr>
          <w:rFonts w:ascii="Times New Roman" w:hAnsi="Times New Roman" w:cs="Times New Roman"/>
        </w:rPr>
        <w:t>is drawn to connect two points</w:t>
      </w:r>
      <w:r w:rsidR="005E4A29" w:rsidRPr="005711B8">
        <w:rPr>
          <w:rFonts w:ascii="Times New Roman" w:hAnsi="Times New Roman" w:cs="Times New Roman"/>
        </w:rPr>
        <w:t xml:space="preserve">; </w:t>
      </w:r>
      <w:r w:rsidR="000778F9" w:rsidRPr="005711B8">
        <w:rPr>
          <w:rFonts w:ascii="Times New Roman" w:hAnsi="Times New Roman" w:cs="Times New Roman"/>
        </w:rPr>
        <w:t xml:space="preserve">this is called piecewise polynomial function. </w:t>
      </w:r>
      <w:r w:rsidR="0072726B" w:rsidRPr="005711B8">
        <w:rPr>
          <w:rFonts w:ascii="Times New Roman" w:hAnsi="Times New Roman" w:cs="Times New Roman"/>
        </w:rPr>
        <w:t xml:space="preserve">For our connection between the line to </w:t>
      </w:r>
      <w:commentRangeStart w:id="16"/>
      <w:r w:rsidR="0072726B" w:rsidRPr="005711B8">
        <w:rPr>
          <w:rFonts w:ascii="Times New Roman" w:hAnsi="Times New Roman" w:cs="Times New Roman"/>
        </w:rPr>
        <w:t>b</w:t>
      </w:r>
      <w:commentRangeEnd w:id="16"/>
      <w:r w:rsidR="005E4A29" w:rsidRPr="005711B8">
        <w:rPr>
          <w:rStyle w:val="CommentReference"/>
        </w:rPr>
        <w:commentReference w:id="16"/>
      </w:r>
      <w:r w:rsidR="00EC3538">
        <w:rPr>
          <w:rFonts w:ascii="Times New Roman" w:hAnsi="Times New Roman" w:cs="Times New Roman"/>
        </w:rPr>
        <w:t>e</w:t>
      </w:r>
      <w:r w:rsidR="0072726B" w:rsidRPr="005711B8">
        <w:rPr>
          <w:rFonts w:ascii="Times New Roman" w:hAnsi="Times New Roman" w:cs="Times New Roman"/>
        </w:rPr>
        <w:t xml:space="preserve"> smooth, we force </w:t>
      </w:r>
      <w:r w:rsidR="00ED133C" w:rsidRPr="005711B8">
        <w:rPr>
          <w:rFonts w:ascii="Times New Roman" w:hAnsi="Times New Roman" w:cs="Times New Roman"/>
        </w:rPr>
        <w:t xml:space="preserve">our first and second derivatives to be </w:t>
      </w:r>
      <w:r w:rsidR="003A2EB0" w:rsidRPr="005711B8">
        <w:rPr>
          <w:rFonts w:ascii="Times New Roman" w:hAnsi="Times New Roman" w:cs="Times New Roman"/>
        </w:rPr>
        <w:t xml:space="preserve">continuous and equal at each side. </w:t>
      </w:r>
      <w:r w:rsidR="00474F10" w:rsidRPr="005711B8">
        <w:rPr>
          <w:rFonts w:ascii="Times New Roman" w:hAnsi="Times New Roman" w:cs="Times New Roman"/>
        </w:rPr>
        <w:t xml:space="preserve">After all the requirements are met, we get a linear system that can be </w:t>
      </w:r>
      <w:r w:rsidR="00306F0F" w:rsidRPr="005711B8">
        <w:rPr>
          <w:rFonts w:ascii="Times New Roman" w:hAnsi="Times New Roman" w:cs="Times New Roman"/>
        </w:rPr>
        <w:t xml:space="preserve">solved for n-1 coefficients to get </w:t>
      </w:r>
      <w:r w:rsidR="00C130BE" w:rsidRPr="005711B8">
        <w:rPr>
          <w:rFonts w:ascii="Times New Roman" w:hAnsi="Times New Roman" w:cs="Times New Roman"/>
        </w:rPr>
        <w:t xml:space="preserve">weekly, monthly or yearly values. The transformation </w:t>
      </w:r>
      <w:r w:rsidR="00972E90" w:rsidRPr="005711B8">
        <w:rPr>
          <w:rFonts w:ascii="Times New Roman" w:hAnsi="Times New Roman" w:cs="Times New Roman"/>
        </w:rPr>
        <w:t>of the dataset can be seen below.</w:t>
      </w:r>
    </w:p>
    <w:p w14:paraId="5F2B7899" w14:textId="12AB0FBB" w:rsidR="00186232" w:rsidRPr="005711B8" w:rsidRDefault="00740F58" w:rsidP="00357F5C">
      <w:pPr>
        <w:ind w:firstLine="0"/>
        <w:rPr>
          <w:rFonts w:ascii="Times New Roman" w:hAnsi="Times New Roman" w:cs="Times New Roman"/>
        </w:rPr>
      </w:pPr>
      <w:r w:rsidRPr="005711B8">
        <w:rPr>
          <w:rFonts w:ascii="Times New Roman" w:hAnsi="Times New Roman" w:cs="Times New Roman"/>
          <w:noProof/>
        </w:rPr>
        <w:drawing>
          <wp:inline distT="0" distB="0" distL="0" distR="0" wp14:anchorId="5099B560" wp14:editId="33D0146B">
            <wp:extent cx="1562235" cy="2286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235" cy="2286198"/>
                    </a:xfrm>
                    <a:prstGeom prst="rect">
                      <a:avLst/>
                    </a:prstGeom>
                  </pic:spPr>
                </pic:pic>
              </a:graphicData>
            </a:graphic>
          </wp:inline>
        </w:drawing>
      </w:r>
      <w:r w:rsidRPr="005711B8">
        <w:rPr>
          <w:rFonts w:ascii="Times New Roman" w:hAnsi="Times New Roman" w:cs="Times New Roman"/>
        </w:rPr>
        <w:tab/>
        <w:t xml:space="preserve">    </w:t>
      </w:r>
      <w:r w:rsidRPr="005711B8">
        <w:rPr>
          <w:rFonts w:ascii="Times New Roman" w:hAnsi="Times New Roman" w:cs="Times New Roman"/>
          <w:noProof/>
        </w:rPr>
        <w:drawing>
          <wp:inline distT="0" distB="0" distL="0" distR="0" wp14:anchorId="639BDA55" wp14:editId="53E52ECE">
            <wp:extent cx="876300" cy="8763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sspng-computer-icons-arrow-symbol-pfeil-5b3f614b9bc311.42084117153088033163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inline>
        </w:drawing>
      </w:r>
      <w:r w:rsidR="00596A35" w:rsidRPr="005711B8">
        <w:rPr>
          <w:rFonts w:ascii="Times New Roman" w:hAnsi="Times New Roman" w:cs="Times New Roman"/>
        </w:rPr>
        <w:tab/>
      </w:r>
      <w:r w:rsidR="00596A35" w:rsidRPr="005711B8">
        <w:rPr>
          <w:rFonts w:ascii="Times New Roman" w:hAnsi="Times New Roman" w:cs="Times New Roman"/>
          <w:noProof/>
        </w:rPr>
        <w:drawing>
          <wp:inline distT="0" distB="0" distL="0" distR="0" wp14:anchorId="371BA161" wp14:editId="3A0AD86F">
            <wp:extent cx="1546994" cy="23319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6994" cy="2331922"/>
                    </a:xfrm>
                    <a:prstGeom prst="rect">
                      <a:avLst/>
                    </a:prstGeom>
                  </pic:spPr>
                </pic:pic>
              </a:graphicData>
            </a:graphic>
          </wp:inline>
        </w:drawing>
      </w:r>
      <w:r w:rsidR="00972E90" w:rsidRPr="005711B8">
        <w:rPr>
          <w:rFonts w:ascii="Times New Roman" w:hAnsi="Times New Roman" w:cs="Times New Roman"/>
        </w:rPr>
        <w:t xml:space="preserve"> </w:t>
      </w:r>
    </w:p>
    <w:p w14:paraId="4787474F" w14:textId="3B08608A" w:rsidR="00596A35" w:rsidRPr="005711B8" w:rsidRDefault="00596A35" w:rsidP="00357F5C">
      <w:pPr>
        <w:ind w:firstLine="0"/>
        <w:rPr>
          <w:rFonts w:ascii="Times New Roman" w:hAnsi="Times New Roman" w:cs="Times New Roman"/>
        </w:rPr>
      </w:pPr>
      <w:r w:rsidRPr="005711B8">
        <w:rPr>
          <w:rFonts w:ascii="Times New Roman" w:hAnsi="Times New Roman" w:cs="Times New Roman"/>
        </w:rPr>
        <w:tab/>
        <w:t>Lastly</w:t>
      </w:r>
      <w:r w:rsidR="00AC1CF7" w:rsidRPr="005711B8">
        <w:rPr>
          <w:rFonts w:ascii="Times New Roman" w:hAnsi="Times New Roman" w:cs="Times New Roman"/>
        </w:rPr>
        <w:t>,</w:t>
      </w:r>
      <w:r w:rsidR="005F5A9C" w:rsidRPr="005711B8">
        <w:rPr>
          <w:rFonts w:ascii="Times New Roman" w:hAnsi="Times New Roman" w:cs="Times New Roman"/>
        </w:rPr>
        <w:t xml:space="preserve"> </w:t>
      </w:r>
      <w:r w:rsidR="002D0696" w:rsidRPr="005711B8">
        <w:rPr>
          <w:rFonts w:ascii="Times New Roman" w:hAnsi="Times New Roman" w:cs="Times New Roman"/>
        </w:rPr>
        <w:t>I had to clean t</w:t>
      </w:r>
      <w:r w:rsidR="005E4A29" w:rsidRPr="005711B8">
        <w:rPr>
          <w:rFonts w:ascii="Times New Roman" w:hAnsi="Times New Roman" w:cs="Times New Roman"/>
        </w:rPr>
        <w:t>he</w:t>
      </w:r>
      <w:r w:rsidR="002D0696" w:rsidRPr="005711B8">
        <w:rPr>
          <w:rFonts w:ascii="Times New Roman" w:hAnsi="Times New Roman" w:cs="Times New Roman"/>
        </w:rPr>
        <w:t xml:space="preserve"> </w:t>
      </w:r>
      <w:r w:rsidR="00EC3538">
        <w:rPr>
          <w:rFonts w:ascii="Times New Roman" w:hAnsi="Times New Roman" w:cs="Times New Roman"/>
        </w:rPr>
        <w:t>u</w:t>
      </w:r>
      <w:r w:rsidR="002D0696" w:rsidRPr="005711B8">
        <w:rPr>
          <w:rFonts w:ascii="Times New Roman" w:hAnsi="Times New Roman" w:cs="Times New Roman"/>
        </w:rPr>
        <w:t xml:space="preserve">nemployment </w:t>
      </w:r>
      <w:r w:rsidR="00EC3538">
        <w:rPr>
          <w:rFonts w:ascii="Times New Roman" w:hAnsi="Times New Roman" w:cs="Times New Roman"/>
        </w:rPr>
        <w:t>r</w:t>
      </w:r>
      <w:r w:rsidR="002D0696" w:rsidRPr="005711B8">
        <w:rPr>
          <w:rFonts w:ascii="Times New Roman" w:hAnsi="Times New Roman" w:cs="Times New Roman"/>
        </w:rPr>
        <w:t>ates dataset</w:t>
      </w:r>
      <w:r w:rsidR="005E4A29" w:rsidRPr="005711B8">
        <w:rPr>
          <w:rFonts w:ascii="Times New Roman" w:hAnsi="Times New Roman" w:cs="Times New Roman"/>
        </w:rPr>
        <w:t xml:space="preserve"> </w:t>
      </w:r>
      <w:r w:rsidR="00522F52" w:rsidRPr="005711B8">
        <w:rPr>
          <w:rFonts w:ascii="Times New Roman" w:hAnsi="Times New Roman" w:cs="Times New Roman"/>
        </w:rPr>
        <w:t>to have</w:t>
      </w:r>
      <w:r w:rsidR="000061EC" w:rsidRPr="005711B8">
        <w:rPr>
          <w:rFonts w:ascii="Times New Roman" w:hAnsi="Times New Roman" w:cs="Times New Roman"/>
        </w:rPr>
        <w:t xml:space="preserve"> all my data ready to combine and analyze. After reading the data into R, I </w:t>
      </w:r>
      <w:r w:rsidR="00CC1879" w:rsidRPr="005711B8">
        <w:rPr>
          <w:rFonts w:ascii="Times New Roman" w:hAnsi="Times New Roman" w:cs="Times New Roman"/>
        </w:rPr>
        <w:t xml:space="preserve">found that the </w:t>
      </w:r>
      <w:r w:rsidR="004F4711" w:rsidRPr="005711B8">
        <w:rPr>
          <w:rFonts w:ascii="Times New Roman" w:hAnsi="Times New Roman" w:cs="Times New Roman"/>
        </w:rPr>
        <w:t xml:space="preserve">monthly data was in </w:t>
      </w:r>
      <w:r w:rsidR="000A1094" w:rsidRPr="005711B8">
        <w:rPr>
          <w:rFonts w:ascii="Times New Roman" w:hAnsi="Times New Roman" w:cs="Times New Roman"/>
        </w:rPr>
        <w:t xml:space="preserve">column format with each </w:t>
      </w:r>
      <w:r w:rsidR="00B96EBD" w:rsidRPr="005711B8">
        <w:rPr>
          <w:rFonts w:ascii="Times New Roman" w:hAnsi="Times New Roman" w:cs="Times New Roman"/>
        </w:rPr>
        <w:t>column representing a month named “Jan”, “Feb” and so on</w:t>
      </w:r>
      <w:r w:rsidR="005E4A29" w:rsidRPr="005711B8">
        <w:rPr>
          <w:rFonts w:ascii="Times New Roman" w:hAnsi="Times New Roman" w:cs="Times New Roman"/>
        </w:rPr>
        <w:t>,</w:t>
      </w:r>
      <w:r w:rsidR="00E21808" w:rsidRPr="005711B8">
        <w:rPr>
          <w:rFonts w:ascii="Times New Roman" w:hAnsi="Times New Roman" w:cs="Times New Roman"/>
        </w:rPr>
        <w:t xml:space="preserve"> and each row representing </w:t>
      </w:r>
      <w:r w:rsidR="00EC3538" w:rsidRPr="005711B8">
        <w:rPr>
          <w:rFonts w:ascii="Times New Roman" w:hAnsi="Times New Roman" w:cs="Times New Roman"/>
        </w:rPr>
        <w:t>a</w:t>
      </w:r>
      <w:r w:rsidR="00E21808" w:rsidRPr="005711B8">
        <w:rPr>
          <w:rFonts w:ascii="Times New Roman" w:hAnsi="Times New Roman" w:cs="Times New Roman"/>
        </w:rPr>
        <w:t xml:space="preserve"> year</w:t>
      </w:r>
      <w:r w:rsidR="00B96EBD" w:rsidRPr="005711B8">
        <w:rPr>
          <w:rFonts w:ascii="Times New Roman" w:hAnsi="Times New Roman" w:cs="Times New Roman"/>
        </w:rPr>
        <w:t xml:space="preserve">. </w:t>
      </w:r>
      <w:r w:rsidR="00000677" w:rsidRPr="005711B8">
        <w:rPr>
          <w:rFonts w:ascii="Times New Roman" w:hAnsi="Times New Roman" w:cs="Times New Roman"/>
        </w:rPr>
        <w:t xml:space="preserve">I had to </w:t>
      </w:r>
      <w:r w:rsidR="00415F37" w:rsidRPr="005711B8">
        <w:rPr>
          <w:rFonts w:ascii="Times New Roman" w:hAnsi="Times New Roman" w:cs="Times New Roman"/>
        </w:rPr>
        <w:t>transform the columns into rows</w:t>
      </w:r>
      <w:r w:rsidR="00AF451A" w:rsidRPr="005711B8">
        <w:rPr>
          <w:rFonts w:ascii="Times New Roman" w:hAnsi="Times New Roman" w:cs="Times New Roman"/>
        </w:rPr>
        <w:t xml:space="preserve">. I used </w:t>
      </w:r>
      <w:r w:rsidR="005E4A29" w:rsidRPr="005711B8">
        <w:rPr>
          <w:rFonts w:ascii="Times New Roman" w:hAnsi="Times New Roman" w:cs="Times New Roman"/>
        </w:rPr>
        <w:t xml:space="preserve">the </w:t>
      </w:r>
      <w:r w:rsidR="00500A1F" w:rsidRPr="005711B8">
        <w:rPr>
          <w:rFonts w:ascii="Times New Roman" w:hAnsi="Times New Roman" w:cs="Times New Roman"/>
        </w:rPr>
        <w:t>“</w:t>
      </w:r>
      <w:proofErr w:type="spellStart"/>
      <w:r w:rsidR="00AF451A" w:rsidRPr="005711B8">
        <w:rPr>
          <w:rFonts w:ascii="Times New Roman" w:hAnsi="Times New Roman" w:cs="Times New Roman"/>
        </w:rPr>
        <w:t>pivot_longer</w:t>
      </w:r>
      <w:proofErr w:type="spellEnd"/>
      <w:r w:rsidR="00500A1F" w:rsidRPr="005711B8">
        <w:rPr>
          <w:rFonts w:ascii="Times New Roman" w:hAnsi="Times New Roman" w:cs="Times New Roman"/>
        </w:rPr>
        <w:t>”</w:t>
      </w:r>
      <w:r w:rsidR="00AF451A" w:rsidRPr="005711B8">
        <w:rPr>
          <w:rFonts w:ascii="Times New Roman" w:hAnsi="Times New Roman" w:cs="Times New Roman"/>
        </w:rPr>
        <w:t xml:space="preserve"> function </w:t>
      </w:r>
      <w:r w:rsidR="00476FE9" w:rsidRPr="005711B8">
        <w:rPr>
          <w:rFonts w:ascii="Times New Roman" w:hAnsi="Times New Roman" w:cs="Times New Roman"/>
        </w:rPr>
        <w:lastRenderedPageBreak/>
        <w:t xml:space="preserve">in R to </w:t>
      </w:r>
      <w:r w:rsidR="00EC3538">
        <w:rPr>
          <w:rFonts w:ascii="Times New Roman" w:hAnsi="Times New Roman" w:cs="Times New Roman"/>
        </w:rPr>
        <w:t>perform that</w:t>
      </w:r>
      <w:r w:rsidR="00476FE9" w:rsidRPr="005711B8">
        <w:rPr>
          <w:rFonts w:ascii="Times New Roman" w:hAnsi="Times New Roman" w:cs="Times New Roman"/>
        </w:rPr>
        <w:t xml:space="preserve">. Then I had </w:t>
      </w:r>
      <w:r w:rsidR="00D02C9E" w:rsidRPr="005711B8">
        <w:rPr>
          <w:rFonts w:ascii="Times New Roman" w:hAnsi="Times New Roman" w:cs="Times New Roman"/>
        </w:rPr>
        <w:t xml:space="preserve">to </w:t>
      </w:r>
      <w:r w:rsidR="001F3967" w:rsidRPr="005711B8">
        <w:rPr>
          <w:rFonts w:ascii="Times New Roman" w:hAnsi="Times New Roman" w:cs="Times New Roman"/>
        </w:rPr>
        <w:t xml:space="preserve">convert character </w:t>
      </w:r>
      <w:r w:rsidR="003E4166" w:rsidRPr="005711B8">
        <w:rPr>
          <w:rFonts w:ascii="Times New Roman" w:hAnsi="Times New Roman" w:cs="Times New Roman"/>
        </w:rPr>
        <w:t>“Jan”</w:t>
      </w:r>
      <w:r w:rsidR="00E21808" w:rsidRPr="005711B8">
        <w:rPr>
          <w:rFonts w:ascii="Times New Roman" w:hAnsi="Times New Roman" w:cs="Times New Roman"/>
        </w:rPr>
        <w:t xml:space="preserve"> </w:t>
      </w:r>
      <w:r w:rsidR="00D02C9E" w:rsidRPr="005711B8">
        <w:rPr>
          <w:rFonts w:ascii="Times New Roman" w:hAnsi="Times New Roman" w:cs="Times New Roman"/>
        </w:rPr>
        <w:t xml:space="preserve">to </w:t>
      </w:r>
      <w:proofErr w:type="spellStart"/>
      <w:r w:rsidR="00D02C9E" w:rsidRPr="005711B8">
        <w:rPr>
          <w:rFonts w:ascii="Times New Roman" w:hAnsi="Times New Roman" w:cs="Times New Roman"/>
        </w:rPr>
        <w:t>yyyy</w:t>
      </w:r>
      <w:proofErr w:type="spellEnd"/>
      <w:r w:rsidR="00D02C9E" w:rsidRPr="005711B8">
        <w:rPr>
          <w:rFonts w:ascii="Times New Roman" w:hAnsi="Times New Roman" w:cs="Times New Roman"/>
        </w:rPr>
        <w:t>-mm-dd. After several tries to co</w:t>
      </w:r>
      <w:r w:rsidR="009643EB" w:rsidRPr="005711B8">
        <w:rPr>
          <w:rFonts w:ascii="Times New Roman" w:hAnsi="Times New Roman" w:cs="Times New Roman"/>
        </w:rPr>
        <w:t>nvert character</w:t>
      </w:r>
      <w:r w:rsidR="00EB154C" w:rsidRPr="005711B8">
        <w:rPr>
          <w:rFonts w:ascii="Times New Roman" w:hAnsi="Times New Roman" w:cs="Times New Roman"/>
        </w:rPr>
        <w:t xml:space="preserve"> (Jan</w:t>
      </w:r>
      <w:r w:rsidR="00BA0D6E">
        <w:rPr>
          <w:rFonts w:ascii="Times New Roman" w:hAnsi="Times New Roman" w:cs="Times New Roman"/>
        </w:rPr>
        <w:t xml:space="preserve"> 1982</w:t>
      </w:r>
      <w:r w:rsidR="00702940" w:rsidRPr="005711B8">
        <w:rPr>
          <w:rFonts w:ascii="Times New Roman" w:hAnsi="Times New Roman" w:cs="Times New Roman"/>
        </w:rPr>
        <w:t>)</w:t>
      </w:r>
      <w:r w:rsidR="009643EB" w:rsidRPr="005711B8">
        <w:rPr>
          <w:rFonts w:ascii="Times New Roman" w:hAnsi="Times New Roman" w:cs="Times New Roman"/>
        </w:rPr>
        <w:t xml:space="preserve"> to a date</w:t>
      </w:r>
      <w:r w:rsidR="00702940" w:rsidRPr="005711B8">
        <w:rPr>
          <w:rFonts w:ascii="Times New Roman" w:hAnsi="Times New Roman" w:cs="Times New Roman"/>
        </w:rPr>
        <w:t xml:space="preserve"> (1982-01-01)</w:t>
      </w:r>
      <w:r w:rsidR="009643EB" w:rsidRPr="005711B8">
        <w:rPr>
          <w:rFonts w:ascii="Times New Roman" w:hAnsi="Times New Roman" w:cs="Times New Roman"/>
        </w:rPr>
        <w:t xml:space="preserve">, </w:t>
      </w:r>
      <w:r w:rsidR="00EB154C" w:rsidRPr="005711B8">
        <w:rPr>
          <w:rFonts w:ascii="Times New Roman" w:hAnsi="Times New Roman" w:cs="Times New Roman"/>
        </w:rPr>
        <w:t xml:space="preserve">I </w:t>
      </w:r>
      <w:r w:rsidR="00657526" w:rsidRPr="005711B8">
        <w:rPr>
          <w:rFonts w:ascii="Times New Roman" w:hAnsi="Times New Roman" w:cs="Times New Roman"/>
        </w:rPr>
        <w:t xml:space="preserve">had to change my strategy to move on. </w:t>
      </w:r>
      <w:r w:rsidR="00A71ECE" w:rsidRPr="005711B8">
        <w:rPr>
          <w:rFonts w:ascii="Times New Roman" w:hAnsi="Times New Roman" w:cs="Times New Roman"/>
        </w:rPr>
        <w:t xml:space="preserve">I decided to assign the date column from the </w:t>
      </w:r>
      <w:r w:rsidR="00BA0D6E">
        <w:rPr>
          <w:rFonts w:ascii="Times New Roman" w:hAnsi="Times New Roman" w:cs="Times New Roman"/>
        </w:rPr>
        <w:t>u</w:t>
      </w:r>
      <w:r w:rsidR="00A71ECE" w:rsidRPr="005711B8">
        <w:rPr>
          <w:rFonts w:ascii="Times New Roman" w:hAnsi="Times New Roman" w:cs="Times New Roman"/>
        </w:rPr>
        <w:t xml:space="preserve">nemployment dataset </w:t>
      </w:r>
      <w:r w:rsidR="00626B55" w:rsidRPr="005711B8">
        <w:rPr>
          <w:rFonts w:ascii="Times New Roman" w:hAnsi="Times New Roman" w:cs="Times New Roman"/>
        </w:rPr>
        <w:t xml:space="preserve">to </w:t>
      </w:r>
      <w:r w:rsidR="00C60851" w:rsidRPr="005711B8">
        <w:rPr>
          <w:rFonts w:ascii="Times New Roman" w:hAnsi="Times New Roman" w:cs="Times New Roman"/>
        </w:rPr>
        <w:t xml:space="preserve">the date column in </w:t>
      </w:r>
      <w:r w:rsidR="00BA0D6E">
        <w:rPr>
          <w:rFonts w:ascii="Times New Roman" w:hAnsi="Times New Roman" w:cs="Times New Roman"/>
        </w:rPr>
        <w:t>y</w:t>
      </w:r>
      <w:r w:rsidR="002B5CEE" w:rsidRPr="005711B8">
        <w:rPr>
          <w:rFonts w:ascii="Times New Roman" w:hAnsi="Times New Roman" w:cs="Times New Roman"/>
        </w:rPr>
        <w:t xml:space="preserve">ield </w:t>
      </w:r>
      <w:r w:rsidR="00BA0D6E">
        <w:rPr>
          <w:rFonts w:ascii="Times New Roman" w:hAnsi="Times New Roman" w:cs="Times New Roman"/>
        </w:rPr>
        <w:t>c</w:t>
      </w:r>
      <w:r w:rsidR="002B5CEE" w:rsidRPr="005711B8">
        <w:rPr>
          <w:rFonts w:ascii="Times New Roman" w:hAnsi="Times New Roman" w:cs="Times New Roman"/>
        </w:rPr>
        <w:t>urve</w:t>
      </w:r>
      <w:r w:rsidR="008D42FC" w:rsidRPr="005711B8">
        <w:rPr>
          <w:rFonts w:ascii="Times New Roman" w:hAnsi="Times New Roman" w:cs="Times New Roman"/>
        </w:rPr>
        <w:t xml:space="preserve"> dataset.</w:t>
      </w:r>
      <w:r w:rsidR="005B6A87" w:rsidRPr="005711B8">
        <w:rPr>
          <w:rFonts w:ascii="Times New Roman" w:hAnsi="Times New Roman" w:cs="Times New Roman"/>
        </w:rPr>
        <w:t xml:space="preserve"> The final dataset transformation is shown below.</w:t>
      </w:r>
      <w:r w:rsidR="008D42FC" w:rsidRPr="005711B8">
        <w:rPr>
          <w:rFonts w:ascii="Times New Roman" w:hAnsi="Times New Roman" w:cs="Times New Roman"/>
        </w:rPr>
        <w:t xml:space="preserve"> Now all my datasets were ready </w:t>
      </w:r>
      <w:r w:rsidR="008D697B" w:rsidRPr="005711B8">
        <w:rPr>
          <w:rFonts w:ascii="Times New Roman" w:hAnsi="Times New Roman" w:cs="Times New Roman"/>
        </w:rPr>
        <w:t xml:space="preserve">to </w:t>
      </w:r>
      <w:r w:rsidR="00402AA5" w:rsidRPr="005711B8">
        <w:rPr>
          <w:rFonts w:ascii="Times New Roman" w:hAnsi="Times New Roman" w:cs="Times New Roman"/>
        </w:rPr>
        <w:t>merge,</w:t>
      </w:r>
      <w:r w:rsidR="008D697B" w:rsidRPr="005711B8">
        <w:rPr>
          <w:rFonts w:ascii="Times New Roman" w:hAnsi="Times New Roman" w:cs="Times New Roman"/>
        </w:rPr>
        <w:t xml:space="preserve"> and I was </w:t>
      </w:r>
      <w:r w:rsidR="00402AA5" w:rsidRPr="005711B8">
        <w:rPr>
          <w:rFonts w:ascii="Times New Roman" w:hAnsi="Times New Roman" w:cs="Times New Roman"/>
        </w:rPr>
        <w:t xml:space="preserve">could start the analysis. </w:t>
      </w:r>
    </w:p>
    <w:p w14:paraId="3DCEC8BC" w14:textId="128C55A1" w:rsidR="00466892" w:rsidRPr="005711B8" w:rsidRDefault="009F36E5" w:rsidP="00357F5C">
      <w:pPr>
        <w:ind w:firstLine="0"/>
        <w:rPr>
          <w:rFonts w:ascii="Times New Roman" w:hAnsi="Times New Roman" w:cs="Times New Roman"/>
        </w:rPr>
      </w:pPr>
      <w:r w:rsidRPr="005711B8">
        <w:rPr>
          <w:rFonts w:ascii="Times New Roman" w:hAnsi="Times New Roman" w:cs="Times New Roman"/>
          <w:noProof/>
        </w:rPr>
        <w:drawing>
          <wp:inline distT="0" distB="0" distL="0" distR="0" wp14:anchorId="3D93F04F" wp14:editId="6F76D599">
            <wp:extent cx="2400508" cy="21185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508" cy="2118544"/>
                    </a:xfrm>
                    <a:prstGeom prst="rect">
                      <a:avLst/>
                    </a:prstGeom>
                  </pic:spPr>
                </pic:pic>
              </a:graphicData>
            </a:graphic>
          </wp:inline>
        </w:drawing>
      </w:r>
      <w:r w:rsidR="00437BBC" w:rsidRPr="005711B8">
        <w:rPr>
          <w:rFonts w:ascii="Times New Roman" w:hAnsi="Times New Roman" w:cs="Times New Roman"/>
        </w:rPr>
        <w:t xml:space="preserve">    </w:t>
      </w:r>
      <w:r w:rsidRPr="005711B8">
        <w:rPr>
          <w:rFonts w:ascii="Times New Roman" w:hAnsi="Times New Roman" w:cs="Times New Roman"/>
          <w:noProof/>
        </w:rPr>
        <w:drawing>
          <wp:inline distT="0" distB="0" distL="0" distR="0" wp14:anchorId="733E51A3" wp14:editId="5A3CCC63">
            <wp:extent cx="853440" cy="853440"/>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isspng-computer-icons-arrow-symbol-pfeil-5b3f614b9bc311.42084117153088033163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r w:rsidRPr="005711B8">
        <w:rPr>
          <w:rFonts w:ascii="Times New Roman" w:hAnsi="Times New Roman" w:cs="Times New Roman"/>
        </w:rPr>
        <w:tab/>
      </w:r>
      <w:r w:rsidR="00814D40" w:rsidRPr="005711B8">
        <w:rPr>
          <w:rFonts w:ascii="Times New Roman" w:hAnsi="Times New Roman" w:cs="Times New Roman"/>
          <w:noProof/>
        </w:rPr>
        <w:drawing>
          <wp:inline distT="0" distB="0" distL="0" distR="0" wp14:anchorId="74710789" wp14:editId="2F3AFE4B">
            <wp:extent cx="2149026" cy="232430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9026" cy="2324301"/>
                    </a:xfrm>
                    <a:prstGeom prst="rect">
                      <a:avLst/>
                    </a:prstGeom>
                  </pic:spPr>
                </pic:pic>
              </a:graphicData>
            </a:graphic>
          </wp:inline>
        </w:drawing>
      </w:r>
    </w:p>
    <w:p w14:paraId="5A65954D" w14:textId="447D8295" w:rsidR="004E22D0" w:rsidRPr="005711B8" w:rsidRDefault="00814D40" w:rsidP="00357F5C">
      <w:pPr>
        <w:ind w:firstLine="0"/>
        <w:rPr>
          <w:rFonts w:ascii="Times New Roman" w:hAnsi="Times New Roman" w:cs="Times New Roman"/>
        </w:rPr>
      </w:pPr>
      <w:r w:rsidRPr="005711B8">
        <w:rPr>
          <w:rFonts w:ascii="Times New Roman" w:hAnsi="Times New Roman" w:cs="Times New Roman"/>
        </w:rPr>
        <w:tab/>
      </w:r>
      <w:r w:rsidR="00467F28" w:rsidRPr="005711B8">
        <w:rPr>
          <w:rFonts w:ascii="Times New Roman" w:hAnsi="Times New Roman" w:cs="Times New Roman"/>
        </w:rPr>
        <w:t xml:space="preserve">After </w:t>
      </w:r>
      <w:r w:rsidR="00CA198C" w:rsidRPr="005711B8">
        <w:rPr>
          <w:rFonts w:ascii="Times New Roman" w:hAnsi="Times New Roman" w:cs="Times New Roman"/>
        </w:rPr>
        <w:t xml:space="preserve">merging all my datasets, I </w:t>
      </w:r>
      <w:r w:rsidR="00C34C0C" w:rsidRPr="005711B8">
        <w:rPr>
          <w:rFonts w:ascii="Times New Roman" w:hAnsi="Times New Roman" w:cs="Times New Roman"/>
        </w:rPr>
        <w:t xml:space="preserve">decided to </w:t>
      </w:r>
      <w:r w:rsidR="003707B9" w:rsidRPr="005711B8">
        <w:rPr>
          <w:rFonts w:ascii="Times New Roman" w:hAnsi="Times New Roman" w:cs="Times New Roman"/>
        </w:rPr>
        <w:t>investigate</w:t>
      </w:r>
      <w:r w:rsidR="00295398" w:rsidRPr="005711B8">
        <w:rPr>
          <w:rFonts w:ascii="Times New Roman" w:hAnsi="Times New Roman" w:cs="Times New Roman"/>
        </w:rPr>
        <w:t xml:space="preserve"> the relationship between </w:t>
      </w:r>
      <w:r w:rsidR="00213183" w:rsidRPr="005711B8">
        <w:rPr>
          <w:rFonts w:ascii="Times New Roman" w:hAnsi="Times New Roman" w:cs="Times New Roman"/>
        </w:rPr>
        <w:t>the variables to further understand my data</w:t>
      </w:r>
      <w:r w:rsidR="003707B9" w:rsidRPr="005711B8">
        <w:rPr>
          <w:rFonts w:ascii="Times New Roman" w:hAnsi="Times New Roman" w:cs="Times New Roman"/>
        </w:rPr>
        <w:t>. This would</w:t>
      </w:r>
      <w:r w:rsidR="008A22E8" w:rsidRPr="005711B8">
        <w:rPr>
          <w:rFonts w:ascii="Times New Roman" w:hAnsi="Times New Roman" w:cs="Times New Roman"/>
        </w:rPr>
        <w:t xml:space="preserve"> help me </w:t>
      </w:r>
      <w:r w:rsidR="005E4A29" w:rsidRPr="005711B8">
        <w:rPr>
          <w:rFonts w:ascii="Times New Roman" w:hAnsi="Times New Roman" w:cs="Times New Roman"/>
        </w:rPr>
        <w:t xml:space="preserve">determine </w:t>
      </w:r>
      <w:r w:rsidR="004846DE" w:rsidRPr="005711B8">
        <w:rPr>
          <w:rFonts w:ascii="Times New Roman" w:hAnsi="Times New Roman" w:cs="Times New Roman"/>
        </w:rPr>
        <w:t>which modeling technique to choose</w:t>
      </w:r>
      <w:r w:rsidR="00B85796" w:rsidRPr="005711B8">
        <w:rPr>
          <w:rFonts w:ascii="Times New Roman" w:hAnsi="Times New Roman" w:cs="Times New Roman"/>
        </w:rPr>
        <w:t xml:space="preserve"> for this problem. I used the </w:t>
      </w:r>
      <w:proofErr w:type="spellStart"/>
      <w:r w:rsidR="00B85796" w:rsidRPr="005711B8">
        <w:rPr>
          <w:rFonts w:ascii="Times New Roman" w:hAnsi="Times New Roman" w:cs="Times New Roman"/>
        </w:rPr>
        <w:t>ggpairs</w:t>
      </w:r>
      <w:proofErr w:type="spellEnd"/>
      <w:r w:rsidR="00B85796" w:rsidRPr="005711B8">
        <w:rPr>
          <w:rFonts w:ascii="Times New Roman" w:hAnsi="Times New Roman" w:cs="Times New Roman"/>
        </w:rPr>
        <w:t xml:space="preserve"> function t</w:t>
      </w:r>
      <w:r w:rsidR="00C25C5F" w:rsidRPr="005711B8">
        <w:rPr>
          <w:rFonts w:ascii="Times New Roman" w:hAnsi="Times New Roman" w:cs="Times New Roman"/>
        </w:rPr>
        <w:t>o get a matrix plot</w:t>
      </w:r>
      <w:r w:rsidR="00641848" w:rsidRPr="005711B8">
        <w:rPr>
          <w:rFonts w:ascii="Times New Roman" w:hAnsi="Times New Roman" w:cs="Times New Roman"/>
        </w:rPr>
        <w:t xml:space="preserve">, which is </w:t>
      </w:r>
      <w:r w:rsidR="003A4D3A" w:rsidRPr="005711B8">
        <w:rPr>
          <w:rFonts w:ascii="Times New Roman" w:hAnsi="Times New Roman" w:cs="Times New Roman"/>
        </w:rPr>
        <w:t xml:space="preserve">shown in figure </w:t>
      </w:r>
      <w:r w:rsidR="00D91078" w:rsidRPr="005711B8">
        <w:rPr>
          <w:rFonts w:ascii="Times New Roman" w:hAnsi="Times New Roman" w:cs="Times New Roman"/>
        </w:rPr>
        <w:t>5</w:t>
      </w:r>
      <w:r w:rsidR="003A4D3A" w:rsidRPr="005711B8">
        <w:rPr>
          <w:rFonts w:ascii="Times New Roman" w:hAnsi="Times New Roman" w:cs="Times New Roman"/>
        </w:rPr>
        <w:t xml:space="preserve">. </w:t>
      </w:r>
      <w:r w:rsidR="007D6971" w:rsidRPr="005711B8">
        <w:rPr>
          <w:rFonts w:ascii="Times New Roman" w:hAnsi="Times New Roman" w:cs="Times New Roman"/>
        </w:rPr>
        <w:t xml:space="preserve">The relationship between </w:t>
      </w:r>
      <w:r w:rsidR="00732B1B" w:rsidRPr="005711B8">
        <w:rPr>
          <w:rFonts w:ascii="Times New Roman" w:hAnsi="Times New Roman" w:cs="Times New Roman"/>
        </w:rPr>
        <w:t xml:space="preserve">interest rate (which </w:t>
      </w:r>
      <w:r w:rsidR="00E5796E" w:rsidRPr="005711B8">
        <w:rPr>
          <w:rFonts w:ascii="Times New Roman" w:hAnsi="Times New Roman" w:cs="Times New Roman"/>
        </w:rPr>
        <w:t>is</w:t>
      </w:r>
      <w:r w:rsidR="00732B1B" w:rsidRPr="005711B8">
        <w:rPr>
          <w:rFonts w:ascii="Times New Roman" w:hAnsi="Times New Roman" w:cs="Times New Roman"/>
        </w:rPr>
        <w:t xml:space="preserve"> </w:t>
      </w:r>
      <w:r w:rsidR="004C65C1" w:rsidRPr="005711B8">
        <w:rPr>
          <w:rFonts w:ascii="Times New Roman" w:hAnsi="Times New Roman" w:cs="Times New Roman"/>
        </w:rPr>
        <w:t>interest rate of bonds from the yield curve</w:t>
      </w:r>
      <w:r w:rsidR="00E5796E" w:rsidRPr="005711B8">
        <w:rPr>
          <w:rFonts w:ascii="Times New Roman" w:hAnsi="Times New Roman" w:cs="Times New Roman"/>
        </w:rPr>
        <w:t>)</w:t>
      </w:r>
      <w:r w:rsidR="00732B1B" w:rsidRPr="005711B8">
        <w:rPr>
          <w:rFonts w:ascii="Times New Roman" w:hAnsi="Times New Roman" w:cs="Times New Roman"/>
        </w:rPr>
        <w:t xml:space="preserve"> and</w:t>
      </w:r>
      <w:r w:rsidR="004C65C1" w:rsidRPr="005711B8">
        <w:rPr>
          <w:rFonts w:ascii="Times New Roman" w:hAnsi="Times New Roman" w:cs="Times New Roman"/>
        </w:rPr>
        <w:t xml:space="preserve"> the unemployment rate </w:t>
      </w:r>
      <w:r w:rsidR="00EC4A33" w:rsidRPr="005711B8">
        <w:rPr>
          <w:rFonts w:ascii="Times New Roman" w:hAnsi="Times New Roman" w:cs="Times New Roman"/>
        </w:rPr>
        <w:t>ha</w:t>
      </w:r>
      <w:r w:rsidR="005E4A29" w:rsidRPr="005711B8">
        <w:rPr>
          <w:rFonts w:ascii="Times New Roman" w:hAnsi="Times New Roman" w:cs="Times New Roman"/>
        </w:rPr>
        <w:t>d</w:t>
      </w:r>
      <w:r w:rsidR="00EC4A33" w:rsidRPr="005711B8">
        <w:rPr>
          <w:rFonts w:ascii="Times New Roman" w:hAnsi="Times New Roman" w:cs="Times New Roman"/>
        </w:rPr>
        <w:t xml:space="preserve"> a correlation coefficient of 0.618 </w:t>
      </w:r>
      <w:r w:rsidR="00182D3C" w:rsidRPr="005711B8">
        <w:rPr>
          <w:rFonts w:ascii="Times New Roman" w:hAnsi="Times New Roman" w:cs="Times New Roman"/>
        </w:rPr>
        <w:t xml:space="preserve">and the relationship appears to be </w:t>
      </w:r>
      <w:r w:rsidR="00C27AB8" w:rsidRPr="005711B8">
        <w:rPr>
          <w:rFonts w:ascii="Times New Roman" w:hAnsi="Times New Roman" w:cs="Times New Roman"/>
        </w:rPr>
        <w:t>quite</w:t>
      </w:r>
      <w:r w:rsidR="00182D3C" w:rsidRPr="005711B8">
        <w:rPr>
          <w:rFonts w:ascii="Times New Roman" w:hAnsi="Times New Roman" w:cs="Times New Roman"/>
        </w:rPr>
        <w:t xml:space="preserve"> linear. </w:t>
      </w:r>
      <w:r w:rsidR="00C27AB8" w:rsidRPr="005711B8">
        <w:rPr>
          <w:rFonts w:ascii="Times New Roman" w:hAnsi="Times New Roman" w:cs="Times New Roman"/>
        </w:rPr>
        <w:t xml:space="preserve">However, the relationship </w:t>
      </w:r>
      <w:r w:rsidR="00F616C1" w:rsidRPr="005711B8">
        <w:rPr>
          <w:rFonts w:ascii="Times New Roman" w:hAnsi="Times New Roman" w:cs="Times New Roman"/>
        </w:rPr>
        <w:t xml:space="preserve">between </w:t>
      </w:r>
      <w:r w:rsidR="005113CE" w:rsidRPr="005711B8">
        <w:rPr>
          <w:rFonts w:ascii="Times New Roman" w:hAnsi="Times New Roman" w:cs="Times New Roman"/>
        </w:rPr>
        <w:t xml:space="preserve">the interest rate and GDP appeared non-linear and </w:t>
      </w:r>
      <w:r w:rsidR="00604352" w:rsidRPr="005711B8">
        <w:rPr>
          <w:rFonts w:ascii="Times New Roman" w:hAnsi="Times New Roman" w:cs="Times New Roman"/>
        </w:rPr>
        <w:t xml:space="preserve">the correlation coefficient was -0.109. </w:t>
      </w:r>
      <w:r w:rsidR="007D75FF" w:rsidRPr="005711B8">
        <w:rPr>
          <w:rFonts w:ascii="Times New Roman" w:hAnsi="Times New Roman" w:cs="Times New Roman"/>
        </w:rPr>
        <w:t xml:space="preserve">Likewise, the relationship between </w:t>
      </w:r>
      <w:r w:rsidR="004E19B6" w:rsidRPr="005711B8">
        <w:rPr>
          <w:rFonts w:ascii="Times New Roman" w:hAnsi="Times New Roman" w:cs="Times New Roman"/>
        </w:rPr>
        <w:t>the GDP and the unemployment rate</w:t>
      </w:r>
      <w:r w:rsidR="00882310" w:rsidRPr="005711B8">
        <w:rPr>
          <w:rFonts w:ascii="Times New Roman" w:hAnsi="Times New Roman" w:cs="Times New Roman"/>
        </w:rPr>
        <w:t xml:space="preserve"> also</w:t>
      </w:r>
      <w:r w:rsidR="004E19B6" w:rsidRPr="005711B8">
        <w:rPr>
          <w:rFonts w:ascii="Times New Roman" w:hAnsi="Times New Roman" w:cs="Times New Roman"/>
        </w:rPr>
        <w:t xml:space="preserve"> appeared non-linear </w:t>
      </w:r>
      <w:r w:rsidR="00882310" w:rsidRPr="005711B8">
        <w:rPr>
          <w:rFonts w:ascii="Times New Roman" w:hAnsi="Times New Roman" w:cs="Times New Roman"/>
        </w:rPr>
        <w:t xml:space="preserve">and the correlation coefficient between the variables </w:t>
      </w:r>
      <w:r w:rsidR="002464D1" w:rsidRPr="005711B8">
        <w:rPr>
          <w:rFonts w:ascii="Times New Roman" w:hAnsi="Times New Roman" w:cs="Times New Roman"/>
        </w:rPr>
        <w:t xml:space="preserve">was -0.285. This </w:t>
      </w:r>
      <w:r w:rsidR="00863AEB" w:rsidRPr="005711B8">
        <w:rPr>
          <w:rFonts w:ascii="Times New Roman" w:hAnsi="Times New Roman" w:cs="Times New Roman"/>
        </w:rPr>
        <w:t>was exp</w:t>
      </w:r>
      <w:r w:rsidR="00484A12" w:rsidRPr="005711B8">
        <w:rPr>
          <w:rFonts w:ascii="Times New Roman" w:hAnsi="Times New Roman" w:cs="Times New Roman"/>
        </w:rPr>
        <w:t xml:space="preserve">ected because </w:t>
      </w:r>
      <w:r w:rsidR="00D54545" w:rsidRPr="005711B8">
        <w:rPr>
          <w:rFonts w:ascii="Times New Roman" w:hAnsi="Times New Roman" w:cs="Times New Roman"/>
        </w:rPr>
        <w:t>that’s how each variable</w:t>
      </w:r>
      <w:r w:rsidR="00484A12" w:rsidRPr="005711B8">
        <w:rPr>
          <w:rFonts w:ascii="Times New Roman" w:hAnsi="Times New Roman" w:cs="Times New Roman"/>
        </w:rPr>
        <w:t xml:space="preserve"> behav</w:t>
      </w:r>
      <w:r w:rsidR="00D54545" w:rsidRPr="005711B8">
        <w:rPr>
          <w:rFonts w:ascii="Times New Roman" w:hAnsi="Times New Roman" w:cs="Times New Roman"/>
        </w:rPr>
        <w:t xml:space="preserve">ed throughout history. </w:t>
      </w:r>
      <w:r w:rsidR="00044DC7" w:rsidRPr="005711B8">
        <w:rPr>
          <w:rFonts w:ascii="Times New Roman" w:hAnsi="Times New Roman" w:cs="Times New Roman"/>
        </w:rPr>
        <w:t xml:space="preserve">Due to presence of both linear and non-linear variables, I decided to </w:t>
      </w:r>
      <w:r w:rsidR="00E366BC" w:rsidRPr="005711B8">
        <w:rPr>
          <w:rFonts w:ascii="Times New Roman" w:hAnsi="Times New Roman" w:cs="Times New Roman"/>
        </w:rPr>
        <w:t xml:space="preserve">implement generalized additive models. </w:t>
      </w:r>
    </w:p>
    <w:p w14:paraId="3DBDCA7B" w14:textId="3FA5CC00" w:rsidR="00E366BC" w:rsidRPr="005711B8" w:rsidRDefault="00E366BC" w:rsidP="00357F5C">
      <w:pPr>
        <w:ind w:firstLine="0"/>
        <w:rPr>
          <w:rFonts w:ascii="Times New Roman" w:hAnsi="Times New Roman" w:cs="Times New Roman"/>
        </w:rPr>
      </w:pPr>
      <w:r w:rsidRPr="005711B8">
        <w:rPr>
          <w:rFonts w:ascii="Times New Roman" w:hAnsi="Times New Roman" w:cs="Times New Roman"/>
          <w:noProof/>
        </w:rPr>
        <w:lastRenderedPageBreak/>
        <w:drawing>
          <wp:inline distT="0" distB="0" distL="0" distR="0" wp14:anchorId="434685AD" wp14:editId="1030EAA1">
            <wp:extent cx="5820587" cy="3591426"/>
            <wp:effectExtent l="0" t="0" r="8890" b="952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0028.png"/>
                    <pic:cNvPicPr/>
                  </pic:nvPicPr>
                  <pic:blipFill>
                    <a:blip r:embed="rId26">
                      <a:extLst>
                        <a:ext uri="{28A0092B-C50C-407E-A947-70E740481C1C}">
                          <a14:useLocalDpi xmlns:a14="http://schemas.microsoft.com/office/drawing/2010/main" val="0"/>
                        </a:ext>
                      </a:extLst>
                    </a:blip>
                    <a:stretch>
                      <a:fillRect/>
                    </a:stretch>
                  </pic:blipFill>
                  <pic:spPr>
                    <a:xfrm>
                      <a:off x="0" y="0"/>
                      <a:ext cx="5820587" cy="3591426"/>
                    </a:xfrm>
                    <a:prstGeom prst="rect">
                      <a:avLst/>
                    </a:prstGeom>
                  </pic:spPr>
                </pic:pic>
              </a:graphicData>
            </a:graphic>
          </wp:inline>
        </w:drawing>
      </w:r>
    </w:p>
    <w:p w14:paraId="568FE79A" w14:textId="2572ED71" w:rsidR="00E366BC" w:rsidRPr="005711B8" w:rsidRDefault="00E366BC" w:rsidP="000960B1">
      <w:pPr>
        <w:ind w:firstLine="0"/>
        <w:rPr>
          <w:rFonts w:ascii="Times New Roman" w:hAnsi="Times New Roman" w:cs="Times New Roman"/>
        </w:rPr>
      </w:pPr>
      <w:r w:rsidRPr="005711B8">
        <w:rPr>
          <w:rFonts w:ascii="Times New Roman" w:hAnsi="Times New Roman" w:cs="Times New Roman"/>
        </w:rPr>
        <w:t xml:space="preserve">Figure </w:t>
      </w:r>
      <w:commentRangeStart w:id="17"/>
      <w:r w:rsidR="00D91078" w:rsidRPr="005711B8">
        <w:rPr>
          <w:rFonts w:ascii="Times New Roman" w:hAnsi="Times New Roman" w:cs="Times New Roman"/>
        </w:rPr>
        <w:t>5</w:t>
      </w:r>
      <w:commentRangeEnd w:id="17"/>
      <w:r w:rsidR="005E4A29" w:rsidRPr="005711B8">
        <w:rPr>
          <w:rStyle w:val="CommentReference"/>
        </w:rPr>
        <w:commentReference w:id="17"/>
      </w:r>
      <w:r w:rsidR="000960B1">
        <w:rPr>
          <w:rFonts w:ascii="Times New Roman" w:hAnsi="Times New Roman" w:cs="Times New Roman"/>
        </w:rPr>
        <w:t xml:space="preserve"> – Matrix Plot of all the variables in the dataset</w:t>
      </w:r>
    </w:p>
    <w:p w14:paraId="38F8E64D" w14:textId="235C04DC" w:rsidR="00AA1733" w:rsidRPr="005711B8" w:rsidRDefault="00A23036" w:rsidP="00AA1733">
      <w:pPr>
        <w:ind w:firstLine="0"/>
        <w:rPr>
          <w:rFonts w:ascii="Times New Roman" w:hAnsi="Times New Roman" w:cs="Times New Roman"/>
          <w:b/>
          <w:bCs/>
        </w:rPr>
      </w:pPr>
      <w:r w:rsidRPr="005711B8">
        <w:rPr>
          <w:rFonts w:ascii="Times New Roman" w:hAnsi="Times New Roman" w:cs="Times New Roman"/>
          <w:b/>
          <w:bCs/>
        </w:rPr>
        <w:t>Gene</w:t>
      </w:r>
      <w:r w:rsidR="00064B42" w:rsidRPr="005711B8">
        <w:rPr>
          <w:rFonts w:ascii="Times New Roman" w:hAnsi="Times New Roman" w:cs="Times New Roman"/>
          <w:b/>
          <w:bCs/>
        </w:rPr>
        <w:t>ralized Additive Model</w:t>
      </w:r>
    </w:p>
    <w:p w14:paraId="1C331EF3" w14:textId="689602D1" w:rsidR="00064B42" w:rsidRPr="005711B8" w:rsidRDefault="00064B42" w:rsidP="00AA1733">
      <w:pPr>
        <w:ind w:firstLine="0"/>
        <w:rPr>
          <w:rFonts w:ascii="Times New Roman" w:hAnsi="Times New Roman" w:cs="Times New Roman"/>
        </w:rPr>
      </w:pPr>
      <w:r w:rsidRPr="005711B8">
        <w:rPr>
          <w:rFonts w:ascii="Times New Roman" w:hAnsi="Times New Roman" w:cs="Times New Roman"/>
        </w:rPr>
        <w:tab/>
      </w:r>
      <w:r w:rsidR="00D91078" w:rsidRPr="005711B8">
        <w:rPr>
          <w:rFonts w:ascii="Times New Roman" w:hAnsi="Times New Roman" w:cs="Times New Roman"/>
        </w:rPr>
        <w:t>Before fitting a genera</w:t>
      </w:r>
      <w:r w:rsidR="00BE2CB4" w:rsidRPr="005711B8">
        <w:rPr>
          <w:rFonts w:ascii="Times New Roman" w:hAnsi="Times New Roman" w:cs="Times New Roman"/>
        </w:rPr>
        <w:t>lized additive model, I performed cross-validation to split my data into training and testing data</w:t>
      </w:r>
      <w:r w:rsidR="007B3D16" w:rsidRPr="005711B8">
        <w:rPr>
          <w:rFonts w:ascii="Times New Roman" w:hAnsi="Times New Roman" w:cs="Times New Roman"/>
        </w:rPr>
        <w:t>sets. I used 75</w:t>
      </w:r>
      <w:r w:rsidR="00702F72" w:rsidRPr="005711B8">
        <w:rPr>
          <w:rFonts w:ascii="Times New Roman" w:hAnsi="Times New Roman" w:cs="Times New Roman"/>
        </w:rPr>
        <w:t>-25 split for my testing and testing datasets</w:t>
      </w:r>
      <w:r w:rsidR="005E4A29" w:rsidRPr="005711B8">
        <w:rPr>
          <w:rFonts w:ascii="Times New Roman" w:hAnsi="Times New Roman" w:cs="Times New Roman"/>
        </w:rPr>
        <w:t xml:space="preserve">, </w:t>
      </w:r>
      <w:r w:rsidR="00702F72" w:rsidRPr="005711B8">
        <w:rPr>
          <w:rFonts w:ascii="Times New Roman" w:hAnsi="Times New Roman" w:cs="Times New Roman"/>
        </w:rPr>
        <w:t xml:space="preserve">respectively. </w:t>
      </w:r>
      <w:r w:rsidR="004E0EC6" w:rsidRPr="005711B8">
        <w:rPr>
          <w:rFonts w:ascii="Times New Roman" w:hAnsi="Times New Roman" w:cs="Times New Roman"/>
        </w:rPr>
        <w:t xml:space="preserve">After splitting my data, I fitted </w:t>
      </w:r>
      <w:r w:rsidR="00947D99" w:rsidRPr="005711B8">
        <w:rPr>
          <w:rFonts w:ascii="Times New Roman" w:hAnsi="Times New Roman" w:cs="Times New Roman"/>
        </w:rPr>
        <w:t>a generalized additive</w:t>
      </w:r>
      <w:r w:rsidR="00925086" w:rsidRPr="005711B8">
        <w:rPr>
          <w:rFonts w:ascii="Times New Roman" w:hAnsi="Times New Roman" w:cs="Times New Roman"/>
        </w:rPr>
        <w:t xml:space="preserve"> regression</w:t>
      </w:r>
      <w:r w:rsidR="00947D99" w:rsidRPr="005711B8">
        <w:rPr>
          <w:rFonts w:ascii="Times New Roman" w:hAnsi="Times New Roman" w:cs="Times New Roman"/>
        </w:rPr>
        <w:t xml:space="preserve"> model on my training </w:t>
      </w:r>
      <w:r w:rsidR="00804EDE" w:rsidRPr="005711B8">
        <w:rPr>
          <w:rFonts w:ascii="Times New Roman" w:hAnsi="Times New Roman" w:cs="Times New Roman"/>
        </w:rPr>
        <w:t>dataset</w:t>
      </w:r>
      <w:r w:rsidR="00D1049C" w:rsidRPr="005711B8">
        <w:rPr>
          <w:rFonts w:ascii="Times New Roman" w:hAnsi="Times New Roman" w:cs="Times New Roman"/>
        </w:rPr>
        <w:t xml:space="preserve"> using default k</w:t>
      </w:r>
      <w:r w:rsidR="00AC0A21" w:rsidRPr="005711B8">
        <w:rPr>
          <w:rFonts w:ascii="Times New Roman" w:hAnsi="Times New Roman" w:cs="Times New Roman"/>
        </w:rPr>
        <w:t xml:space="preserve"> values (k = 10)</w:t>
      </w:r>
      <w:r w:rsidR="00804EDE" w:rsidRPr="005711B8">
        <w:rPr>
          <w:rFonts w:ascii="Times New Roman" w:hAnsi="Times New Roman" w:cs="Times New Roman"/>
        </w:rPr>
        <w:t xml:space="preserve">. </w:t>
      </w:r>
      <w:r w:rsidR="00EE4244" w:rsidRPr="005711B8">
        <w:rPr>
          <w:rFonts w:ascii="Times New Roman" w:hAnsi="Times New Roman" w:cs="Times New Roman"/>
        </w:rPr>
        <w:t xml:space="preserve">I got </w:t>
      </w:r>
      <w:r w:rsidR="003F20E7" w:rsidRPr="005711B8">
        <w:rPr>
          <w:rFonts w:ascii="Times New Roman" w:hAnsi="Times New Roman" w:cs="Times New Roman"/>
        </w:rPr>
        <w:t>p-values of 0.01403</w:t>
      </w:r>
      <w:r w:rsidR="00706709" w:rsidRPr="005711B8">
        <w:rPr>
          <w:rFonts w:ascii="Times New Roman" w:hAnsi="Times New Roman" w:cs="Times New Roman"/>
        </w:rPr>
        <w:t xml:space="preserve"> and 2e-16 for GDP and unemployment rate</w:t>
      </w:r>
      <w:r w:rsidR="005E4A29" w:rsidRPr="005711B8">
        <w:rPr>
          <w:rFonts w:ascii="Times New Roman" w:hAnsi="Times New Roman" w:cs="Times New Roman"/>
        </w:rPr>
        <w:t>,</w:t>
      </w:r>
      <w:r w:rsidR="00554138" w:rsidRPr="005711B8">
        <w:rPr>
          <w:rFonts w:ascii="Times New Roman" w:hAnsi="Times New Roman" w:cs="Times New Roman"/>
        </w:rPr>
        <w:t xml:space="preserve"> respectively</w:t>
      </w:r>
      <w:r w:rsidR="005711B8" w:rsidRPr="005711B8">
        <w:rPr>
          <w:rFonts w:ascii="Times New Roman" w:hAnsi="Times New Roman" w:cs="Times New Roman"/>
        </w:rPr>
        <w:t>, which meant that</w:t>
      </w:r>
      <w:r w:rsidR="00C61485" w:rsidRPr="005711B8">
        <w:rPr>
          <w:rFonts w:ascii="Times New Roman" w:hAnsi="Times New Roman" w:cs="Times New Roman"/>
        </w:rPr>
        <w:t xml:space="preserve"> none of the variables needed to be eliminated from the model.</w:t>
      </w:r>
      <w:r w:rsidR="00C957E7" w:rsidRPr="005711B8">
        <w:rPr>
          <w:rFonts w:ascii="Times New Roman" w:hAnsi="Times New Roman" w:cs="Times New Roman"/>
        </w:rPr>
        <w:t xml:space="preserve"> </w:t>
      </w:r>
      <w:r w:rsidR="00191028" w:rsidRPr="005711B8">
        <w:rPr>
          <w:rFonts w:ascii="Times New Roman" w:hAnsi="Times New Roman" w:cs="Times New Roman"/>
        </w:rPr>
        <w:t xml:space="preserve">The median for deviance residuals was 0.03797. This seemed promising until I </w:t>
      </w:r>
      <w:r w:rsidR="00FE2C50" w:rsidRPr="005711B8">
        <w:rPr>
          <w:rFonts w:ascii="Times New Roman" w:hAnsi="Times New Roman" w:cs="Times New Roman"/>
        </w:rPr>
        <w:t>got predictions and got a</w:t>
      </w:r>
      <w:r w:rsidR="0058651E" w:rsidRPr="005711B8">
        <w:rPr>
          <w:rFonts w:ascii="Times New Roman" w:hAnsi="Times New Roman" w:cs="Times New Roman"/>
        </w:rPr>
        <w:t xml:space="preserve"> test</w:t>
      </w:r>
      <w:r w:rsidR="00FE2C50" w:rsidRPr="005711B8">
        <w:rPr>
          <w:rFonts w:ascii="Times New Roman" w:hAnsi="Times New Roman" w:cs="Times New Roman"/>
        </w:rPr>
        <w:t xml:space="preserve"> </w:t>
      </w:r>
      <w:r w:rsidR="00887F1C" w:rsidRPr="005711B8">
        <w:rPr>
          <w:rFonts w:ascii="Times New Roman" w:hAnsi="Times New Roman" w:cs="Times New Roman"/>
        </w:rPr>
        <w:t xml:space="preserve">mean squared error of 0.74 which indicated that </w:t>
      </w:r>
      <w:r w:rsidR="0088462A" w:rsidRPr="005711B8">
        <w:rPr>
          <w:rFonts w:ascii="Times New Roman" w:hAnsi="Times New Roman" w:cs="Times New Roman"/>
        </w:rPr>
        <w:t xml:space="preserve">this model leads to test predictions that are within around 0.86 of the true median. </w:t>
      </w:r>
      <w:r w:rsidR="00E72551" w:rsidRPr="005711B8">
        <w:rPr>
          <w:rFonts w:ascii="Times New Roman" w:hAnsi="Times New Roman" w:cs="Times New Roman"/>
        </w:rPr>
        <w:t xml:space="preserve">It was </w:t>
      </w:r>
      <w:r w:rsidR="00031658" w:rsidRPr="005711B8">
        <w:rPr>
          <w:rFonts w:ascii="Times New Roman" w:hAnsi="Times New Roman" w:cs="Times New Roman"/>
        </w:rPr>
        <w:t>quite</w:t>
      </w:r>
      <w:r w:rsidR="00E72551" w:rsidRPr="005711B8">
        <w:rPr>
          <w:rFonts w:ascii="Times New Roman" w:hAnsi="Times New Roman" w:cs="Times New Roman"/>
        </w:rPr>
        <w:t xml:space="preserve"> prominent that I was overfitting my model</w:t>
      </w:r>
      <w:r w:rsidR="00730E69" w:rsidRPr="005711B8">
        <w:rPr>
          <w:rFonts w:ascii="Times New Roman" w:hAnsi="Times New Roman" w:cs="Times New Roman"/>
        </w:rPr>
        <w:t xml:space="preserve"> </w:t>
      </w:r>
      <w:r w:rsidR="003A53B8" w:rsidRPr="005711B8">
        <w:rPr>
          <w:rFonts w:ascii="Times New Roman" w:hAnsi="Times New Roman" w:cs="Times New Roman"/>
        </w:rPr>
        <w:t>because it is a high error rate</w:t>
      </w:r>
      <w:r w:rsidR="00E72551" w:rsidRPr="005711B8">
        <w:rPr>
          <w:rFonts w:ascii="Times New Roman" w:hAnsi="Times New Roman" w:cs="Times New Roman"/>
        </w:rPr>
        <w:t xml:space="preserve">. </w:t>
      </w:r>
      <w:r w:rsidR="00031658" w:rsidRPr="005711B8">
        <w:rPr>
          <w:rFonts w:ascii="Times New Roman" w:hAnsi="Times New Roman" w:cs="Times New Roman"/>
        </w:rPr>
        <w:t xml:space="preserve">This </w:t>
      </w:r>
      <w:r w:rsidR="0058651E" w:rsidRPr="005711B8">
        <w:rPr>
          <w:rFonts w:ascii="Times New Roman" w:hAnsi="Times New Roman" w:cs="Times New Roman"/>
        </w:rPr>
        <w:t>led</w:t>
      </w:r>
      <w:r w:rsidR="00031658" w:rsidRPr="005711B8">
        <w:rPr>
          <w:rFonts w:ascii="Times New Roman" w:hAnsi="Times New Roman" w:cs="Times New Roman"/>
        </w:rPr>
        <w:t xml:space="preserve"> me to try other </w:t>
      </w:r>
      <w:r w:rsidR="0058651E" w:rsidRPr="005711B8">
        <w:rPr>
          <w:rFonts w:ascii="Times New Roman" w:hAnsi="Times New Roman" w:cs="Times New Roman"/>
        </w:rPr>
        <w:t>modeling techniques</w:t>
      </w:r>
      <w:r w:rsidR="008547CF" w:rsidRPr="005711B8">
        <w:rPr>
          <w:rFonts w:ascii="Times New Roman" w:hAnsi="Times New Roman" w:cs="Times New Roman"/>
        </w:rPr>
        <w:t xml:space="preserve"> such as random forest</w:t>
      </w:r>
      <w:r w:rsidR="0058651E" w:rsidRPr="005711B8">
        <w:rPr>
          <w:rFonts w:ascii="Times New Roman" w:hAnsi="Times New Roman" w:cs="Times New Roman"/>
        </w:rPr>
        <w:t xml:space="preserve"> to get predictions that would get lower test mean </w:t>
      </w:r>
      <w:r w:rsidR="006C43F4" w:rsidRPr="005711B8">
        <w:rPr>
          <w:rFonts w:ascii="Times New Roman" w:hAnsi="Times New Roman" w:cs="Times New Roman"/>
        </w:rPr>
        <w:t>squared error.</w:t>
      </w:r>
    </w:p>
    <w:p w14:paraId="663226D8" w14:textId="77777777" w:rsidR="005711B8" w:rsidRPr="005711B8" w:rsidRDefault="005711B8" w:rsidP="00AA1733">
      <w:pPr>
        <w:ind w:firstLine="0"/>
        <w:rPr>
          <w:rFonts w:ascii="Times New Roman" w:hAnsi="Times New Roman" w:cs="Times New Roman"/>
        </w:rPr>
      </w:pPr>
    </w:p>
    <w:p w14:paraId="196BD328" w14:textId="5DF6F56C" w:rsidR="003A53B8" w:rsidRPr="005711B8" w:rsidRDefault="003A53B8" w:rsidP="00AA1733">
      <w:pPr>
        <w:ind w:firstLine="0"/>
        <w:rPr>
          <w:rFonts w:ascii="Times New Roman" w:hAnsi="Times New Roman" w:cs="Times New Roman"/>
          <w:b/>
          <w:bCs/>
        </w:rPr>
      </w:pPr>
      <w:r w:rsidRPr="005711B8">
        <w:rPr>
          <w:rFonts w:ascii="Times New Roman" w:hAnsi="Times New Roman" w:cs="Times New Roman"/>
          <w:b/>
          <w:bCs/>
        </w:rPr>
        <w:lastRenderedPageBreak/>
        <w:t>Random Forest</w:t>
      </w:r>
    </w:p>
    <w:p w14:paraId="36276A39" w14:textId="11392A3F" w:rsidR="003A53B8" w:rsidRPr="005711B8" w:rsidRDefault="003A53B8" w:rsidP="00AA1733">
      <w:pPr>
        <w:ind w:firstLine="0"/>
        <w:rPr>
          <w:rFonts w:ascii="Times New Roman" w:hAnsi="Times New Roman" w:cs="Times New Roman"/>
        </w:rPr>
      </w:pPr>
      <w:r w:rsidRPr="005711B8">
        <w:rPr>
          <w:rFonts w:ascii="Times New Roman" w:hAnsi="Times New Roman" w:cs="Times New Roman"/>
        </w:rPr>
        <w:tab/>
      </w:r>
      <w:r w:rsidR="00FD1F82" w:rsidRPr="005711B8">
        <w:rPr>
          <w:rFonts w:ascii="Times New Roman" w:hAnsi="Times New Roman" w:cs="Times New Roman"/>
        </w:rPr>
        <w:t xml:space="preserve">After </w:t>
      </w:r>
      <w:r w:rsidR="00CF73E8" w:rsidRPr="005711B8">
        <w:rPr>
          <w:rFonts w:ascii="Times New Roman" w:hAnsi="Times New Roman" w:cs="Times New Roman"/>
        </w:rPr>
        <w:t xml:space="preserve">getting a high test mean squared error with the generalized additive models, </w:t>
      </w:r>
      <w:r w:rsidR="007B763B" w:rsidRPr="005711B8">
        <w:rPr>
          <w:rFonts w:ascii="Times New Roman" w:hAnsi="Times New Roman" w:cs="Times New Roman"/>
        </w:rPr>
        <w:t xml:space="preserve">I </w:t>
      </w:r>
      <w:r w:rsidR="00945C82" w:rsidRPr="005711B8">
        <w:rPr>
          <w:rFonts w:ascii="Times New Roman" w:hAnsi="Times New Roman" w:cs="Times New Roman"/>
        </w:rPr>
        <w:t>decided to use random forest regression tree method in hope</w:t>
      </w:r>
      <w:r w:rsidR="005711B8" w:rsidRPr="005711B8">
        <w:rPr>
          <w:rFonts w:ascii="Times New Roman" w:hAnsi="Times New Roman" w:cs="Times New Roman"/>
        </w:rPr>
        <w:t>s</w:t>
      </w:r>
      <w:r w:rsidR="00945C82" w:rsidRPr="005711B8">
        <w:rPr>
          <w:rFonts w:ascii="Times New Roman" w:hAnsi="Times New Roman" w:cs="Times New Roman"/>
        </w:rPr>
        <w:t xml:space="preserve"> of getting an improved </w:t>
      </w:r>
      <w:r w:rsidR="00F178EC" w:rsidRPr="005711B8">
        <w:rPr>
          <w:rFonts w:ascii="Times New Roman" w:hAnsi="Times New Roman" w:cs="Times New Roman"/>
        </w:rPr>
        <w:t xml:space="preserve">result. Using the </w:t>
      </w:r>
      <w:proofErr w:type="spellStart"/>
      <w:r w:rsidR="00F178EC" w:rsidRPr="005711B8">
        <w:rPr>
          <w:rFonts w:ascii="Times New Roman" w:hAnsi="Times New Roman" w:cs="Times New Roman"/>
        </w:rPr>
        <w:t>random</w:t>
      </w:r>
      <w:r w:rsidR="00806932" w:rsidRPr="005711B8">
        <w:rPr>
          <w:rFonts w:ascii="Times New Roman" w:hAnsi="Times New Roman" w:cs="Times New Roman"/>
        </w:rPr>
        <w:t>F</w:t>
      </w:r>
      <w:r w:rsidR="00F178EC" w:rsidRPr="005711B8">
        <w:rPr>
          <w:rFonts w:ascii="Times New Roman" w:hAnsi="Times New Roman" w:cs="Times New Roman"/>
        </w:rPr>
        <w:t>orest</w:t>
      </w:r>
      <w:proofErr w:type="spellEnd"/>
      <w:r w:rsidR="00806932" w:rsidRPr="005711B8">
        <w:rPr>
          <w:rFonts w:ascii="Times New Roman" w:hAnsi="Times New Roman" w:cs="Times New Roman"/>
        </w:rPr>
        <w:t xml:space="preserve"> function from the </w:t>
      </w:r>
      <w:proofErr w:type="spellStart"/>
      <w:r w:rsidR="00806932" w:rsidRPr="005711B8">
        <w:rPr>
          <w:rFonts w:ascii="Times New Roman" w:hAnsi="Times New Roman" w:cs="Times New Roman"/>
        </w:rPr>
        <w:t>randomForest</w:t>
      </w:r>
      <w:proofErr w:type="spellEnd"/>
      <w:r w:rsidR="00806932" w:rsidRPr="005711B8">
        <w:rPr>
          <w:rFonts w:ascii="Times New Roman" w:hAnsi="Times New Roman" w:cs="Times New Roman"/>
        </w:rPr>
        <w:t xml:space="preserve"> library, I</w:t>
      </w:r>
      <w:r w:rsidR="00A52AFF" w:rsidRPr="005711B8">
        <w:rPr>
          <w:rFonts w:ascii="Times New Roman" w:hAnsi="Times New Roman" w:cs="Times New Roman"/>
        </w:rPr>
        <w:t xml:space="preserve"> </w:t>
      </w:r>
      <w:r w:rsidR="002D5635" w:rsidRPr="005711B8">
        <w:rPr>
          <w:rFonts w:ascii="Times New Roman" w:hAnsi="Times New Roman" w:cs="Times New Roman"/>
        </w:rPr>
        <w:t xml:space="preserve">fit my </w:t>
      </w:r>
      <w:r w:rsidR="00A825A1" w:rsidRPr="005711B8">
        <w:rPr>
          <w:rFonts w:ascii="Times New Roman" w:hAnsi="Times New Roman" w:cs="Times New Roman"/>
        </w:rPr>
        <w:t xml:space="preserve">model. I used default </w:t>
      </w:r>
      <w:r w:rsidR="00A0240E" w:rsidRPr="005711B8">
        <w:rPr>
          <w:rFonts w:ascii="Times New Roman" w:hAnsi="Times New Roman" w:cs="Times New Roman"/>
        </w:rPr>
        <w:t xml:space="preserve">number of </w:t>
      </w:r>
      <w:r w:rsidR="00C555A4" w:rsidRPr="005711B8">
        <w:rPr>
          <w:rFonts w:ascii="Times New Roman" w:hAnsi="Times New Roman" w:cs="Times New Roman"/>
        </w:rPr>
        <w:t xml:space="preserve">predictor (m = </w:t>
      </w:r>
      <m:oMath>
        <m:rad>
          <m:radPr>
            <m:degHide m:val="1"/>
            <m:ctrlPr>
              <w:rPr>
                <w:rFonts w:ascii="Cambria Math" w:hAnsi="Cambria Math" w:cs="Times New Roman"/>
                <w:i/>
              </w:rPr>
            </m:ctrlPr>
          </m:radPr>
          <m:deg/>
          <m:e>
            <m:r>
              <w:rPr>
                <w:rFonts w:ascii="Cambria Math" w:hAnsi="Cambria Math" w:cs="Times New Roman"/>
              </w:rPr>
              <m:t>p</m:t>
            </m:r>
          </m:e>
        </m:rad>
      </m:oMath>
      <w:r w:rsidR="00F178EC" w:rsidRPr="005711B8">
        <w:rPr>
          <w:rFonts w:ascii="Times New Roman" w:hAnsi="Times New Roman" w:cs="Times New Roman"/>
        </w:rPr>
        <w:t xml:space="preserve"> </w:t>
      </w:r>
      <w:r w:rsidR="00381BB7" w:rsidRPr="005711B8">
        <w:rPr>
          <w:rFonts w:ascii="Times New Roman" w:hAnsi="Times New Roman" w:cs="Times New Roman"/>
        </w:rPr>
        <w:t>) and</w:t>
      </w:r>
      <w:r w:rsidR="001E3162" w:rsidRPr="005711B8">
        <w:rPr>
          <w:rFonts w:ascii="Times New Roman" w:hAnsi="Times New Roman" w:cs="Times New Roman"/>
        </w:rPr>
        <w:t xml:space="preserve"> trees</w:t>
      </w:r>
      <w:r w:rsidR="000329E9" w:rsidRPr="005711B8">
        <w:rPr>
          <w:rFonts w:ascii="Times New Roman" w:hAnsi="Times New Roman" w:cs="Times New Roman"/>
        </w:rPr>
        <w:t xml:space="preserve"> (500)</w:t>
      </w:r>
      <w:r w:rsidR="001E3162" w:rsidRPr="005711B8">
        <w:rPr>
          <w:rFonts w:ascii="Times New Roman" w:hAnsi="Times New Roman" w:cs="Times New Roman"/>
        </w:rPr>
        <w:t xml:space="preserve">. </w:t>
      </w:r>
      <w:r w:rsidR="003406BA" w:rsidRPr="005711B8">
        <w:rPr>
          <w:rFonts w:ascii="Times New Roman" w:hAnsi="Times New Roman" w:cs="Times New Roman"/>
        </w:rPr>
        <w:t xml:space="preserve">The plot shows that the error </w:t>
      </w:r>
      <w:r w:rsidR="003821EA" w:rsidRPr="005711B8">
        <w:rPr>
          <w:rFonts w:ascii="Times New Roman" w:hAnsi="Times New Roman" w:cs="Times New Roman"/>
        </w:rPr>
        <w:t>is lowest around 50 tress which is approximately 0.10</w:t>
      </w:r>
      <w:r w:rsidR="00827225" w:rsidRPr="005711B8">
        <w:rPr>
          <w:rFonts w:ascii="Times New Roman" w:hAnsi="Times New Roman" w:cs="Times New Roman"/>
        </w:rPr>
        <w:t xml:space="preserve"> (Figure 6). </w:t>
      </w:r>
      <w:r w:rsidR="00AA6A8F" w:rsidRPr="005711B8">
        <w:rPr>
          <w:rFonts w:ascii="Times New Roman" w:hAnsi="Times New Roman" w:cs="Times New Roman"/>
        </w:rPr>
        <w:t>After getting the predictions</w:t>
      </w:r>
      <w:r w:rsidR="00866CF2" w:rsidRPr="005711B8">
        <w:rPr>
          <w:rFonts w:ascii="Times New Roman" w:hAnsi="Times New Roman" w:cs="Times New Roman"/>
        </w:rPr>
        <w:t xml:space="preserve">, the test mean squared error </w:t>
      </w:r>
      <w:r w:rsidR="00950417" w:rsidRPr="005711B8">
        <w:rPr>
          <w:rFonts w:ascii="Times New Roman" w:hAnsi="Times New Roman" w:cs="Times New Roman"/>
        </w:rPr>
        <w:t xml:space="preserve">attained was </w:t>
      </w:r>
      <w:r w:rsidR="007B3DC3" w:rsidRPr="005711B8">
        <w:rPr>
          <w:rFonts w:ascii="Times New Roman" w:hAnsi="Times New Roman" w:cs="Times New Roman"/>
        </w:rPr>
        <w:t>0.12</w:t>
      </w:r>
      <w:r w:rsidR="00B33AFC" w:rsidRPr="005711B8">
        <w:rPr>
          <w:rFonts w:ascii="Times New Roman" w:hAnsi="Times New Roman" w:cs="Times New Roman"/>
        </w:rPr>
        <w:t xml:space="preserve">. </w:t>
      </w:r>
      <w:r w:rsidR="000D0F08" w:rsidRPr="005711B8">
        <w:rPr>
          <w:rFonts w:ascii="Times New Roman" w:hAnsi="Times New Roman" w:cs="Times New Roman"/>
        </w:rPr>
        <w:t>This indicated that this model leads to test predictions that are within aroun</w:t>
      </w:r>
      <w:r w:rsidR="00E66509" w:rsidRPr="005711B8">
        <w:rPr>
          <w:rFonts w:ascii="Times New Roman" w:hAnsi="Times New Roman" w:cs="Times New Roman"/>
        </w:rPr>
        <w:t xml:space="preserve">d 0.347 of the true median. </w:t>
      </w:r>
      <w:r w:rsidR="00B33AFC" w:rsidRPr="005711B8">
        <w:rPr>
          <w:rFonts w:ascii="Times New Roman" w:hAnsi="Times New Roman" w:cs="Times New Roman"/>
        </w:rPr>
        <w:t xml:space="preserve">This was significantly smaller than </w:t>
      </w:r>
      <w:commentRangeStart w:id="18"/>
      <w:r w:rsidR="00B33AFC" w:rsidRPr="005711B8">
        <w:rPr>
          <w:rFonts w:ascii="Times New Roman" w:hAnsi="Times New Roman" w:cs="Times New Roman"/>
        </w:rPr>
        <w:t>th</w:t>
      </w:r>
      <w:r w:rsidR="002A29DD">
        <w:rPr>
          <w:rFonts w:ascii="Times New Roman" w:hAnsi="Times New Roman" w:cs="Times New Roman"/>
        </w:rPr>
        <w:t>e error rate</w:t>
      </w:r>
      <w:r w:rsidR="00B33AFC" w:rsidRPr="005711B8">
        <w:rPr>
          <w:rFonts w:ascii="Times New Roman" w:hAnsi="Times New Roman" w:cs="Times New Roman"/>
        </w:rPr>
        <w:t xml:space="preserve"> </w:t>
      </w:r>
      <w:commentRangeEnd w:id="18"/>
      <w:r w:rsidR="005711B8" w:rsidRPr="005711B8">
        <w:rPr>
          <w:rStyle w:val="CommentReference"/>
        </w:rPr>
        <w:commentReference w:id="18"/>
      </w:r>
      <w:r w:rsidR="00B33AFC" w:rsidRPr="005711B8">
        <w:rPr>
          <w:rFonts w:ascii="Times New Roman" w:hAnsi="Times New Roman" w:cs="Times New Roman"/>
        </w:rPr>
        <w:t xml:space="preserve">obtained using generalized additive model. </w:t>
      </w:r>
      <w:r w:rsidR="00711098" w:rsidRPr="005711B8">
        <w:rPr>
          <w:rFonts w:ascii="Times New Roman" w:hAnsi="Times New Roman" w:cs="Times New Roman"/>
        </w:rPr>
        <w:t>However, I also wanted t</w:t>
      </w:r>
      <w:r w:rsidR="00CC3741" w:rsidRPr="005711B8">
        <w:rPr>
          <w:rFonts w:ascii="Times New Roman" w:hAnsi="Times New Roman" w:cs="Times New Roman"/>
        </w:rPr>
        <w:t xml:space="preserve">o build a model using classification method to </w:t>
      </w:r>
      <w:r w:rsidR="005711B8" w:rsidRPr="005711B8">
        <w:rPr>
          <w:rFonts w:ascii="Times New Roman" w:hAnsi="Times New Roman" w:cs="Times New Roman"/>
        </w:rPr>
        <w:t>see</w:t>
      </w:r>
      <w:r w:rsidR="00CC3741" w:rsidRPr="005711B8">
        <w:rPr>
          <w:rFonts w:ascii="Times New Roman" w:hAnsi="Times New Roman" w:cs="Times New Roman"/>
        </w:rPr>
        <w:t xml:space="preserve"> if there was </w:t>
      </w:r>
      <w:r w:rsidR="000E35E8" w:rsidRPr="005711B8">
        <w:rPr>
          <w:rFonts w:ascii="Times New Roman" w:hAnsi="Times New Roman" w:cs="Times New Roman"/>
        </w:rPr>
        <w:t>a better performance</w:t>
      </w:r>
      <w:r w:rsidR="00D9722B" w:rsidRPr="005711B8">
        <w:rPr>
          <w:rFonts w:ascii="Times New Roman" w:hAnsi="Times New Roman" w:cs="Times New Roman"/>
        </w:rPr>
        <w:t>.</w:t>
      </w:r>
      <w:r w:rsidR="005A2E27" w:rsidRPr="005711B8">
        <w:rPr>
          <w:rFonts w:ascii="Times New Roman" w:hAnsi="Times New Roman" w:cs="Times New Roman"/>
        </w:rPr>
        <w:t xml:space="preserve"> </w:t>
      </w:r>
      <w:r w:rsidR="000F4890" w:rsidRPr="005711B8">
        <w:rPr>
          <w:rFonts w:ascii="Times New Roman" w:hAnsi="Times New Roman" w:cs="Times New Roman"/>
        </w:rPr>
        <w:t xml:space="preserve">Unemployment rate was the most important variable because highly correlated with the </w:t>
      </w:r>
      <w:r w:rsidR="000D0F08" w:rsidRPr="005711B8">
        <w:rPr>
          <w:rFonts w:ascii="Times New Roman" w:hAnsi="Times New Roman" w:cs="Times New Roman"/>
        </w:rPr>
        <w:t>response.</w:t>
      </w:r>
    </w:p>
    <w:p w14:paraId="151DD8BA" w14:textId="0B7B3CB4" w:rsidR="005417A8" w:rsidRPr="005711B8" w:rsidRDefault="005417A8" w:rsidP="00F73CBD">
      <w:pPr>
        <w:rPr>
          <w:rFonts w:ascii="Times New Roman" w:hAnsi="Times New Roman" w:cs="Times New Roman"/>
        </w:rPr>
      </w:pPr>
      <w:r w:rsidRPr="005711B8">
        <w:rPr>
          <w:rFonts w:ascii="Times New Roman" w:hAnsi="Times New Roman" w:cs="Times New Roman"/>
          <w:noProof/>
        </w:rPr>
        <w:drawing>
          <wp:inline distT="0" distB="0" distL="0" distR="0" wp14:anchorId="118668BB" wp14:editId="417F667B">
            <wp:extent cx="4902235" cy="3025140"/>
            <wp:effectExtent l="0" t="0" r="0" b="381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013.png"/>
                    <pic:cNvPicPr/>
                  </pic:nvPicPr>
                  <pic:blipFill>
                    <a:blip r:embed="rId27">
                      <a:extLst>
                        <a:ext uri="{28A0092B-C50C-407E-A947-70E740481C1C}">
                          <a14:useLocalDpi xmlns:a14="http://schemas.microsoft.com/office/drawing/2010/main" val="0"/>
                        </a:ext>
                      </a:extLst>
                    </a:blip>
                    <a:stretch>
                      <a:fillRect/>
                    </a:stretch>
                  </pic:blipFill>
                  <pic:spPr>
                    <a:xfrm>
                      <a:off x="0" y="0"/>
                      <a:ext cx="4944909" cy="3051474"/>
                    </a:xfrm>
                    <a:prstGeom prst="rect">
                      <a:avLst/>
                    </a:prstGeom>
                  </pic:spPr>
                </pic:pic>
              </a:graphicData>
            </a:graphic>
          </wp:inline>
        </w:drawing>
      </w:r>
    </w:p>
    <w:p w14:paraId="242BF4BB" w14:textId="22048907" w:rsidR="002E26CC" w:rsidRPr="005711B8" w:rsidRDefault="002E26CC" w:rsidP="000960B1">
      <w:pPr>
        <w:ind w:left="720"/>
        <w:rPr>
          <w:rFonts w:ascii="Times New Roman" w:hAnsi="Times New Roman" w:cs="Times New Roman"/>
        </w:rPr>
      </w:pPr>
      <w:r w:rsidRPr="005711B8">
        <w:rPr>
          <w:rFonts w:ascii="Times New Roman" w:hAnsi="Times New Roman" w:cs="Times New Roman"/>
        </w:rPr>
        <w:t xml:space="preserve">Figure </w:t>
      </w:r>
      <w:commentRangeStart w:id="19"/>
      <w:r w:rsidRPr="005711B8">
        <w:rPr>
          <w:rFonts w:ascii="Times New Roman" w:hAnsi="Times New Roman" w:cs="Times New Roman"/>
        </w:rPr>
        <w:t>6</w:t>
      </w:r>
      <w:commentRangeEnd w:id="19"/>
      <w:r w:rsidR="005711B8" w:rsidRPr="005711B8">
        <w:rPr>
          <w:rStyle w:val="CommentReference"/>
        </w:rPr>
        <w:commentReference w:id="19"/>
      </w:r>
      <w:r w:rsidR="000960B1">
        <w:rPr>
          <w:rFonts w:ascii="Times New Roman" w:hAnsi="Times New Roman" w:cs="Times New Roman"/>
        </w:rPr>
        <w:t xml:space="preserve"> – Error rate vs number of trees graph</w:t>
      </w:r>
      <w:bookmarkStart w:id="20" w:name="_GoBack"/>
      <w:bookmarkEnd w:id="20"/>
    </w:p>
    <w:p w14:paraId="75B9F5DC" w14:textId="2F14F87D" w:rsidR="002E26CC" w:rsidRPr="005711B8" w:rsidRDefault="000E35E8" w:rsidP="000E35E8">
      <w:pPr>
        <w:ind w:firstLine="0"/>
        <w:rPr>
          <w:rFonts w:ascii="Times New Roman" w:hAnsi="Times New Roman" w:cs="Times New Roman"/>
        </w:rPr>
      </w:pPr>
      <w:r w:rsidRPr="005711B8">
        <w:rPr>
          <w:rFonts w:ascii="Times New Roman" w:hAnsi="Times New Roman" w:cs="Times New Roman"/>
        </w:rPr>
        <w:tab/>
      </w:r>
      <w:r w:rsidR="00DB09D7" w:rsidRPr="005711B8">
        <w:rPr>
          <w:rFonts w:ascii="Times New Roman" w:hAnsi="Times New Roman" w:cs="Times New Roman"/>
        </w:rPr>
        <w:t xml:space="preserve">Finally, to use the classification approach, </w:t>
      </w:r>
      <w:r w:rsidR="003F5F8D" w:rsidRPr="005711B8">
        <w:rPr>
          <w:rFonts w:ascii="Times New Roman" w:hAnsi="Times New Roman" w:cs="Times New Roman"/>
        </w:rPr>
        <w:t>I had to create a</w:t>
      </w:r>
      <w:r w:rsidR="00521630" w:rsidRPr="005711B8">
        <w:rPr>
          <w:rFonts w:ascii="Times New Roman" w:hAnsi="Times New Roman" w:cs="Times New Roman"/>
        </w:rPr>
        <w:t>n</w:t>
      </w:r>
      <w:r w:rsidR="003F5F8D" w:rsidRPr="005711B8">
        <w:rPr>
          <w:rFonts w:ascii="Times New Roman" w:hAnsi="Times New Roman" w:cs="Times New Roman"/>
        </w:rPr>
        <w:t xml:space="preserve"> indicator variable for the response</w:t>
      </w:r>
      <w:r w:rsidR="00E8571A" w:rsidRPr="005711B8">
        <w:rPr>
          <w:rFonts w:ascii="Times New Roman" w:hAnsi="Times New Roman" w:cs="Times New Roman"/>
        </w:rPr>
        <w:t>. I created IRIV variable</w:t>
      </w:r>
      <w:r w:rsidR="00C830F5" w:rsidRPr="005711B8">
        <w:rPr>
          <w:rFonts w:ascii="Times New Roman" w:hAnsi="Times New Roman" w:cs="Times New Roman"/>
        </w:rPr>
        <w:t xml:space="preserve"> as a factor</w:t>
      </w:r>
      <w:r w:rsidR="00E8571A" w:rsidRPr="005711B8">
        <w:rPr>
          <w:rFonts w:ascii="Times New Roman" w:hAnsi="Times New Roman" w:cs="Times New Roman"/>
        </w:rPr>
        <w:t xml:space="preserve"> </w:t>
      </w:r>
      <w:r w:rsidR="00715184" w:rsidRPr="005711B8">
        <w:rPr>
          <w:rFonts w:ascii="Times New Roman" w:hAnsi="Times New Roman" w:cs="Times New Roman"/>
        </w:rPr>
        <w:t>representing 1 for negative interest</w:t>
      </w:r>
      <w:r w:rsidR="00521630" w:rsidRPr="005711B8">
        <w:rPr>
          <w:rFonts w:ascii="Times New Roman" w:hAnsi="Times New Roman" w:cs="Times New Roman"/>
        </w:rPr>
        <w:t xml:space="preserve"> rate</w:t>
      </w:r>
      <w:r w:rsidR="00715184" w:rsidRPr="005711B8">
        <w:rPr>
          <w:rFonts w:ascii="Times New Roman" w:hAnsi="Times New Roman" w:cs="Times New Roman"/>
        </w:rPr>
        <w:t xml:space="preserve"> values and 0 </w:t>
      </w:r>
      <w:r w:rsidR="00715184" w:rsidRPr="005711B8">
        <w:rPr>
          <w:rFonts w:ascii="Times New Roman" w:hAnsi="Times New Roman" w:cs="Times New Roman"/>
        </w:rPr>
        <w:lastRenderedPageBreak/>
        <w:t xml:space="preserve">for positive interest </w:t>
      </w:r>
      <w:r w:rsidR="00521630" w:rsidRPr="005711B8">
        <w:rPr>
          <w:rFonts w:ascii="Times New Roman" w:hAnsi="Times New Roman" w:cs="Times New Roman"/>
        </w:rPr>
        <w:t xml:space="preserve">rate values. </w:t>
      </w:r>
      <w:r w:rsidR="00C830F5" w:rsidRPr="005711B8">
        <w:rPr>
          <w:rFonts w:ascii="Times New Roman" w:hAnsi="Times New Roman" w:cs="Times New Roman"/>
        </w:rPr>
        <w:t xml:space="preserve">After fitting the model, I got </w:t>
      </w:r>
      <w:r w:rsidR="00972CE6" w:rsidRPr="005711B8">
        <w:rPr>
          <w:rFonts w:ascii="Times New Roman" w:hAnsi="Times New Roman" w:cs="Times New Roman"/>
        </w:rPr>
        <w:t xml:space="preserve">misclassification rate of </w:t>
      </w:r>
      <w:r w:rsidR="00247479" w:rsidRPr="005711B8">
        <w:rPr>
          <w:rFonts w:ascii="Times New Roman" w:hAnsi="Times New Roman" w:cs="Times New Roman"/>
        </w:rPr>
        <w:t xml:space="preserve">0.026 and overall accuracy of 0.974. This </w:t>
      </w:r>
      <w:r w:rsidR="007A6F2C" w:rsidRPr="005711B8">
        <w:rPr>
          <w:rFonts w:ascii="Times New Roman" w:hAnsi="Times New Roman" w:cs="Times New Roman"/>
        </w:rPr>
        <w:t>seem</w:t>
      </w:r>
      <w:r w:rsidR="005711B8" w:rsidRPr="005711B8">
        <w:rPr>
          <w:rFonts w:ascii="Times New Roman" w:hAnsi="Times New Roman" w:cs="Times New Roman"/>
        </w:rPr>
        <w:t>ed</w:t>
      </w:r>
      <w:r w:rsidR="007A6F2C" w:rsidRPr="005711B8">
        <w:rPr>
          <w:rFonts w:ascii="Times New Roman" w:hAnsi="Times New Roman" w:cs="Times New Roman"/>
        </w:rPr>
        <w:t xml:space="preserve"> very </w:t>
      </w:r>
      <w:r w:rsidR="00A07604" w:rsidRPr="005711B8">
        <w:rPr>
          <w:rFonts w:ascii="Times New Roman" w:hAnsi="Times New Roman" w:cs="Times New Roman"/>
        </w:rPr>
        <w:t>promising,</w:t>
      </w:r>
      <w:r w:rsidR="007A6F2C" w:rsidRPr="005711B8">
        <w:rPr>
          <w:rFonts w:ascii="Times New Roman" w:hAnsi="Times New Roman" w:cs="Times New Roman"/>
        </w:rPr>
        <w:t xml:space="preserve"> but it was </w:t>
      </w:r>
      <w:r w:rsidR="00502780" w:rsidRPr="005711B8">
        <w:rPr>
          <w:rFonts w:ascii="Times New Roman" w:hAnsi="Times New Roman" w:cs="Times New Roman"/>
        </w:rPr>
        <w:t xml:space="preserve">highly overfitting the data and there </w:t>
      </w:r>
      <w:r w:rsidR="005711B8" w:rsidRPr="005711B8">
        <w:rPr>
          <w:rFonts w:ascii="Times New Roman" w:hAnsi="Times New Roman" w:cs="Times New Roman"/>
        </w:rPr>
        <w:t>was</w:t>
      </w:r>
      <w:r w:rsidR="00502780" w:rsidRPr="005711B8">
        <w:rPr>
          <w:rFonts w:ascii="Times New Roman" w:hAnsi="Times New Roman" w:cs="Times New Roman"/>
        </w:rPr>
        <w:t xml:space="preserve"> extremely</w:t>
      </w:r>
      <w:r w:rsidR="00A07604" w:rsidRPr="005711B8">
        <w:rPr>
          <w:rFonts w:ascii="Times New Roman" w:hAnsi="Times New Roman" w:cs="Times New Roman"/>
        </w:rPr>
        <w:t xml:space="preserve"> low</w:t>
      </w:r>
      <w:r w:rsidR="00502780" w:rsidRPr="005711B8">
        <w:rPr>
          <w:rFonts w:ascii="Times New Roman" w:hAnsi="Times New Roman" w:cs="Times New Roman"/>
        </w:rPr>
        <w:t xml:space="preserve"> flexibility. </w:t>
      </w:r>
      <w:r w:rsidR="005802C5" w:rsidRPr="005711B8">
        <w:rPr>
          <w:rFonts w:ascii="Times New Roman" w:hAnsi="Times New Roman" w:cs="Times New Roman"/>
        </w:rPr>
        <w:t xml:space="preserve">This was because </w:t>
      </w:r>
      <w:r w:rsidR="005711B8" w:rsidRPr="005711B8">
        <w:rPr>
          <w:rFonts w:ascii="Times New Roman" w:hAnsi="Times New Roman" w:cs="Times New Roman"/>
        </w:rPr>
        <w:t xml:space="preserve">the </w:t>
      </w:r>
      <w:r w:rsidR="005802C5" w:rsidRPr="005711B8">
        <w:rPr>
          <w:rFonts w:ascii="Times New Roman" w:hAnsi="Times New Roman" w:cs="Times New Roman"/>
        </w:rPr>
        <w:t xml:space="preserve">majority of my </w:t>
      </w:r>
      <w:r w:rsidR="002F5A03" w:rsidRPr="005711B8">
        <w:rPr>
          <w:rFonts w:ascii="Times New Roman" w:hAnsi="Times New Roman" w:cs="Times New Roman"/>
        </w:rPr>
        <w:t>indicator variable values were</w:t>
      </w:r>
      <w:r w:rsidR="00FC7C1F" w:rsidRPr="005711B8">
        <w:rPr>
          <w:rFonts w:ascii="Times New Roman" w:hAnsi="Times New Roman" w:cs="Times New Roman"/>
        </w:rPr>
        <w:t xml:space="preserve"> 0s, and the model was being trained on them.</w:t>
      </w:r>
      <w:r w:rsidR="002F5A03" w:rsidRPr="005711B8">
        <w:rPr>
          <w:rFonts w:ascii="Times New Roman" w:hAnsi="Times New Roman" w:cs="Times New Roman"/>
        </w:rPr>
        <w:t xml:space="preserve"> </w:t>
      </w:r>
      <w:r w:rsidR="00A07604" w:rsidRPr="005711B8">
        <w:rPr>
          <w:rFonts w:ascii="Times New Roman" w:hAnsi="Times New Roman" w:cs="Times New Roman"/>
        </w:rPr>
        <w:t xml:space="preserve">Although these models </w:t>
      </w:r>
      <w:r w:rsidR="00D60A29" w:rsidRPr="005711B8">
        <w:rPr>
          <w:rFonts w:ascii="Times New Roman" w:hAnsi="Times New Roman" w:cs="Times New Roman"/>
        </w:rPr>
        <w:t xml:space="preserve">produced some </w:t>
      </w:r>
      <w:r w:rsidR="003C74F9" w:rsidRPr="005711B8">
        <w:rPr>
          <w:rFonts w:ascii="Times New Roman" w:hAnsi="Times New Roman" w:cs="Times New Roman"/>
        </w:rPr>
        <w:t xml:space="preserve">results that provide some information about this problem, </w:t>
      </w:r>
      <w:r w:rsidR="00E832CB" w:rsidRPr="005711B8">
        <w:rPr>
          <w:rFonts w:ascii="Times New Roman" w:hAnsi="Times New Roman" w:cs="Times New Roman"/>
        </w:rPr>
        <w:t xml:space="preserve">these are far from </w:t>
      </w:r>
      <w:r w:rsidR="00306D4D" w:rsidRPr="005711B8">
        <w:rPr>
          <w:rFonts w:ascii="Times New Roman" w:hAnsi="Times New Roman" w:cs="Times New Roman"/>
        </w:rPr>
        <w:t>explaining real world data.</w:t>
      </w:r>
      <w:r w:rsidR="0017015D" w:rsidRPr="005711B8">
        <w:rPr>
          <w:rFonts w:ascii="Times New Roman" w:hAnsi="Times New Roman" w:cs="Times New Roman"/>
        </w:rPr>
        <w:t xml:space="preserve"> To be able </w:t>
      </w:r>
      <w:r w:rsidR="005711B8" w:rsidRPr="005711B8">
        <w:rPr>
          <w:rFonts w:ascii="Times New Roman" w:hAnsi="Times New Roman" w:cs="Times New Roman"/>
        </w:rPr>
        <w:t xml:space="preserve">to </w:t>
      </w:r>
      <w:r w:rsidR="004E7A14" w:rsidRPr="005711B8">
        <w:rPr>
          <w:rFonts w:ascii="Times New Roman" w:hAnsi="Times New Roman" w:cs="Times New Roman"/>
        </w:rPr>
        <w:t>make</w:t>
      </w:r>
      <w:r w:rsidR="0017015D" w:rsidRPr="005711B8">
        <w:rPr>
          <w:rFonts w:ascii="Times New Roman" w:hAnsi="Times New Roman" w:cs="Times New Roman"/>
        </w:rPr>
        <w:t xml:space="preserve"> a prediction of a </w:t>
      </w:r>
      <w:r w:rsidR="004E7A14" w:rsidRPr="005711B8">
        <w:rPr>
          <w:rFonts w:ascii="Times New Roman" w:hAnsi="Times New Roman" w:cs="Times New Roman"/>
        </w:rPr>
        <w:t xml:space="preserve">specific </w:t>
      </w:r>
      <w:r w:rsidR="00D863C5" w:rsidRPr="005711B8">
        <w:rPr>
          <w:rFonts w:ascii="Times New Roman" w:hAnsi="Times New Roman" w:cs="Times New Roman"/>
        </w:rPr>
        <w:t>timeline o</w:t>
      </w:r>
      <w:r w:rsidR="005711B8" w:rsidRPr="005711B8">
        <w:rPr>
          <w:rFonts w:ascii="Times New Roman" w:hAnsi="Times New Roman" w:cs="Times New Roman"/>
        </w:rPr>
        <w:t>f</w:t>
      </w:r>
      <w:r w:rsidR="00D863C5" w:rsidRPr="005711B8">
        <w:rPr>
          <w:rFonts w:ascii="Times New Roman" w:hAnsi="Times New Roman" w:cs="Times New Roman"/>
        </w:rPr>
        <w:t xml:space="preserve"> when a recession might occur, we need to use forecasting. Therefore, these results so far are not </w:t>
      </w:r>
      <w:r w:rsidR="002E2EA9" w:rsidRPr="005711B8">
        <w:rPr>
          <w:rFonts w:ascii="Times New Roman" w:hAnsi="Times New Roman" w:cs="Times New Roman"/>
        </w:rPr>
        <w:t>applicable to the original problem.</w:t>
      </w:r>
      <w:r w:rsidR="00306D4D" w:rsidRPr="005711B8">
        <w:rPr>
          <w:rFonts w:ascii="Times New Roman" w:hAnsi="Times New Roman" w:cs="Times New Roman"/>
        </w:rPr>
        <w:t xml:space="preserve"> This</w:t>
      </w:r>
      <w:r w:rsidR="002E2EA9" w:rsidRPr="005711B8">
        <w:rPr>
          <w:rFonts w:ascii="Times New Roman" w:hAnsi="Times New Roman" w:cs="Times New Roman"/>
        </w:rPr>
        <w:t xml:space="preserve"> </w:t>
      </w:r>
      <w:r w:rsidR="005711B8" w:rsidRPr="005711B8">
        <w:rPr>
          <w:rFonts w:ascii="Times New Roman" w:hAnsi="Times New Roman" w:cs="Times New Roman"/>
        </w:rPr>
        <w:t xml:space="preserve">is </w:t>
      </w:r>
      <w:r w:rsidR="002E2EA9" w:rsidRPr="005711B8">
        <w:rPr>
          <w:rFonts w:ascii="Times New Roman" w:hAnsi="Times New Roman" w:cs="Times New Roman"/>
        </w:rPr>
        <w:t>also</w:t>
      </w:r>
      <w:r w:rsidR="009A3C74" w:rsidRPr="005711B8">
        <w:rPr>
          <w:rFonts w:ascii="Times New Roman" w:hAnsi="Times New Roman" w:cs="Times New Roman"/>
        </w:rPr>
        <w:t xml:space="preserve"> </w:t>
      </w:r>
      <w:r w:rsidR="00306D4D" w:rsidRPr="005711B8">
        <w:rPr>
          <w:rFonts w:ascii="Times New Roman" w:hAnsi="Times New Roman" w:cs="Times New Roman"/>
        </w:rPr>
        <w:t xml:space="preserve">because </w:t>
      </w:r>
      <w:r w:rsidR="004C7960" w:rsidRPr="005711B8">
        <w:rPr>
          <w:rFonts w:ascii="Times New Roman" w:hAnsi="Times New Roman" w:cs="Times New Roman"/>
        </w:rPr>
        <w:t>there were many general assumptions made and there are only two predictor variables</w:t>
      </w:r>
      <w:r w:rsidR="007F5678" w:rsidRPr="005711B8">
        <w:rPr>
          <w:rFonts w:ascii="Times New Roman" w:hAnsi="Times New Roman" w:cs="Times New Roman"/>
        </w:rPr>
        <w:t xml:space="preserve">. </w:t>
      </w:r>
      <w:r w:rsidR="002E2EA9" w:rsidRPr="005711B8">
        <w:rPr>
          <w:rFonts w:ascii="Times New Roman" w:hAnsi="Times New Roman" w:cs="Times New Roman"/>
        </w:rPr>
        <w:t xml:space="preserve">If </w:t>
      </w:r>
      <w:r w:rsidR="00D90BF7" w:rsidRPr="005711B8">
        <w:rPr>
          <w:rFonts w:ascii="Times New Roman" w:hAnsi="Times New Roman" w:cs="Times New Roman"/>
        </w:rPr>
        <w:t>there are</w:t>
      </w:r>
      <w:r w:rsidR="002E2EA9" w:rsidRPr="005711B8">
        <w:rPr>
          <w:rFonts w:ascii="Times New Roman" w:hAnsi="Times New Roman" w:cs="Times New Roman"/>
        </w:rPr>
        <w:t xml:space="preserve"> more variables</w:t>
      </w:r>
      <w:r w:rsidR="00D90BF7" w:rsidRPr="005711B8">
        <w:rPr>
          <w:rFonts w:ascii="Times New Roman" w:hAnsi="Times New Roman" w:cs="Times New Roman"/>
        </w:rPr>
        <w:t xml:space="preserve"> added</w:t>
      </w:r>
      <w:r w:rsidR="002E2EA9" w:rsidRPr="005711B8">
        <w:rPr>
          <w:rFonts w:ascii="Times New Roman" w:hAnsi="Times New Roman" w:cs="Times New Roman"/>
        </w:rPr>
        <w:t xml:space="preserve"> to the model</w:t>
      </w:r>
      <w:r w:rsidR="00063FAF" w:rsidRPr="005711B8">
        <w:rPr>
          <w:rFonts w:ascii="Times New Roman" w:hAnsi="Times New Roman" w:cs="Times New Roman"/>
        </w:rPr>
        <w:t xml:space="preserve"> </w:t>
      </w:r>
      <w:r w:rsidR="002A29DD">
        <w:rPr>
          <w:rFonts w:ascii="Times New Roman" w:hAnsi="Times New Roman" w:cs="Times New Roman"/>
        </w:rPr>
        <w:t>which</w:t>
      </w:r>
      <w:r w:rsidR="00063FAF" w:rsidRPr="005711B8">
        <w:rPr>
          <w:rFonts w:ascii="Times New Roman" w:hAnsi="Times New Roman" w:cs="Times New Roman"/>
        </w:rPr>
        <w:t xml:space="preserve"> were eliminated due to time constraint</w:t>
      </w:r>
      <w:r w:rsidR="002E2EA9" w:rsidRPr="005711B8">
        <w:rPr>
          <w:rFonts w:ascii="Times New Roman" w:hAnsi="Times New Roman" w:cs="Times New Roman"/>
        </w:rPr>
        <w:t xml:space="preserve">, </w:t>
      </w:r>
      <w:r w:rsidR="00C15D99" w:rsidRPr="005711B8">
        <w:rPr>
          <w:rFonts w:ascii="Times New Roman" w:hAnsi="Times New Roman" w:cs="Times New Roman"/>
        </w:rPr>
        <w:t>a more flexible model</w:t>
      </w:r>
      <w:r w:rsidR="00141C11" w:rsidRPr="005711B8">
        <w:rPr>
          <w:rFonts w:ascii="Times New Roman" w:hAnsi="Times New Roman" w:cs="Times New Roman"/>
        </w:rPr>
        <w:t xml:space="preserve"> can be created</w:t>
      </w:r>
      <w:r w:rsidR="00C15D99" w:rsidRPr="005711B8">
        <w:rPr>
          <w:rFonts w:ascii="Times New Roman" w:hAnsi="Times New Roman" w:cs="Times New Roman"/>
        </w:rPr>
        <w:t xml:space="preserve"> that c</w:t>
      </w:r>
      <w:r w:rsidR="00141C11" w:rsidRPr="005711B8">
        <w:rPr>
          <w:rFonts w:ascii="Times New Roman" w:hAnsi="Times New Roman" w:cs="Times New Roman"/>
        </w:rPr>
        <w:t>an</w:t>
      </w:r>
      <w:r w:rsidR="00C15D99" w:rsidRPr="005711B8">
        <w:rPr>
          <w:rFonts w:ascii="Times New Roman" w:hAnsi="Times New Roman" w:cs="Times New Roman"/>
        </w:rPr>
        <w:t xml:space="preserve"> </w:t>
      </w:r>
      <w:r w:rsidR="000C4F5B" w:rsidRPr="005711B8">
        <w:rPr>
          <w:rFonts w:ascii="Times New Roman" w:hAnsi="Times New Roman" w:cs="Times New Roman"/>
        </w:rPr>
        <w:t xml:space="preserve">explain variation closer to the original problem. </w:t>
      </w:r>
      <w:r w:rsidR="007C5033" w:rsidRPr="005711B8">
        <w:rPr>
          <w:rFonts w:ascii="Times New Roman" w:hAnsi="Times New Roman" w:cs="Times New Roman"/>
        </w:rPr>
        <w:t>Even if there were not any concrete results found</w:t>
      </w:r>
      <w:r w:rsidR="00B248D1" w:rsidRPr="005711B8">
        <w:rPr>
          <w:rFonts w:ascii="Times New Roman" w:hAnsi="Times New Roman" w:cs="Times New Roman"/>
        </w:rPr>
        <w:t>, I believe it is a</w:t>
      </w:r>
      <w:r w:rsidR="00141C11" w:rsidRPr="005711B8">
        <w:rPr>
          <w:rFonts w:ascii="Times New Roman" w:hAnsi="Times New Roman" w:cs="Times New Roman"/>
        </w:rPr>
        <w:t>n</w:t>
      </w:r>
      <w:r w:rsidR="00B248D1" w:rsidRPr="005711B8">
        <w:rPr>
          <w:rFonts w:ascii="Times New Roman" w:hAnsi="Times New Roman" w:cs="Times New Roman"/>
        </w:rPr>
        <w:t xml:space="preserve"> </w:t>
      </w:r>
      <w:r w:rsidR="000D743E" w:rsidRPr="005711B8">
        <w:rPr>
          <w:rFonts w:ascii="Times New Roman" w:hAnsi="Times New Roman" w:cs="Times New Roman"/>
        </w:rPr>
        <w:t>ambi</w:t>
      </w:r>
      <w:r w:rsidR="00CB612F" w:rsidRPr="005711B8">
        <w:rPr>
          <w:rFonts w:ascii="Times New Roman" w:hAnsi="Times New Roman" w:cs="Times New Roman"/>
        </w:rPr>
        <w:t xml:space="preserve">tious start to get to </w:t>
      </w:r>
      <w:r w:rsidR="000073AA" w:rsidRPr="005711B8">
        <w:rPr>
          <w:rFonts w:ascii="Times New Roman" w:hAnsi="Times New Roman" w:cs="Times New Roman"/>
        </w:rPr>
        <w:t xml:space="preserve">the </w:t>
      </w:r>
      <w:r w:rsidR="00CB612F" w:rsidRPr="005711B8">
        <w:rPr>
          <w:rFonts w:ascii="Times New Roman" w:hAnsi="Times New Roman" w:cs="Times New Roman"/>
        </w:rPr>
        <w:t>right solutions.</w:t>
      </w:r>
      <w:r w:rsidR="00D90BF7" w:rsidRPr="005711B8">
        <w:rPr>
          <w:rFonts w:ascii="Times New Roman" w:hAnsi="Times New Roman" w:cs="Times New Roman"/>
        </w:rPr>
        <w:t xml:space="preserve"> </w:t>
      </w:r>
    </w:p>
    <w:p w14:paraId="4E464BF5" w14:textId="117D887E" w:rsidR="00ED0537" w:rsidRPr="005711B8" w:rsidRDefault="00ED0537" w:rsidP="000E35E8">
      <w:pPr>
        <w:ind w:firstLine="0"/>
        <w:rPr>
          <w:rFonts w:ascii="Times New Roman" w:hAnsi="Times New Roman" w:cs="Times New Roman"/>
          <w:b/>
          <w:bCs/>
        </w:rPr>
      </w:pPr>
      <w:r w:rsidRPr="005711B8">
        <w:rPr>
          <w:rFonts w:ascii="Times New Roman" w:hAnsi="Times New Roman" w:cs="Times New Roman"/>
          <w:b/>
          <w:bCs/>
        </w:rPr>
        <w:t>Conclusion</w:t>
      </w:r>
    </w:p>
    <w:p w14:paraId="17EA1561" w14:textId="0EB10AE3" w:rsidR="00ED0537" w:rsidRPr="005711B8" w:rsidRDefault="00ED0537" w:rsidP="000E35E8">
      <w:pPr>
        <w:ind w:firstLine="0"/>
        <w:rPr>
          <w:rFonts w:ascii="Times New Roman" w:hAnsi="Times New Roman" w:cs="Times New Roman"/>
        </w:rPr>
      </w:pPr>
      <w:r w:rsidRPr="005711B8">
        <w:rPr>
          <w:rFonts w:ascii="Times New Roman" w:hAnsi="Times New Roman" w:cs="Times New Roman"/>
        </w:rPr>
        <w:tab/>
      </w:r>
      <w:r w:rsidR="001C567B" w:rsidRPr="005711B8">
        <w:rPr>
          <w:rFonts w:ascii="Times New Roman" w:hAnsi="Times New Roman" w:cs="Times New Roman"/>
        </w:rPr>
        <w:t xml:space="preserve">This project was a major learning curve for me because </w:t>
      </w:r>
      <w:r w:rsidR="000F1039" w:rsidRPr="005711B8">
        <w:rPr>
          <w:rFonts w:ascii="Times New Roman" w:hAnsi="Times New Roman" w:cs="Times New Roman"/>
        </w:rPr>
        <w:t xml:space="preserve">it was my first time </w:t>
      </w:r>
      <w:r w:rsidR="005F59EC" w:rsidRPr="005711B8">
        <w:rPr>
          <w:rFonts w:ascii="Times New Roman" w:hAnsi="Times New Roman" w:cs="Times New Roman"/>
        </w:rPr>
        <w:t>taking on a project all by myse</w:t>
      </w:r>
      <w:r w:rsidR="00F15207" w:rsidRPr="005711B8">
        <w:rPr>
          <w:rFonts w:ascii="Times New Roman" w:hAnsi="Times New Roman" w:cs="Times New Roman"/>
        </w:rPr>
        <w:t xml:space="preserve">lf. </w:t>
      </w:r>
      <w:r w:rsidR="00983923" w:rsidRPr="005711B8">
        <w:rPr>
          <w:rFonts w:ascii="Times New Roman" w:hAnsi="Times New Roman" w:cs="Times New Roman"/>
        </w:rPr>
        <w:t xml:space="preserve">Initially, I learned that </w:t>
      </w:r>
      <w:r w:rsidR="00B27A29" w:rsidRPr="005711B8">
        <w:rPr>
          <w:rFonts w:ascii="Times New Roman" w:hAnsi="Times New Roman" w:cs="Times New Roman"/>
        </w:rPr>
        <w:t xml:space="preserve">theoretically there are so many solutions that seem </w:t>
      </w:r>
      <w:r w:rsidR="001F4985" w:rsidRPr="005711B8">
        <w:rPr>
          <w:rFonts w:ascii="Times New Roman" w:hAnsi="Times New Roman" w:cs="Times New Roman"/>
        </w:rPr>
        <w:t xml:space="preserve">reassuring, but when </w:t>
      </w:r>
      <w:r w:rsidR="00280152" w:rsidRPr="005711B8">
        <w:rPr>
          <w:rFonts w:ascii="Times New Roman" w:hAnsi="Times New Roman" w:cs="Times New Roman"/>
        </w:rPr>
        <w:t>we try to implement them, there are so many complications that make</w:t>
      </w:r>
      <w:r w:rsidR="005E7BAB" w:rsidRPr="005711B8">
        <w:rPr>
          <w:rFonts w:ascii="Times New Roman" w:hAnsi="Times New Roman" w:cs="Times New Roman"/>
        </w:rPr>
        <w:t xml:space="preserve"> it a lot harder to stay on the same path</w:t>
      </w:r>
      <w:r w:rsidR="00BA0004" w:rsidRPr="005711B8">
        <w:rPr>
          <w:rFonts w:ascii="Times New Roman" w:hAnsi="Times New Roman" w:cs="Times New Roman"/>
        </w:rPr>
        <w:t>.</w:t>
      </w:r>
      <w:r w:rsidR="001D37C3">
        <w:rPr>
          <w:rFonts w:ascii="Times New Roman" w:hAnsi="Times New Roman" w:cs="Times New Roman"/>
        </w:rPr>
        <w:t xml:space="preserve"> I’m very passionate about economics and</w:t>
      </w:r>
      <w:r w:rsidR="00BA0004" w:rsidRPr="005711B8">
        <w:rPr>
          <w:rFonts w:ascii="Times New Roman" w:hAnsi="Times New Roman" w:cs="Times New Roman"/>
        </w:rPr>
        <w:t xml:space="preserve"> </w:t>
      </w:r>
      <w:r w:rsidR="001D37C3">
        <w:rPr>
          <w:rFonts w:ascii="Times New Roman" w:hAnsi="Times New Roman" w:cs="Times New Roman"/>
        </w:rPr>
        <w:t>a</w:t>
      </w:r>
      <w:r w:rsidR="00BA0004" w:rsidRPr="005711B8">
        <w:rPr>
          <w:rFonts w:ascii="Times New Roman" w:hAnsi="Times New Roman" w:cs="Times New Roman"/>
        </w:rPr>
        <w:t xml:space="preserve">fter doing some brief research, I </w:t>
      </w:r>
      <w:r w:rsidR="002D4A26" w:rsidRPr="005711B8">
        <w:rPr>
          <w:rFonts w:ascii="Times New Roman" w:hAnsi="Times New Roman" w:cs="Times New Roman"/>
        </w:rPr>
        <w:t xml:space="preserve">got a general idea for this problem which was </w:t>
      </w:r>
      <w:r w:rsidR="00BD77A4" w:rsidRPr="005711B8">
        <w:rPr>
          <w:rFonts w:ascii="Times New Roman" w:hAnsi="Times New Roman" w:cs="Times New Roman"/>
        </w:rPr>
        <w:t xml:space="preserve">to </w:t>
      </w:r>
      <w:r w:rsidR="00AE5A63" w:rsidRPr="005711B8">
        <w:rPr>
          <w:rFonts w:ascii="Times New Roman" w:hAnsi="Times New Roman" w:cs="Times New Roman"/>
        </w:rPr>
        <w:t>use</w:t>
      </w:r>
      <w:r w:rsidR="00BD77A4" w:rsidRPr="005711B8">
        <w:rPr>
          <w:rFonts w:ascii="Times New Roman" w:hAnsi="Times New Roman" w:cs="Times New Roman"/>
        </w:rPr>
        <w:t xml:space="preserve"> </w:t>
      </w:r>
      <w:r w:rsidR="00F63C76" w:rsidRPr="005711B8">
        <w:rPr>
          <w:rFonts w:ascii="Times New Roman" w:hAnsi="Times New Roman" w:cs="Times New Roman"/>
        </w:rPr>
        <w:t>variables that provided precise signs and</w:t>
      </w:r>
      <w:r w:rsidR="00BD77A4" w:rsidRPr="005711B8">
        <w:rPr>
          <w:rFonts w:ascii="Times New Roman" w:hAnsi="Times New Roman" w:cs="Times New Roman"/>
        </w:rPr>
        <w:t xml:space="preserve"> indicat</w:t>
      </w:r>
      <w:r w:rsidR="00F63C76" w:rsidRPr="005711B8">
        <w:rPr>
          <w:rFonts w:ascii="Times New Roman" w:hAnsi="Times New Roman" w:cs="Times New Roman"/>
        </w:rPr>
        <w:t xml:space="preserve">ions </w:t>
      </w:r>
      <w:r w:rsidR="003363F0" w:rsidRPr="005711B8">
        <w:rPr>
          <w:rFonts w:ascii="Times New Roman" w:hAnsi="Times New Roman" w:cs="Times New Roman"/>
        </w:rPr>
        <w:t>to get a prediction</w:t>
      </w:r>
      <w:r w:rsidR="002D4A26" w:rsidRPr="005711B8">
        <w:rPr>
          <w:rFonts w:ascii="Times New Roman" w:hAnsi="Times New Roman" w:cs="Times New Roman"/>
        </w:rPr>
        <w:t>.</w:t>
      </w:r>
      <w:r w:rsidR="003363F0" w:rsidRPr="005711B8">
        <w:rPr>
          <w:rFonts w:ascii="Times New Roman" w:hAnsi="Times New Roman" w:cs="Times New Roman"/>
        </w:rPr>
        <w:t xml:space="preserve"> After getting the datasets and cleaning them</w:t>
      </w:r>
      <w:r w:rsidR="00DC0C65" w:rsidRPr="005711B8">
        <w:rPr>
          <w:rFonts w:ascii="Times New Roman" w:hAnsi="Times New Roman" w:cs="Times New Roman"/>
        </w:rPr>
        <w:t>, I</w:t>
      </w:r>
      <w:r w:rsidR="003363F0" w:rsidRPr="005711B8">
        <w:rPr>
          <w:rFonts w:ascii="Times New Roman" w:hAnsi="Times New Roman" w:cs="Times New Roman"/>
        </w:rPr>
        <w:t xml:space="preserve"> combine</w:t>
      </w:r>
      <w:r w:rsidR="00DC0C65" w:rsidRPr="005711B8">
        <w:rPr>
          <w:rFonts w:ascii="Times New Roman" w:hAnsi="Times New Roman" w:cs="Times New Roman"/>
        </w:rPr>
        <w:t>d</w:t>
      </w:r>
      <w:r w:rsidR="003363F0" w:rsidRPr="005711B8">
        <w:rPr>
          <w:rFonts w:ascii="Times New Roman" w:hAnsi="Times New Roman" w:cs="Times New Roman"/>
        </w:rPr>
        <w:t xml:space="preserve"> them for analysis</w:t>
      </w:r>
      <w:r w:rsidR="00DC0C65" w:rsidRPr="005711B8">
        <w:rPr>
          <w:rFonts w:ascii="Times New Roman" w:hAnsi="Times New Roman" w:cs="Times New Roman"/>
        </w:rPr>
        <w:t xml:space="preserve">. After understanding the relationship between the variables, I </w:t>
      </w:r>
      <w:r w:rsidR="000E61BE" w:rsidRPr="005711B8">
        <w:rPr>
          <w:rFonts w:ascii="Times New Roman" w:hAnsi="Times New Roman" w:cs="Times New Roman"/>
        </w:rPr>
        <w:t xml:space="preserve">used machine learning techniques such as Generalized Additive Models and Random Forrest. </w:t>
      </w:r>
      <w:r w:rsidR="009A760D" w:rsidRPr="005711B8">
        <w:rPr>
          <w:rFonts w:ascii="Times New Roman" w:hAnsi="Times New Roman" w:cs="Times New Roman"/>
        </w:rPr>
        <w:t xml:space="preserve">Although I </w:t>
      </w:r>
      <w:r w:rsidR="006748A3" w:rsidRPr="005711B8">
        <w:rPr>
          <w:rFonts w:ascii="Times New Roman" w:hAnsi="Times New Roman" w:cs="Times New Roman"/>
        </w:rPr>
        <w:t>obtained</w:t>
      </w:r>
      <w:r w:rsidR="009A760D" w:rsidRPr="005711B8">
        <w:rPr>
          <w:rFonts w:ascii="Times New Roman" w:hAnsi="Times New Roman" w:cs="Times New Roman"/>
        </w:rPr>
        <w:t xml:space="preserve"> some </w:t>
      </w:r>
      <w:r w:rsidR="006748A3" w:rsidRPr="005711B8">
        <w:rPr>
          <w:rFonts w:ascii="Times New Roman" w:hAnsi="Times New Roman" w:cs="Times New Roman"/>
        </w:rPr>
        <w:t xml:space="preserve">results, they were </w:t>
      </w:r>
      <w:r w:rsidR="00014F0E" w:rsidRPr="005711B8">
        <w:rPr>
          <w:rFonts w:ascii="Times New Roman" w:hAnsi="Times New Roman" w:cs="Times New Roman"/>
        </w:rPr>
        <w:t xml:space="preserve">different than what I was expecting </w:t>
      </w:r>
      <w:r w:rsidR="003F2AAB" w:rsidRPr="005711B8">
        <w:rPr>
          <w:rFonts w:ascii="Times New Roman" w:hAnsi="Times New Roman" w:cs="Times New Roman"/>
        </w:rPr>
        <w:t>because of some</w:t>
      </w:r>
      <w:r w:rsidR="00831264" w:rsidRPr="005711B8">
        <w:rPr>
          <w:rFonts w:ascii="Times New Roman" w:hAnsi="Times New Roman" w:cs="Times New Roman"/>
        </w:rPr>
        <w:t xml:space="preserve"> assumptions made </w:t>
      </w:r>
      <w:r w:rsidR="003F2AAB" w:rsidRPr="005711B8">
        <w:rPr>
          <w:rFonts w:ascii="Times New Roman" w:hAnsi="Times New Roman" w:cs="Times New Roman"/>
        </w:rPr>
        <w:t xml:space="preserve">and absence of more variables in the </w:t>
      </w:r>
      <w:r w:rsidR="001D37C3">
        <w:rPr>
          <w:rFonts w:ascii="Times New Roman" w:hAnsi="Times New Roman" w:cs="Times New Roman"/>
        </w:rPr>
        <w:t>model</w:t>
      </w:r>
      <w:r w:rsidR="003F2AAB" w:rsidRPr="005711B8">
        <w:rPr>
          <w:rFonts w:ascii="Times New Roman" w:hAnsi="Times New Roman" w:cs="Times New Roman"/>
        </w:rPr>
        <w:t xml:space="preserve">. </w:t>
      </w:r>
    </w:p>
    <w:p w14:paraId="214F5FBC" w14:textId="67D9E3AF" w:rsidR="003F2AAB" w:rsidRPr="005711B8" w:rsidRDefault="003F2AAB" w:rsidP="000E35E8">
      <w:pPr>
        <w:ind w:firstLine="0"/>
        <w:rPr>
          <w:rFonts w:ascii="Times New Roman" w:hAnsi="Times New Roman" w:cs="Times New Roman"/>
        </w:rPr>
      </w:pPr>
      <w:r w:rsidRPr="005711B8">
        <w:rPr>
          <w:rFonts w:ascii="Times New Roman" w:hAnsi="Times New Roman" w:cs="Times New Roman"/>
        </w:rPr>
        <w:lastRenderedPageBreak/>
        <w:tab/>
      </w:r>
      <w:r w:rsidR="00B31779" w:rsidRPr="005711B8">
        <w:rPr>
          <w:rFonts w:ascii="Times New Roman" w:hAnsi="Times New Roman" w:cs="Times New Roman"/>
        </w:rPr>
        <w:t>This project has helped me improve my data cleaning and analy</w:t>
      </w:r>
      <w:r w:rsidR="00187904" w:rsidRPr="005711B8">
        <w:rPr>
          <w:rFonts w:ascii="Times New Roman" w:hAnsi="Times New Roman" w:cs="Times New Roman"/>
        </w:rPr>
        <w:t>tics</w:t>
      </w:r>
      <w:r w:rsidR="00B31779" w:rsidRPr="005711B8">
        <w:rPr>
          <w:rFonts w:ascii="Times New Roman" w:hAnsi="Times New Roman" w:cs="Times New Roman"/>
        </w:rPr>
        <w:t xml:space="preserve"> skills.</w:t>
      </w:r>
      <w:r w:rsidR="00041FDF" w:rsidRPr="005711B8">
        <w:rPr>
          <w:rFonts w:ascii="Times New Roman" w:hAnsi="Times New Roman" w:cs="Times New Roman"/>
        </w:rPr>
        <w:t xml:space="preserve"> </w:t>
      </w:r>
      <w:commentRangeStart w:id="21"/>
      <w:r w:rsidR="00041FDF" w:rsidRPr="005711B8">
        <w:rPr>
          <w:rFonts w:ascii="Times New Roman" w:hAnsi="Times New Roman" w:cs="Times New Roman"/>
        </w:rPr>
        <w:t>Specially,</w:t>
      </w:r>
      <w:r w:rsidR="00187904" w:rsidRPr="005711B8">
        <w:rPr>
          <w:rFonts w:ascii="Times New Roman" w:hAnsi="Times New Roman" w:cs="Times New Roman"/>
        </w:rPr>
        <w:t xml:space="preserve"> working with different datasets</w:t>
      </w:r>
      <w:r w:rsidR="001D37C3">
        <w:rPr>
          <w:rFonts w:ascii="Times New Roman" w:hAnsi="Times New Roman" w:cs="Times New Roman"/>
        </w:rPr>
        <w:t xml:space="preserve"> has</w:t>
      </w:r>
      <w:r w:rsidR="00187904" w:rsidRPr="005711B8">
        <w:rPr>
          <w:rFonts w:ascii="Times New Roman" w:hAnsi="Times New Roman" w:cs="Times New Roman"/>
        </w:rPr>
        <w:t xml:space="preserve"> </w:t>
      </w:r>
      <w:r w:rsidR="00662A7E" w:rsidRPr="005711B8">
        <w:rPr>
          <w:rFonts w:ascii="Times New Roman" w:hAnsi="Times New Roman" w:cs="Times New Roman"/>
        </w:rPr>
        <w:t xml:space="preserve">enhanced data formatting knowledge </w:t>
      </w:r>
      <w:commentRangeEnd w:id="21"/>
      <w:r w:rsidR="005711B8" w:rsidRPr="005711B8">
        <w:rPr>
          <w:rStyle w:val="CommentReference"/>
        </w:rPr>
        <w:commentReference w:id="21"/>
      </w:r>
      <w:r w:rsidR="00662A7E" w:rsidRPr="005711B8">
        <w:rPr>
          <w:rFonts w:ascii="Times New Roman" w:hAnsi="Times New Roman" w:cs="Times New Roman"/>
        </w:rPr>
        <w:t xml:space="preserve">and </w:t>
      </w:r>
      <w:r w:rsidR="001D37C3">
        <w:rPr>
          <w:rFonts w:ascii="Times New Roman" w:hAnsi="Times New Roman" w:cs="Times New Roman"/>
        </w:rPr>
        <w:t>helped</w:t>
      </w:r>
      <w:r w:rsidR="00912D5A" w:rsidRPr="005711B8">
        <w:rPr>
          <w:rFonts w:ascii="Times New Roman" w:hAnsi="Times New Roman" w:cs="Times New Roman"/>
        </w:rPr>
        <w:t xml:space="preserve"> me recognize </w:t>
      </w:r>
      <w:r w:rsidR="000A19D1" w:rsidRPr="005711B8">
        <w:rPr>
          <w:rFonts w:ascii="Times New Roman" w:hAnsi="Times New Roman" w:cs="Times New Roman"/>
        </w:rPr>
        <w:t xml:space="preserve">the complications that arise in </w:t>
      </w:r>
      <w:r w:rsidR="001D37C3">
        <w:rPr>
          <w:rFonts w:ascii="Times New Roman" w:hAnsi="Times New Roman" w:cs="Times New Roman"/>
        </w:rPr>
        <w:t>merging different datasets</w:t>
      </w:r>
      <w:r w:rsidR="000A19D1" w:rsidRPr="005711B8">
        <w:rPr>
          <w:rFonts w:ascii="Times New Roman" w:hAnsi="Times New Roman" w:cs="Times New Roman"/>
        </w:rPr>
        <w:t>. I</w:t>
      </w:r>
      <w:r w:rsidR="00D82581" w:rsidRPr="005711B8">
        <w:rPr>
          <w:rFonts w:ascii="Times New Roman" w:hAnsi="Times New Roman" w:cs="Times New Roman"/>
        </w:rPr>
        <w:t>t also improved</w:t>
      </w:r>
      <w:r w:rsidR="000A19D1" w:rsidRPr="005711B8">
        <w:rPr>
          <w:rFonts w:ascii="Times New Roman" w:hAnsi="Times New Roman" w:cs="Times New Roman"/>
        </w:rPr>
        <w:t xml:space="preserve"> my critical thinking skills </w:t>
      </w:r>
      <w:r w:rsidR="00D82581" w:rsidRPr="005711B8">
        <w:rPr>
          <w:rFonts w:ascii="Times New Roman" w:hAnsi="Times New Roman" w:cs="Times New Roman"/>
        </w:rPr>
        <w:t xml:space="preserve">because </w:t>
      </w:r>
      <w:r w:rsidR="00114D76" w:rsidRPr="005711B8">
        <w:rPr>
          <w:rFonts w:ascii="Times New Roman" w:hAnsi="Times New Roman" w:cs="Times New Roman"/>
        </w:rPr>
        <w:t>I have come to realize</w:t>
      </w:r>
      <w:r w:rsidR="004E711C" w:rsidRPr="005711B8">
        <w:rPr>
          <w:rFonts w:ascii="Times New Roman" w:hAnsi="Times New Roman" w:cs="Times New Roman"/>
        </w:rPr>
        <w:t xml:space="preserve"> how</w:t>
      </w:r>
      <w:r w:rsidR="00114D76" w:rsidRPr="005711B8">
        <w:rPr>
          <w:rFonts w:ascii="Times New Roman" w:hAnsi="Times New Roman" w:cs="Times New Roman"/>
        </w:rPr>
        <w:t xml:space="preserve"> complex a</w:t>
      </w:r>
      <w:r w:rsidR="004E711C" w:rsidRPr="005711B8">
        <w:rPr>
          <w:rFonts w:ascii="Times New Roman" w:hAnsi="Times New Roman" w:cs="Times New Roman"/>
        </w:rPr>
        <w:t xml:space="preserve"> </w:t>
      </w:r>
      <w:r w:rsidR="00381022" w:rsidRPr="005711B8">
        <w:rPr>
          <w:rFonts w:ascii="Times New Roman" w:hAnsi="Times New Roman" w:cs="Times New Roman"/>
        </w:rPr>
        <w:t>real-world</w:t>
      </w:r>
      <w:r w:rsidR="00114D76" w:rsidRPr="005711B8">
        <w:rPr>
          <w:rFonts w:ascii="Times New Roman" w:hAnsi="Times New Roman" w:cs="Times New Roman"/>
        </w:rPr>
        <w:t xml:space="preserve"> problem </w:t>
      </w:r>
      <w:r w:rsidR="00381022" w:rsidRPr="005711B8">
        <w:rPr>
          <w:rFonts w:ascii="Times New Roman" w:hAnsi="Times New Roman" w:cs="Times New Roman"/>
        </w:rPr>
        <w:t>is</w:t>
      </w:r>
      <w:r w:rsidR="004E711C" w:rsidRPr="005711B8">
        <w:rPr>
          <w:rFonts w:ascii="Times New Roman" w:hAnsi="Times New Roman" w:cs="Times New Roman"/>
        </w:rPr>
        <w:t xml:space="preserve"> when it seems</w:t>
      </w:r>
      <w:r w:rsidR="00381022" w:rsidRPr="005711B8">
        <w:rPr>
          <w:rFonts w:ascii="Times New Roman" w:hAnsi="Times New Roman" w:cs="Times New Roman"/>
        </w:rPr>
        <w:t xml:space="preserve"> quite</w:t>
      </w:r>
      <w:r w:rsidR="004E711C" w:rsidRPr="005711B8">
        <w:rPr>
          <w:rFonts w:ascii="Times New Roman" w:hAnsi="Times New Roman" w:cs="Times New Roman"/>
        </w:rPr>
        <w:t xml:space="preserve"> </w:t>
      </w:r>
      <w:r w:rsidR="00381022" w:rsidRPr="005711B8">
        <w:rPr>
          <w:rFonts w:ascii="Times New Roman" w:hAnsi="Times New Roman" w:cs="Times New Roman"/>
        </w:rPr>
        <w:t>simple</w:t>
      </w:r>
      <w:r w:rsidR="004E711C" w:rsidRPr="005711B8">
        <w:rPr>
          <w:rFonts w:ascii="Times New Roman" w:hAnsi="Times New Roman" w:cs="Times New Roman"/>
        </w:rPr>
        <w:t xml:space="preserve">. </w:t>
      </w:r>
      <w:r w:rsidR="001A6884" w:rsidRPr="005711B8">
        <w:rPr>
          <w:rFonts w:ascii="Times New Roman" w:hAnsi="Times New Roman" w:cs="Times New Roman"/>
        </w:rPr>
        <w:t>I have</w:t>
      </w:r>
      <w:r w:rsidR="008C3B9A" w:rsidRPr="005711B8">
        <w:rPr>
          <w:rFonts w:ascii="Times New Roman" w:hAnsi="Times New Roman" w:cs="Times New Roman"/>
        </w:rPr>
        <w:t xml:space="preserve"> understood that </w:t>
      </w:r>
      <w:r w:rsidR="0020015A" w:rsidRPr="005711B8">
        <w:rPr>
          <w:rFonts w:ascii="Times New Roman" w:hAnsi="Times New Roman" w:cs="Times New Roman"/>
        </w:rPr>
        <w:t xml:space="preserve">it is very crucial to </w:t>
      </w:r>
      <w:r w:rsidR="00C73D5B" w:rsidRPr="005711B8">
        <w:rPr>
          <w:rFonts w:ascii="Times New Roman" w:hAnsi="Times New Roman" w:cs="Times New Roman"/>
        </w:rPr>
        <w:t xml:space="preserve">create a road map on how to solve a complex problem and consult </w:t>
      </w:r>
      <w:r w:rsidR="005115A5" w:rsidRPr="005711B8">
        <w:rPr>
          <w:rFonts w:ascii="Times New Roman" w:hAnsi="Times New Roman" w:cs="Times New Roman"/>
        </w:rPr>
        <w:t xml:space="preserve">a </w:t>
      </w:r>
      <w:r w:rsidR="00165D77" w:rsidRPr="005711B8">
        <w:rPr>
          <w:rFonts w:ascii="Times New Roman" w:hAnsi="Times New Roman" w:cs="Times New Roman"/>
        </w:rPr>
        <w:t xml:space="preserve">superior each way through. </w:t>
      </w:r>
      <w:r w:rsidR="001A6884" w:rsidRPr="005711B8">
        <w:rPr>
          <w:rFonts w:ascii="Times New Roman" w:hAnsi="Times New Roman" w:cs="Times New Roman"/>
        </w:rPr>
        <w:t>Finally, I was</w:t>
      </w:r>
      <w:r w:rsidR="00B94623" w:rsidRPr="005711B8">
        <w:rPr>
          <w:rFonts w:ascii="Times New Roman" w:hAnsi="Times New Roman" w:cs="Times New Roman"/>
        </w:rPr>
        <w:t xml:space="preserve"> also</w:t>
      </w:r>
      <w:r w:rsidR="001A6884" w:rsidRPr="005711B8">
        <w:rPr>
          <w:rFonts w:ascii="Times New Roman" w:hAnsi="Times New Roman" w:cs="Times New Roman"/>
        </w:rPr>
        <w:t xml:space="preserve"> </w:t>
      </w:r>
      <w:r w:rsidR="00B94623" w:rsidRPr="005711B8">
        <w:rPr>
          <w:rFonts w:ascii="Times New Roman" w:hAnsi="Times New Roman" w:cs="Times New Roman"/>
        </w:rPr>
        <w:t>able</w:t>
      </w:r>
      <w:r w:rsidR="001A6884" w:rsidRPr="005711B8">
        <w:rPr>
          <w:rFonts w:ascii="Times New Roman" w:hAnsi="Times New Roman" w:cs="Times New Roman"/>
        </w:rPr>
        <w:t xml:space="preserve"> to implement machine learning algorithms</w:t>
      </w:r>
      <w:r w:rsidR="00B94623" w:rsidRPr="005711B8">
        <w:rPr>
          <w:rFonts w:ascii="Times New Roman" w:hAnsi="Times New Roman" w:cs="Times New Roman"/>
        </w:rPr>
        <w:t xml:space="preserve"> which increased my knowledge in </w:t>
      </w:r>
      <w:r w:rsidR="002545CC" w:rsidRPr="005711B8">
        <w:rPr>
          <w:rFonts w:ascii="Times New Roman" w:hAnsi="Times New Roman" w:cs="Times New Roman"/>
        </w:rPr>
        <w:t xml:space="preserve">this field. Although I just started to learn about </w:t>
      </w:r>
      <w:r w:rsidR="006C1C1A" w:rsidRPr="005711B8">
        <w:rPr>
          <w:rFonts w:ascii="Times New Roman" w:hAnsi="Times New Roman" w:cs="Times New Roman"/>
        </w:rPr>
        <w:t xml:space="preserve">machine learning, this project has advanced my passion to learn more and </w:t>
      </w:r>
      <w:r w:rsidR="004077AF" w:rsidRPr="005711B8">
        <w:rPr>
          <w:rFonts w:ascii="Times New Roman" w:hAnsi="Times New Roman" w:cs="Times New Roman"/>
        </w:rPr>
        <w:t>do more complex problems in the future.</w:t>
      </w:r>
    </w:p>
    <w:p w14:paraId="57B69C90" w14:textId="7CACD508" w:rsidR="00E614DD" w:rsidRPr="005711B8" w:rsidRDefault="000E2B88" w:rsidP="009D4EB3">
      <w:pPr>
        <w:pStyle w:val="SectionTitle"/>
        <w:jc w:val="left"/>
        <w:rPr>
          <w:b/>
          <w:bCs/>
        </w:rPr>
      </w:pPr>
      <w:r w:rsidRPr="005711B8">
        <w:rPr>
          <w:b/>
          <w:bCs/>
        </w:rPr>
        <w:lastRenderedPageBreak/>
        <w:t>Bibliography</w:t>
      </w:r>
    </w:p>
    <w:p w14:paraId="36886D4D" w14:textId="77777777" w:rsidR="007056CC" w:rsidRPr="005711B8" w:rsidRDefault="007056CC" w:rsidP="007056C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5711B8">
        <w:rPr>
          <w:rFonts w:ascii="Times New Roman" w:eastAsia="Times New Roman" w:hAnsi="Times New Roman" w:cs="Times New Roman"/>
          <w:lang w:eastAsia="en-US"/>
        </w:rPr>
        <w:t xml:space="preserve">Chappelow, Jim. “Gross Domestic Product – GDP.” </w:t>
      </w:r>
      <w:r w:rsidRPr="005711B8">
        <w:rPr>
          <w:rFonts w:ascii="Times New Roman" w:eastAsia="Times New Roman" w:hAnsi="Times New Roman" w:cs="Times New Roman"/>
          <w:i/>
          <w:iCs/>
          <w:lang w:eastAsia="en-US"/>
        </w:rPr>
        <w:t>Investopedia</w:t>
      </w:r>
      <w:r w:rsidRPr="005711B8">
        <w:rPr>
          <w:rFonts w:ascii="Times New Roman" w:eastAsia="Times New Roman" w:hAnsi="Times New Roman" w:cs="Times New Roman"/>
          <w:lang w:eastAsia="en-US"/>
        </w:rPr>
        <w:t>, Investopedia, 29 Apr. 2020, www.investopedia.com/terms/g/gdp.asp.</w:t>
      </w:r>
    </w:p>
    <w:p w14:paraId="2AD5FB51" w14:textId="77777777" w:rsidR="007056CC" w:rsidRPr="005711B8" w:rsidRDefault="007056CC" w:rsidP="007056C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5711B8">
        <w:rPr>
          <w:rFonts w:ascii="Times New Roman" w:eastAsia="Times New Roman" w:hAnsi="Times New Roman" w:cs="Times New Roman"/>
          <w:lang w:eastAsia="en-US"/>
        </w:rPr>
        <w:t xml:space="preserve">Chappelow, Jim. “Why Does Unemployment Rise During a Recession?” </w:t>
      </w:r>
      <w:r w:rsidRPr="005711B8">
        <w:rPr>
          <w:rFonts w:ascii="Times New Roman" w:eastAsia="Times New Roman" w:hAnsi="Times New Roman" w:cs="Times New Roman"/>
          <w:i/>
          <w:iCs/>
          <w:lang w:eastAsia="en-US"/>
        </w:rPr>
        <w:t>Investopedia</w:t>
      </w:r>
      <w:r w:rsidRPr="005711B8">
        <w:rPr>
          <w:rFonts w:ascii="Times New Roman" w:eastAsia="Times New Roman" w:hAnsi="Times New Roman" w:cs="Times New Roman"/>
          <w:lang w:eastAsia="en-US"/>
        </w:rPr>
        <w:t>, Investopedia, 21 Apr. 2020, www.investopedia.com/ask/answers/032515/why-does-unemployment-tend-rise-during-recession.asp.</w:t>
      </w:r>
    </w:p>
    <w:p w14:paraId="6E170BD2" w14:textId="77777777" w:rsidR="007056CC" w:rsidRPr="005711B8" w:rsidRDefault="007056CC" w:rsidP="007056C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5711B8">
        <w:rPr>
          <w:rFonts w:ascii="Times New Roman" w:eastAsia="Times New Roman" w:hAnsi="Times New Roman" w:cs="Times New Roman"/>
          <w:lang w:eastAsia="en-US"/>
        </w:rPr>
        <w:t xml:space="preserve">Chen, James. “Yield Curve.” </w:t>
      </w:r>
      <w:r w:rsidRPr="005711B8">
        <w:rPr>
          <w:rFonts w:ascii="Times New Roman" w:eastAsia="Times New Roman" w:hAnsi="Times New Roman" w:cs="Times New Roman"/>
          <w:i/>
          <w:iCs/>
          <w:lang w:eastAsia="en-US"/>
        </w:rPr>
        <w:t>Investopedia</w:t>
      </w:r>
      <w:r w:rsidRPr="005711B8">
        <w:rPr>
          <w:rFonts w:ascii="Times New Roman" w:eastAsia="Times New Roman" w:hAnsi="Times New Roman" w:cs="Times New Roman"/>
          <w:lang w:eastAsia="en-US"/>
        </w:rPr>
        <w:t>, Investopedia, 2 Mar. 2020, www.investopedia.com/terms/y/yieldcurve.asp.</w:t>
      </w:r>
    </w:p>
    <w:p w14:paraId="052D5661" w14:textId="77777777" w:rsidR="007056CC" w:rsidRPr="005711B8" w:rsidRDefault="007056CC" w:rsidP="007056C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5711B8">
        <w:rPr>
          <w:rFonts w:ascii="Times New Roman" w:eastAsia="Times New Roman" w:hAnsi="Times New Roman" w:cs="Times New Roman"/>
          <w:lang w:eastAsia="en-US"/>
        </w:rPr>
        <w:t xml:space="preserve">“Data: The Conference Board.” </w:t>
      </w:r>
      <w:r w:rsidRPr="005711B8">
        <w:rPr>
          <w:rFonts w:ascii="Times New Roman" w:eastAsia="Times New Roman" w:hAnsi="Times New Roman" w:cs="Times New Roman"/>
          <w:i/>
          <w:iCs/>
          <w:lang w:eastAsia="en-US"/>
        </w:rPr>
        <w:t>Data | The Conference Board</w:t>
      </w:r>
      <w:r w:rsidRPr="005711B8">
        <w:rPr>
          <w:rFonts w:ascii="Times New Roman" w:eastAsia="Times New Roman" w:hAnsi="Times New Roman" w:cs="Times New Roman"/>
          <w:lang w:eastAsia="en-US"/>
        </w:rPr>
        <w:t>, www.conference-board.org/data/.</w:t>
      </w:r>
    </w:p>
    <w:p w14:paraId="375767AF" w14:textId="77777777" w:rsidR="007056CC" w:rsidRPr="005711B8" w:rsidRDefault="007056CC" w:rsidP="007056C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5711B8">
        <w:rPr>
          <w:rFonts w:ascii="Times New Roman" w:eastAsia="Times New Roman" w:hAnsi="Times New Roman" w:cs="Times New Roman"/>
          <w:lang w:eastAsia="en-US"/>
        </w:rPr>
        <w:t>Mda</w:t>
      </w:r>
      <w:proofErr w:type="spellEnd"/>
      <w:r w:rsidRPr="005711B8">
        <w:rPr>
          <w:rFonts w:ascii="Times New Roman" w:eastAsia="Times New Roman" w:hAnsi="Times New Roman" w:cs="Times New Roman"/>
          <w:lang w:eastAsia="en-US"/>
        </w:rPr>
        <w:t xml:space="preserve">, et al. “Mental Health Outcomes in Times of Economic Recession: a Systematic Literature Review.” </w:t>
      </w:r>
      <w:r w:rsidRPr="005711B8">
        <w:rPr>
          <w:rFonts w:ascii="Times New Roman" w:eastAsia="Times New Roman" w:hAnsi="Times New Roman" w:cs="Times New Roman"/>
          <w:i/>
          <w:iCs/>
          <w:lang w:eastAsia="en-US"/>
        </w:rPr>
        <w:t>BMC Public Health</w:t>
      </w:r>
      <w:r w:rsidRPr="005711B8">
        <w:rPr>
          <w:rFonts w:ascii="Times New Roman" w:eastAsia="Times New Roman" w:hAnsi="Times New Roman" w:cs="Times New Roman"/>
          <w:lang w:eastAsia="en-US"/>
        </w:rPr>
        <w:t>, BioMed Central, 1 Jan. 1970, doi.org/10.1186/s12889-016-2720-y.</w:t>
      </w:r>
    </w:p>
    <w:p w14:paraId="2F317101" w14:textId="77777777" w:rsidR="007056CC" w:rsidRPr="005711B8" w:rsidRDefault="007056CC" w:rsidP="007056C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5711B8">
        <w:rPr>
          <w:rFonts w:ascii="Times New Roman" w:eastAsia="Times New Roman" w:hAnsi="Times New Roman" w:cs="Times New Roman"/>
          <w:lang w:eastAsia="en-US"/>
        </w:rPr>
        <w:t xml:space="preserve">“More than 70% of Economists Think a US Recession Will Strike by the End of 2021 | Markets Insider.” </w:t>
      </w:r>
      <w:r w:rsidRPr="005711B8">
        <w:rPr>
          <w:rFonts w:ascii="Times New Roman" w:eastAsia="Times New Roman" w:hAnsi="Times New Roman" w:cs="Times New Roman"/>
          <w:i/>
          <w:iCs/>
          <w:lang w:eastAsia="en-US"/>
        </w:rPr>
        <w:t>Business Insider</w:t>
      </w:r>
      <w:r w:rsidRPr="005711B8">
        <w:rPr>
          <w:rFonts w:ascii="Times New Roman" w:eastAsia="Times New Roman" w:hAnsi="Times New Roman" w:cs="Times New Roman"/>
          <w:lang w:eastAsia="en-US"/>
        </w:rPr>
        <w:t>, Business Insider, markets.businessinsider.com/news/stocks/next-recession-trump-survey-shows-most-economists-predict-downturn-2021-2019-8-1028456445.</w:t>
      </w:r>
    </w:p>
    <w:p w14:paraId="7F0683BD" w14:textId="13EE24F4" w:rsidR="007056CC" w:rsidRPr="005711B8" w:rsidRDefault="007056CC" w:rsidP="007056C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5711B8">
        <w:rPr>
          <w:rFonts w:ascii="Times New Roman" w:eastAsia="Times New Roman" w:hAnsi="Times New Roman" w:cs="Times New Roman"/>
          <w:lang w:eastAsia="en-US"/>
        </w:rPr>
        <w:t>Rappeport</w:t>
      </w:r>
      <w:proofErr w:type="spellEnd"/>
      <w:r w:rsidRPr="005711B8">
        <w:rPr>
          <w:rFonts w:ascii="Times New Roman" w:eastAsia="Times New Roman" w:hAnsi="Times New Roman" w:cs="Times New Roman"/>
          <w:lang w:eastAsia="en-US"/>
        </w:rPr>
        <w:t xml:space="preserve">, Alan, and Jeanna </w:t>
      </w:r>
      <w:proofErr w:type="spellStart"/>
      <w:r w:rsidRPr="005711B8">
        <w:rPr>
          <w:rFonts w:ascii="Times New Roman" w:eastAsia="Times New Roman" w:hAnsi="Times New Roman" w:cs="Times New Roman"/>
          <w:lang w:eastAsia="en-US"/>
        </w:rPr>
        <w:t>Smialek</w:t>
      </w:r>
      <w:proofErr w:type="spellEnd"/>
      <w:r w:rsidRPr="005711B8">
        <w:rPr>
          <w:rFonts w:ascii="Times New Roman" w:eastAsia="Times New Roman" w:hAnsi="Times New Roman" w:cs="Times New Roman"/>
          <w:lang w:eastAsia="en-US"/>
        </w:rPr>
        <w:t xml:space="preserve">. “I.M.F. Predicts Worst Downturn Since the Great Depression.” </w:t>
      </w:r>
      <w:r w:rsidRPr="005711B8">
        <w:rPr>
          <w:rFonts w:ascii="Times New Roman" w:eastAsia="Times New Roman" w:hAnsi="Times New Roman" w:cs="Times New Roman"/>
          <w:i/>
          <w:iCs/>
          <w:lang w:eastAsia="en-US"/>
        </w:rPr>
        <w:t>The New York Times</w:t>
      </w:r>
      <w:r w:rsidRPr="005711B8">
        <w:rPr>
          <w:rFonts w:ascii="Times New Roman" w:eastAsia="Times New Roman" w:hAnsi="Times New Roman" w:cs="Times New Roman"/>
          <w:lang w:eastAsia="en-US"/>
        </w:rPr>
        <w:t>, The New York Times, 14 Apr. 2020, www.nytimes.com/2020/04/14/us/politics/coronavirus-economy-recession-depression.html.</w:t>
      </w:r>
    </w:p>
    <w:p w14:paraId="753911EE" w14:textId="295BD107" w:rsidR="001D37C3" w:rsidRDefault="00DE31DD" w:rsidP="007056CC">
      <w:pPr>
        <w:ind w:firstLine="0"/>
      </w:pPr>
      <w:proofErr w:type="spellStart"/>
      <w:r w:rsidRPr="005711B8">
        <w:t>Frasquilho</w:t>
      </w:r>
      <w:proofErr w:type="spellEnd"/>
      <w:r w:rsidRPr="005711B8">
        <w:t xml:space="preserve">, D., Matos, M., </w:t>
      </w:r>
      <w:proofErr w:type="spellStart"/>
      <w:r w:rsidRPr="005711B8">
        <w:t>Salonna</w:t>
      </w:r>
      <w:proofErr w:type="spellEnd"/>
      <w:r w:rsidRPr="005711B8">
        <w:t xml:space="preserve">, F. et al. Mental health outcomes in times of economic recession: a systematic literature review. BMC Public Health 16, 115 (2015). </w:t>
      </w:r>
    </w:p>
    <w:p w14:paraId="426EC080" w14:textId="77777777" w:rsidR="001D37C3" w:rsidRDefault="001D37C3">
      <w:pPr>
        <w:suppressAutoHyphens w:val="0"/>
      </w:pPr>
      <w:r>
        <w:br w:type="page"/>
      </w:r>
    </w:p>
    <w:p w14:paraId="4A7D8BAA" w14:textId="3EA9BD73" w:rsidR="001D37C3" w:rsidRPr="001D37C3" w:rsidRDefault="001D37C3" w:rsidP="001D37C3">
      <w:pPr>
        <w:pStyle w:val="Title"/>
        <w:jc w:val="left"/>
        <w:rPr>
          <w:b/>
          <w:bCs/>
        </w:rPr>
      </w:pPr>
      <w:r>
        <w:rPr>
          <w:b/>
          <w:bCs/>
        </w:rPr>
        <w:lastRenderedPageBreak/>
        <w:t>Appendix</w:t>
      </w:r>
    </w:p>
    <w:p w14:paraId="644BA846" w14:textId="02BA91F1" w:rsidR="001D37C3" w:rsidRDefault="001D37C3" w:rsidP="001D37C3">
      <w:pPr>
        <w:pStyle w:val="Title"/>
      </w:pPr>
      <w:r>
        <w:t>Final Project</w:t>
      </w:r>
    </w:p>
    <w:p w14:paraId="45836FD4" w14:textId="77777777" w:rsidR="001D37C3" w:rsidRDefault="001D37C3" w:rsidP="001D37C3">
      <w:pPr>
        <w:pStyle w:val="Author"/>
      </w:pPr>
      <w:r>
        <w:t>Hussam Taj</w:t>
      </w:r>
    </w:p>
    <w:p w14:paraId="5E65EF28" w14:textId="77777777" w:rsidR="001D37C3" w:rsidRDefault="001D37C3" w:rsidP="001D37C3">
      <w:pPr>
        <w:pStyle w:val="Date"/>
      </w:pPr>
      <w:r>
        <w:t>4/11/2020</w:t>
      </w:r>
    </w:p>
    <w:p w14:paraId="0794B4E4" w14:textId="77777777" w:rsidR="001D37C3" w:rsidRDefault="001D37C3" w:rsidP="001D37C3">
      <w:pPr>
        <w:pStyle w:val="SourceCode"/>
      </w:pPr>
      <w:r>
        <w:rPr>
          <w:rStyle w:val="VerbatimChar"/>
        </w:rPr>
        <w:t>## -- Attaching packages --------</w:t>
      </w:r>
    </w:p>
    <w:p w14:paraId="6EEC3CC2" w14:textId="77777777" w:rsidR="001D37C3" w:rsidRDefault="001D37C3" w:rsidP="001D37C3">
      <w:pPr>
        <w:pStyle w:val="SourceCode"/>
      </w:pPr>
      <w:r>
        <w:rPr>
          <w:rStyle w:val="VerbatimChar"/>
        </w:rPr>
        <w:t xml:space="preserve">## v ggplot2 3.2.1     v </w:t>
      </w:r>
      <w:proofErr w:type="spellStart"/>
      <w:r>
        <w:rPr>
          <w:rStyle w:val="VerbatimChar"/>
        </w:rPr>
        <w:t>purrr</w:t>
      </w:r>
      <w:proofErr w:type="spellEnd"/>
      <w:r>
        <w:rPr>
          <w:rStyle w:val="VerbatimChar"/>
        </w:rPr>
        <w:t xml:space="preserve">   0.3.3</w:t>
      </w:r>
      <w:r>
        <w:br/>
      </w:r>
      <w:r>
        <w:rPr>
          <w:rStyle w:val="VerbatimChar"/>
        </w:rPr>
        <w:t xml:space="preserve">## v </w:t>
      </w:r>
      <w:proofErr w:type="spellStart"/>
      <w:r>
        <w:rPr>
          <w:rStyle w:val="VerbatimChar"/>
        </w:rPr>
        <w:t>tibble</w:t>
      </w:r>
      <w:proofErr w:type="spellEnd"/>
      <w:r>
        <w:rPr>
          <w:rStyle w:val="VerbatimChar"/>
        </w:rPr>
        <w:t xml:space="preserve">  2.1.3     v </w:t>
      </w:r>
      <w:proofErr w:type="spellStart"/>
      <w:r>
        <w:rPr>
          <w:rStyle w:val="VerbatimChar"/>
        </w:rPr>
        <w:t>dplyr</w:t>
      </w:r>
      <w:proofErr w:type="spellEnd"/>
      <w:r>
        <w:rPr>
          <w:rStyle w:val="VerbatimChar"/>
        </w:rPr>
        <w:t xml:space="preserve">   0.8.3</w:t>
      </w:r>
      <w:r>
        <w:br/>
      </w:r>
      <w:r>
        <w:rPr>
          <w:rStyle w:val="VerbatimChar"/>
        </w:rPr>
        <w:t xml:space="preserve">## v </w:t>
      </w:r>
      <w:proofErr w:type="spellStart"/>
      <w:r>
        <w:rPr>
          <w:rStyle w:val="VerbatimChar"/>
        </w:rPr>
        <w:t>tidyr</w:t>
      </w:r>
      <w:proofErr w:type="spellEnd"/>
      <w:r>
        <w:rPr>
          <w:rStyle w:val="VerbatimChar"/>
        </w:rPr>
        <w:t xml:space="preserve">   1.0.0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1.3.1     v </w:t>
      </w:r>
      <w:proofErr w:type="spellStart"/>
      <w:r>
        <w:rPr>
          <w:rStyle w:val="VerbatimChar"/>
        </w:rPr>
        <w:t>forcats</w:t>
      </w:r>
      <w:proofErr w:type="spellEnd"/>
      <w:r>
        <w:rPr>
          <w:rStyle w:val="VerbatimChar"/>
        </w:rPr>
        <w:t xml:space="preserve"> 0.4.0</w:t>
      </w:r>
    </w:p>
    <w:p w14:paraId="77E3C593" w14:textId="77777777" w:rsidR="001D37C3" w:rsidRDefault="001D37C3" w:rsidP="001D37C3">
      <w:pPr>
        <w:pStyle w:val="SourceCode"/>
      </w:pPr>
      <w:r>
        <w:rPr>
          <w:rStyle w:val="VerbatimChar"/>
        </w:rPr>
        <w:t>## -- Conflicts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781F9634" w14:textId="77777777" w:rsidR="001D37C3" w:rsidRDefault="001D37C3" w:rsidP="001D37C3">
      <w:pPr>
        <w:pStyle w:val="SourceCode"/>
      </w:pPr>
      <w:r>
        <w:rPr>
          <w:rStyle w:val="VerbatimChar"/>
        </w:rPr>
        <w:t>## Warning: package 'zoo' was built under R version 3.6.3</w:t>
      </w:r>
    </w:p>
    <w:p w14:paraId="6ED24831" w14:textId="77777777" w:rsidR="001D37C3" w:rsidRDefault="001D37C3" w:rsidP="001D37C3">
      <w:pPr>
        <w:pStyle w:val="SourceCode"/>
      </w:pPr>
      <w:r>
        <w:rPr>
          <w:rStyle w:val="VerbatimChar"/>
        </w:rPr>
        <w:t xml:space="preserve">## </w:t>
      </w:r>
      <w:r>
        <w:br/>
      </w:r>
      <w:r>
        <w:rPr>
          <w:rStyle w:val="VerbatimChar"/>
        </w:rPr>
        <w:t>## Attaching package: 'zoo'</w:t>
      </w:r>
    </w:p>
    <w:p w14:paraId="14287105" w14:textId="77777777" w:rsidR="001D37C3" w:rsidRDefault="001D37C3" w:rsidP="001D37C3">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as.Date</w:t>
      </w:r>
      <w:proofErr w:type="spellEnd"/>
      <w:r>
        <w:rPr>
          <w:rStyle w:val="VerbatimChar"/>
        </w:rPr>
        <w:t xml:space="preserve">, </w:t>
      </w:r>
      <w:proofErr w:type="spellStart"/>
      <w:r>
        <w:rPr>
          <w:rStyle w:val="VerbatimChar"/>
        </w:rPr>
        <w:t>as.Date.numeric</w:t>
      </w:r>
      <w:proofErr w:type="spellEnd"/>
    </w:p>
    <w:p w14:paraId="6E8491F9" w14:textId="77777777" w:rsidR="001D37C3" w:rsidRDefault="001D37C3" w:rsidP="001D37C3">
      <w:pPr>
        <w:pStyle w:val="SourceCode"/>
      </w:pPr>
      <w:r>
        <w:rPr>
          <w:rStyle w:val="VerbatimChar"/>
        </w:rPr>
        <w:t xml:space="preserve">## </w:t>
      </w:r>
      <w:r>
        <w:br/>
      </w:r>
      <w:r>
        <w:rPr>
          <w:rStyle w:val="VerbatimChar"/>
        </w:rPr>
        <w:t>## Attaching package: '</w:t>
      </w:r>
      <w:proofErr w:type="spellStart"/>
      <w:r>
        <w:rPr>
          <w:rStyle w:val="VerbatimChar"/>
        </w:rPr>
        <w:t>lubridate</w:t>
      </w:r>
      <w:proofErr w:type="spellEnd"/>
      <w:r>
        <w:rPr>
          <w:rStyle w:val="VerbatimChar"/>
        </w:rPr>
        <w:t>'</w:t>
      </w:r>
    </w:p>
    <w:p w14:paraId="6EE0F065" w14:textId="77777777" w:rsidR="001D37C3" w:rsidRDefault="001D37C3" w:rsidP="001D37C3">
      <w:pPr>
        <w:pStyle w:val="SourceCode"/>
      </w:pPr>
      <w:r>
        <w:rPr>
          <w:rStyle w:val="VerbatimChar"/>
        </w:rPr>
        <w:t>## The following object is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date</w:t>
      </w:r>
    </w:p>
    <w:p w14:paraId="4673451B" w14:textId="77777777" w:rsidR="001D37C3" w:rsidRDefault="001D37C3" w:rsidP="001D37C3">
      <w:pPr>
        <w:pStyle w:val="SourceCode"/>
      </w:pPr>
      <w:r>
        <w:rPr>
          <w:rStyle w:val="VerbatimChar"/>
        </w:rPr>
        <w:t>## Registered S3 method overwritten by '</w:t>
      </w:r>
      <w:proofErr w:type="spellStart"/>
      <w:r>
        <w:rPr>
          <w:rStyle w:val="VerbatimChar"/>
        </w:rPr>
        <w:t>GGally</w:t>
      </w:r>
      <w:proofErr w:type="spellEnd"/>
      <w:r>
        <w:rPr>
          <w:rStyle w:val="VerbatimChar"/>
        </w:rPr>
        <w:t>':</w:t>
      </w:r>
      <w:r>
        <w:br/>
      </w:r>
      <w:r>
        <w:rPr>
          <w:rStyle w:val="VerbatimChar"/>
        </w:rPr>
        <w:t xml:space="preserve">##   method from   </w:t>
      </w:r>
      <w:r>
        <w:br/>
      </w:r>
      <w:r>
        <w:rPr>
          <w:rStyle w:val="VerbatimChar"/>
        </w:rPr>
        <w:t>##   +.gg   ggplot2</w:t>
      </w:r>
    </w:p>
    <w:p w14:paraId="4F2F04BC" w14:textId="77777777" w:rsidR="001D37C3" w:rsidRDefault="001D37C3" w:rsidP="001D37C3">
      <w:pPr>
        <w:pStyle w:val="SourceCode"/>
      </w:pPr>
      <w:r>
        <w:rPr>
          <w:rStyle w:val="VerbatimChar"/>
        </w:rPr>
        <w:t xml:space="preserve">## </w:t>
      </w:r>
      <w:r>
        <w:br/>
      </w:r>
      <w:r>
        <w:rPr>
          <w:rStyle w:val="VerbatimChar"/>
        </w:rPr>
        <w:t>## Attaching package: '</w:t>
      </w:r>
      <w:proofErr w:type="spellStart"/>
      <w:r>
        <w:rPr>
          <w:rStyle w:val="VerbatimChar"/>
        </w:rPr>
        <w:t>GGally</w:t>
      </w:r>
      <w:proofErr w:type="spellEnd"/>
      <w:r>
        <w:rPr>
          <w:rStyle w:val="VerbatimChar"/>
        </w:rPr>
        <w:t>'</w:t>
      </w:r>
    </w:p>
    <w:p w14:paraId="59D577A9" w14:textId="77777777" w:rsidR="001D37C3" w:rsidRDefault="001D37C3" w:rsidP="001D37C3">
      <w:pPr>
        <w:pStyle w:val="SourceCode"/>
      </w:pP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nasa</w:t>
      </w:r>
      <w:proofErr w:type="spellEnd"/>
    </w:p>
    <w:p w14:paraId="6D5C86A7" w14:textId="77777777" w:rsidR="001D37C3" w:rsidRDefault="001D37C3" w:rsidP="001D37C3">
      <w:pPr>
        <w:pStyle w:val="SourceCode"/>
      </w:pPr>
      <w:r>
        <w:rPr>
          <w:rStyle w:val="VerbatimChar"/>
        </w:rPr>
        <w:t>## Warning: package 'gam' was built under R version 3.6.3</w:t>
      </w:r>
    </w:p>
    <w:p w14:paraId="11A6A2F7" w14:textId="77777777" w:rsidR="001D37C3" w:rsidRDefault="001D37C3" w:rsidP="001D37C3">
      <w:pPr>
        <w:pStyle w:val="SourceCode"/>
      </w:pPr>
      <w:r>
        <w:rPr>
          <w:rStyle w:val="VerbatimChar"/>
        </w:rPr>
        <w:t>## Loading required package: splines</w:t>
      </w:r>
    </w:p>
    <w:p w14:paraId="40C69F98" w14:textId="77777777" w:rsidR="001D37C3" w:rsidRDefault="001D37C3" w:rsidP="001D37C3">
      <w:pPr>
        <w:pStyle w:val="SourceCode"/>
      </w:pPr>
      <w:r>
        <w:rPr>
          <w:rStyle w:val="VerbatimChar"/>
        </w:rPr>
        <w:t>## Loading required package: foreach</w:t>
      </w:r>
    </w:p>
    <w:p w14:paraId="1EE55719" w14:textId="77777777" w:rsidR="001D37C3" w:rsidRDefault="001D37C3" w:rsidP="001D37C3">
      <w:pPr>
        <w:pStyle w:val="SourceCode"/>
      </w:pPr>
      <w:r>
        <w:rPr>
          <w:rStyle w:val="VerbatimChar"/>
        </w:rPr>
        <w:lastRenderedPageBreak/>
        <w:t xml:space="preserve">## </w:t>
      </w:r>
      <w:r>
        <w:br/>
      </w:r>
      <w:r>
        <w:rPr>
          <w:rStyle w:val="VerbatimChar"/>
        </w:rPr>
        <w:t>## Attaching package: 'foreach'</w:t>
      </w:r>
    </w:p>
    <w:p w14:paraId="5F4B1B7E" w14:textId="77777777" w:rsidR="001D37C3" w:rsidRDefault="001D37C3" w:rsidP="001D37C3">
      <w:pPr>
        <w:pStyle w:val="SourceCode"/>
      </w:pPr>
      <w:r>
        <w:rPr>
          <w:rStyle w:val="VerbatimChar"/>
        </w:rPr>
        <w:t>## The following objects are masked from '</w:t>
      </w:r>
      <w:proofErr w:type="spellStart"/>
      <w:r>
        <w:rPr>
          <w:rStyle w:val="VerbatimChar"/>
        </w:rPr>
        <w:t>package:purrr</w:t>
      </w:r>
      <w:proofErr w:type="spellEnd"/>
      <w:r>
        <w:rPr>
          <w:rStyle w:val="VerbatimChar"/>
        </w:rPr>
        <w:t>':</w:t>
      </w:r>
      <w:r>
        <w:br/>
      </w:r>
      <w:r>
        <w:rPr>
          <w:rStyle w:val="VerbatimChar"/>
        </w:rPr>
        <w:t xml:space="preserve">## </w:t>
      </w:r>
      <w:r>
        <w:br/>
      </w:r>
      <w:r>
        <w:rPr>
          <w:rStyle w:val="VerbatimChar"/>
        </w:rPr>
        <w:t>##     accumulate, when</w:t>
      </w:r>
    </w:p>
    <w:p w14:paraId="5F6AA091" w14:textId="77777777" w:rsidR="001D37C3" w:rsidRDefault="001D37C3" w:rsidP="001D37C3">
      <w:pPr>
        <w:pStyle w:val="SourceCode"/>
      </w:pPr>
      <w:r>
        <w:rPr>
          <w:rStyle w:val="VerbatimChar"/>
        </w:rPr>
        <w:t>## Loaded gam 1.16.1</w:t>
      </w:r>
    </w:p>
    <w:p w14:paraId="189EB4D1" w14:textId="77777777" w:rsidR="001D37C3" w:rsidRDefault="001D37C3" w:rsidP="001D37C3">
      <w:pPr>
        <w:pStyle w:val="SourceCode"/>
      </w:pPr>
      <w:r>
        <w:rPr>
          <w:rStyle w:val="VerbatimChar"/>
        </w:rPr>
        <w:t xml:space="preserve">## </w:t>
      </w:r>
      <w:proofErr w:type="spellStart"/>
      <w:r>
        <w:rPr>
          <w:rStyle w:val="VerbatimChar"/>
        </w:rPr>
        <w:t>randomForest</w:t>
      </w:r>
      <w:proofErr w:type="spellEnd"/>
      <w:r>
        <w:rPr>
          <w:rStyle w:val="VerbatimChar"/>
        </w:rPr>
        <w:t xml:space="preserve"> 4.6-14</w:t>
      </w:r>
    </w:p>
    <w:p w14:paraId="1B8B7D1C" w14:textId="77777777" w:rsidR="001D37C3" w:rsidRDefault="001D37C3" w:rsidP="001D37C3">
      <w:pPr>
        <w:pStyle w:val="SourceCode"/>
      </w:pPr>
      <w:r>
        <w:rPr>
          <w:rStyle w:val="VerbatimChar"/>
        </w:rPr>
        <w:t xml:space="preserve">## Type </w:t>
      </w:r>
      <w:proofErr w:type="spellStart"/>
      <w:r>
        <w:rPr>
          <w:rStyle w:val="VerbatimChar"/>
        </w:rPr>
        <w:t>rfNews</w:t>
      </w:r>
      <w:proofErr w:type="spellEnd"/>
      <w:r>
        <w:rPr>
          <w:rStyle w:val="VerbatimChar"/>
        </w:rPr>
        <w:t>() to see new features/changes/bug fixes.</w:t>
      </w:r>
    </w:p>
    <w:p w14:paraId="514B6414" w14:textId="77777777" w:rsidR="001D37C3" w:rsidRDefault="001D37C3" w:rsidP="001D37C3">
      <w:pPr>
        <w:pStyle w:val="SourceCode"/>
      </w:pP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p>
    <w:p w14:paraId="544B22FD" w14:textId="77777777" w:rsidR="001D37C3" w:rsidRDefault="001D37C3" w:rsidP="001D37C3">
      <w:pPr>
        <w:pStyle w:val="SourceCode"/>
      </w:pP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combine</w:t>
      </w:r>
    </w:p>
    <w:p w14:paraId="618A27F0" w14:textId="77777777" w:rsidR="001D37C3" w:rsidRDefault="001D37C3" w:rsidP="001D37C3">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0C2B0ED6" w14:textId="77777777" w:rsidR="001D37C3" w:rsidRDefault="001D37C3" w:rsidP="001D37C3">
      <w:pPr>
        <w:pStyle w:val="FirstParagraph"/>
      </w:pPr>
      <w:r>
        <w:t>Reading in the data</w:t>
      </w:r>
    </w:p>
    <w:p w14:paraId="6AE4E9C0" w14:textId="77777777" w:rsidR="001D37C3" w:rsidRDefault="001D37C3" w:rsidP="001D37C3">
      <w:pPr>
        <w:pStyle w:val="SourceCode"/>
      </w:pPr>
      <w:r>
        <w:rPr>
          <w:rStyle w:val="NormalTok"/>
        </w:rPr>
        <w:t>YC &lt;-</w:t>
      </w:r>
      <w:r>
        <w:rPr>
          <w:rStyle w:val="StringTok"/>
        </w:rPr>
        <w:t xml:space="preserve"> </w:t>
      </w:r>
      <w:proofErr w:type="spellStart"/>
      <w:r>
        <w:rPr>
          <w:rStyle w:val="KeywordTok"/>
        </w:rPr>
        <w:t>read_csv</w:t>
      </w:r>
      <w:proofErr w:type="spellEnd"/>
      <w:r>
        <w:rPr>
          <w:rStyle w:val="NormalTok"/>
        </w:rPr>
        <w:t>(</w:t>
      </w:r>
      <w:r>
        <w:rPr>
          <w:rStyle w:val="StringTok"/>
        </w:rPr>
        <w:t>"data/</w:t>
      </w:r>
      <w:proofErr w:type="spellStart"/>
      <w:r>
        <w:rPr>
          <w:rStyle w:val="StringTok"/>
        </w:rPr>
        <w:t>Yeild</w:t>
      </w:r>
      <w:proofErr w:type="spellEnd"/>
      <w:r>
        <w:rPr>
          <w:rStyle w:val="StringTok"/>
        </w:rPr>
        <w:t xml:space="preserve"> Curve.csv"</w:t>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w:t>
      </w:r>
      <w:proofErr w:type="spellStart"/>
      <w:r>
        <w:rPr>
          <w:rStyle w:val="StringTok"/>
        </w:rPr>
        <w:t>InterestRate</w:t>
      </w:r>
      <w:proofErr w:type="spellEnd"/>
      <w:r>
        <w:rPr>
          <w:rStyle w:val="StringTok"/>
        </w:rPr>
        <w:t>"</w:t>
      </w:r>
      <w:r>
        <w:rPr>
          <w:rStyle w:val="NormalTok"/>
        </w:rPr>
        <w:t>))</w:t>
      </w:r>
    </w:p>
    <w:p w14:paraId="6AE86BED" w14:textId="77777777" w:rsidR="001D37C3" w:rsidRDefault="001D37C3" w:rsidP="001D37C3">
      <w:pPr>
        <w:pStyle w:val="SourceCode"/>
      </w:pPr>
      <w:r>
        <w:rPr>
          <w:rStyle w:val="VerbatimChar"/>
        </w:rPr>
        <w:t>## Parsed with column specification:</w:t>
      </w:r>
      <w:r>
        <w:br/>
      </w:r>
      <w:r>
        <w:rPr>
          <w:rStyle w:val="VerbatimChar"/>
        </w:rPr>
        <w:t>## cols(</w:t>
      </w:r>
      <w:r>
        <w:br/>
      </w:r>
      <w:r>
        <w:rPr>
          <w:rStyle w:val="VerbatimChar"/>
        </w:rPr>
        <w:t xml:space="preserve">##   Date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InterestRate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w:t>
      </w:r>
    </w:p>
    <w:p w14:paraId="718142A1" w14:textId="77777777" w:rsidR="001D37C3" w:rsidRDefault="001D37C3" w:rsidP="001D37C3">
      <w:pPr>
        <w:pStyle w:val="SourceCode"/>
      </w:pPr>
      <w:proofErr w:type="spellStart"/>
      <w:r>
        <w:rPr>
          <w:rStyle w:val="NormalTok"/>
        </w:rPr>
        <w:t>UnE</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"data/Unemployment.csv"</w:t>
      </w:r>
      <w:r>
        <w:rPr>
          <w:rStyle w:val="NormalTok"/>
        </w:rPr>
        <w:t>)</w:t>
      </w:r>
    </w:p>
    <w:p w14:paraId="06E60B1C" w14:textId="77777777" w:rsidR="001D37C3" w:rsidRDefault="001D37C3" w:rsidP="001D37C3">
      <w:pPr>
        <w:pStyle w:val="SourceCode"/>
      </w:pPr>
      <w:r>
        <w:rPr>
          <w:rStyle w:val="VerbatimChar"/>
        </w:rPr>
        <w:t>## Parsed with column specification:</w:t>
      </w:r>
      <w:r>
        <w:br/>
      </w:r>
      <w:r>
        <w:rPr>
          <w:rStyle w:val="VerbatimChar"/>
        </w:rPr>
        <w:t>## cols(</w:t>
      </w:r>
      <w:r>
        <w:br/>
      </w:r>
      <w:r>
        <w:rPr>
          <w:rStyle w:val="VerbatimChar"/>
        </w:rPr>
        <w:t xml:space="preserve">##   Year = </w:t>
      </w:r>
      <w:proofErr w:type="spellStart"/>
      <w:r>
        <w:rPr>
          <w:rStyle w:val="VerbatimChar"/>
        </w:rPr>
        <w:t>col_double</w:t>
      </w:r>
      <w:proofErr w:type="spellEnd"/>
      <w:r>
        <w:rPr>
          <w:rStyle w:val="VerbatimChar"/>
        </w:rPr>
        <w:t>(),</w:t>
      </w:r>
      <w:r>
        <w:br/>
      </w:r>
      <w:r>
        <w:rPr>
          <w:rStyle w:val="VerbatimChar"/>
        </w:rPr>
        <w:t xml:space="preserve">##   Jan = </w:t>
      </w:r>
      <w:proofErr w:type="spellStart"/>
      <w:r>
        <w:rPr>
          <w:rStyle w:val="VerbatimChar"/>
        </w:rPr>
        <w:t>col_double</w:t>
      </w:r>
      <w:proofErr w:type="spellEnd"/>
      <w:r>
        <w:rPr>
          <w:rStyle w:val="VerbatimChar"/>
        </w:rPr>
        <w:t>(),</w:t>
      </w:r>
      <w:r>
        <w:br/>
      </w:r>
      <w:r>
        <w:rPr>
          <w:rStyle w:val="VerbatimChar"/>
        </w:rPr>
        <w:t xml:space="preserve">##   Feb = </w:t>
      </w:r>
      <w:proofErr w:type="spellStart"/>
      <w:r>
        <w:rPr>
          <w:rStyle w:val="VerbatimChar"/>
        </w:rPr>
        <w:t>col_double</w:t>
      </w:r>
      <w:proofErr w:type="spellEnd"/>
      <w:r>
        <w:rPr>
          <w:rStyle w:val="VerbatimChar"/>
        </w:rPr>
        <w:t>(),</w:t>
      </w:r>
      <w:r>
        <w:br/>
      </w:r>
      <w:r>
        <w:rPr>
          <w:rStyle w:val="VerbatimChar"/>
        </w:rPr>
        <w:t xml:space="preserve">##   Mar = </w:t>
      </w:r>
      <w:proofErr w:type="spellStart"/>
      <w:r>
        <w:rPr>
          <w:rStyle w:val="VerbatimChar"/>
        </w:rPr>
        <w:t>col_double</w:t>
      </w:r>
      <w:proofErr w:type="spellEnd"/>
      <w:r>
        <w:rPr>
          <w:rStyle w:val="VerbatimChar"/>
        </w:rPr>
        <w:t>(),</w:t>
      </w:r>
      <w:r>
        <w:br/>
      </w:r>
      <w:r>
        <w:rPr>
          <w:rStyle w:val="VerbatimChar"/>
        </w:rPr>
        <w:t xml:space="preserve">##   Apr = </w:t>
      </w:r>
      <w:proofErr w:type="spellStart"/>
      <w:r>
        <w:rPr>
          <w:rStyle w:val="VerbatimChar"/>
        </w:rPr>
        <w:t>col_double</w:t>
      </w:r>
      <w:proofErr w:type="spellEnd"/>
      <w:r>
        <w:rPr>
          <w:rStyle w:val="VerbatimChar"/>
        </w:rPr>
        <w:t>(),</w:t>
      </w:r>
      <w:r>
        <w:br/>
      </w:r>
      <w:r>
        <w:rPr>
          <w:rStyle w:val="VerbatimChar"/>
        </w:rPr>
        <w:t xml:space="preserve">##   May = </w:t>
      </w:r>
      <w:proofErr w:type="spellStart"/>
      <w:r>
        <w:rPr>
          <w:rStyle w:val="VerbatimChar"/>
        </w:rPr>
        <w:t>col_double</w:t>
      </w:r>
      <w:proofErr w:type="spellEnd"/>
      <w:r>
        <w:rPr>
          <w:rStyle w:val="VerbatimChar"/>
        </w:rPr>
        <w:t>(),</w:t>
      </w:r>
      <w:r>
        <w:br/>
      </w:r>
      <w:r>
        <w:rPr>
          <w:rStyle w:val="VerbatimChar"/>
        </w:rPr>
        <w:t xml:space="preserve">##   Jun = </w:t>
      </w:r>
      <w:proofErr w:type="spellStart"/>
      <w:r>
        <w:rPr>
          <w:rStyle w:val="VerbatimChar"/>
        </w:rPr>
        <w:t>col_double</w:t>
      </w:r>
      <w:proofErr w:type="spellEnd"/>
      <w:r>
        <w:rPr>
          <w:rStyle w:val="VerbatimChar"/>
        </w:rPr>
        <w:t>(),</w:t>
      </w:r>
      <w:r>
        <w:br/>
      </w:r>
      <w:r>
        <w:rPr>
          <w:rStyle w:val="VerbatimChar"/>
        </w:rPr>
        <w:t xml:space="preserve">##   Jul = </w:t>
      </w:r>
      <w:proofErr w:type="spellStart"/>
      <w:r>
        <w:rPr>
          <w:rStyle w:val="VerbatimChar"/>
        </w:rPr>
        <w:t>col_double</w:t>
      </w:r>
      <w:proofErr w:type="spellEnd"/>
      <w:r>
        <w:rPr>
          <w:rStyle w:val="VerbatimChar"/>
        </w:rPr>
        <w:t>(),</w:t>
      </w:r>
      <w:r>
        <w:br/>
      </w:r>
      <w:r>
        <w:rPr>
          <w:rStyle w:val="VerbatimChar"/>
        </w:rPr>
        <w:t xml:space="preserve">##   Aug = </w:t>
      </w:r>
      <w:proofErr w:type="spellStart"/>
      <w:r>
        <w:rPr>
          <w:rStyle w:val="VerbatimChar"/>
        </w:rPr>
        <w:t>col_double</w:t>
      </w:r>
      <w:proofErr w:type="spellEnd"/>
      <w:r>
        <w:rPr>
          <w:rStyle w:val="VerbatimChar"/>
        </w:rPr>
        <w:t>(),</w:t>
      </w:r>
      <w:r>
        <w:br/>
      </w:r>
      <w:r>
        <w:rPr>
          <w:rStyle w:val="VerbatimChar"/>
        </w:rPr>
        <w:t xml:space="preserve">##   Sep = </w:t>
      </w:r>
      <w:proofErr w:type="spellStart"/>
      <w:r>
        <w:rPr>
          <w:rStyle w:val="VerbatimChar"/>
        </w:rPr>
        <w:t>col_double</w:t>
      </w:r>
      <w:proofErr w:type="spellEnd"/>
      <w:r>
        <w:rPr>
          <w:rStyle w:val="VerbatimChar"/>
        </w:rPr>
        <w:t>(),</w:t>
      </w:r>
      <w:r>
        <w:br/>
      </w:r>
      <w:r>
        <w:rPr>
          <w:rStyle w:val="VerbatimChar"/>
        </w:rPr>
        <w:t xml:space="preserve">##   Oct = </w:t>
      </w:r>
      <w:proofErr w:type="spellStart"/>
      <w:r>
        <w:rPr>
          <w:rStyle w:val="VerbatimChar"/>
        </w:rPr>
        <w:t>col_double</w:t>
      </w:r>
      <w:proofErr w:type="spellEnd"/>
      <w:r>
        <w:rPr>
          <w:rStyle w:val="VerbatimChar"/>
        </w:rPr>
        <w:t>(),</w:t>
      </w:r>
      <w:r>
        <w:br/>
      </w:r>
      <w:r>
        <w:rPr>
          <w:rStyle w:val="VerbatimChar"/>
        </w:rPr>
        <w:t xml:space="preserve">##   Nov = </w:t>
      </w:r>
      <w:proofErr w:type="spellStart"/>
      <w:r>
        <w:rPr>
          <w:rStyle w:val="VerbatimChar"/>
        </w:rPr>
        <w:t>col_double</w:t>
      </w:r>
      <w:proofErr w:type="spellEnd"/>
      <w:r>
        <w:rPr>
          <w:rStyle w:val="VerbatimChar"/>
        </w:rPr>
        <w:t>(),</w:t>
      </w:r>
      <w:r>
        <w:br/>
      </w:r>
      <w:r>
        <w:rPr>
          <w:rStyle w:val="VerbatimChar"/>
        </w:rPr>
        <w:t xml:space="preserve">##   Dec = </w:t>
      </w:r>
      <w:proofErr w:type="spellStart"/>
      <w:r>
        <w:rPr>
          <w:rStyle w:val="VerbatimChar"/>
        </w:rPr>
        <w:t>col_double</w:t>
      </w:r>
      <w:proofErr w:type="spellEnd"/>
      <w:r>
        <w:rPr>
          <w:rStyle w:val="VerbatimChar"/>
        </w:rPr>
        <w:t>()</w:t>
      </w:r>
      <w:r>
        <w:br/>
      </w:r>
      <w:r>
        <w:rPr>
          <w:rStyle w:val="VerbatimChar"/>
        </w:rPr>
        <w:t>## )</w:t>
      </w:r>
    </w:p>
    <w:p w14:paraId="4244E4F3" w14:textId="77777777" w:rsidR="001D37C3" w:rsidRDefault="001D37C3" w:rsidP="001D37C3">
      <w:pPr>
        <w:pStyle w:val="SourceCode"/>
      </w:pPr>
      <w:r>
        <w:rPr>
          <w:rStyle w:val="NormalTok"/>
        </w:rPr>
        <w:lastRenderedPageBreak/>
        <w:t>GDP &lt;-</w:t>
      </w:r>
      <w:r>
        <w:rPr>
          <w:rStyle w:val="StringTok"/>
        </w:rPr>
        <w:t xml:space="preserve"> </w:t>
      </w:r>
      <w:proofErr w:type="spellStart"/>
      <w:r>
        <w:rPr>
          <w:rStyle w:val="KeywordTok"/>
        </w:rPr>
        <w:t>read_csv</w:t>
      </w:r>
      <w:proofErr w:type="spellEnd"/>
      <w:r>
        <w:rPr>
          <w:rStyle w:val="NormalTok"/>
        </w:rPr>
        <w:t>(</w:t>
      </w:r>
      <w:r>
        <w:rPr>
          <w:rStyle w:val="StringTok"/>
        </w:rPr>
        <w:t>"data/GDPPOT.csv"</w:t>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"GDP"</w:t>
      </w:r>
      <w:r>
        <w:rPr>
          <w:rStyle w:val="NormalTok"/>
        </w:rPr>
        <w:t>))</w:t>
      </w:r>
    </w:p>
    <w:p w14:paraId="68100575" w14:textId="77777777" w:rsidR="001D37C3" w:rsidRDefault="001D37C3" w:rsidP="001D37C3">
      <w:pPr>
        <w:pStyle w:val="SourceCode"/>
      </w:pPr>
      <w:r>
        <w:rPr>
          <w:rStyle w:val="VerbatimChar"/>
        </w:rPr>
        <w:t>## Parsed with column specification:</w:t>
      </w:r>
      <w:r>
        <w:br/>
      </w:r>
      <w:r>
        <w:rPr>
          <w:rStyle w:val="VerbatimChar"/>
        </w:rPr>
        <w:t>## cols(</w:t>
      </w:r>
      <w:r>
        <w:br/>
      </w:r>
      <w:r>
        <w:rPr>
          <w:rStyle w:val="VerbatimChar"/>
        </w:rPr>
        <w:t xml:space="preserve">##   Date = </w:t>
      </w:r>
      <w:proofErr w:type="spellStart"/>
      <w:r>
        <w:rPr>
          <w:rStyle w:val="VerbatimChar"/>
        </w:rPr>
        <w:t>col_character</w:t>
      </w:r>
      <w:proofErr w:type="spellEnd"/>
      <w:r>
        <w:rPr>
          <w:rStyle w:val="VerbatimChar"/>
        </w:rPr>
        <w:t>(),</w:t>
      </w:r>
      <w:r>
        <w:br/>
      </w:r>
      <w:r>
        <w:rPr>
          <w:rStyle w:val="VerbatimChar"/>
        </w:rPr>
        <w:t xml:space="preserve">##   GDP = </w:t>
      </w:r>
      <w:proofErr w:type="spellStart"/>
      <w:r>
        <w:rPr>
          <w:rStyle w:val="VerbatimChar"/>
        </w:rPr>
        <w:t>col_character</w:t>
      </w:r>
      <w:proofErr w:type="spellEnd"/>
      <w:r>
        <w:rPr>
          <w:rStyle w:val="VerbatimChar"/>
        </w:rPr>
        <w:t>()</w:t>
      </w:r>
      <w:r>
        <w:br/>
      </w:r>
      <w:r>
        <w:rPr>
          <w:rStyle w:val="VerbatimChar"/>
        </w:rPr>
        <w:t>## )</w:t>
      </w:r>
    </w:p>
    <w:p w14:paraId="49AE48C6" w14:textId="77777777" w:rsidR="001D37C3" w:rsidRDefault="001D37C3" w:rsidP="001D37C3">
      <w:pPr>
        <w:pStyle w:val="FirstParagraph"/>
      </w:pPr>
      <w:r>
        <w:t>Formatting the Yield Curve Dataset</w:t>
      </w:r>
    </w:p>
    <w:p w14:paraId="3E2AA3A7" w14:textId="77777777" w:rsidR="001D37C3" w:rsidRDefault="001D37C3" w:rsidP="001D37C3">
      <w:pPr>
        <w:pStyle w:val="SourceCode"/>
      </w:pPr>
      <w:r>
        <w:rPr>
          <w:rStyle w:val="NormalTok"/>
        </w:rPr>
        <w:t>YC &lt;-</w:t>
      </w:r>
      <w:r>
        <w:rPr>
          <w:rStyle w:val="StringTok"/>
        </w:rPr>
        <w:t xml:space="preserve">  </w:t>
      </w:r>
      <w:r>
        <w:rPr>
          <w:rStyle w:val="NormalTok"/>
        </w:rPr>
        <w:t>YC[</w:t>
      </w:r>
      <w:r>
        <w:rPr>
          <w:rStyle w:val="OperatorTok"/>
        </w:rPr>
        <w:t>-</w:t>
      </w:r>
      <w:r>
        <w:rPr>
          <w:rStyle w:val="DecValTok"/>
        </w:rPr>
        <w:t>1</w:t>
      </w:r>
      <w:r>
        <w:rPr>
          <w:rStyle w:val="NormalTok"/>
        </w:rPr>
        <w:t>,]</w:t>
      </w:r>
      <w:r>
        <w:br/>
      </w:r>
      <w:proofErr w:type="spellStart"/>
      <w:r>
        <w:rPr>
          <w:rStyle w:val="NormalTok"/>
        </w:rPr>
        <w:t>YC</w:t>
      </w:r>
      <w:r>
        <w:rPr>
          <w:rStyle w:val="OperatorTok"/>
        </w:rPr>
        <w:t>$</w:t>
      </w:r>
      <w:r>
        <w:rPr>
          <w:rStyle w:val="NormalTok"/>
        </w:rPr>
        <w:t>Date</w:t>
      </w:r>
      <w:proofErr w:type="spellEnd"/>
      <w:r>
        <w:rPr>
          <w:rStyle w:val="NormalTok"/>
        </w:rPr>
        <w:t xml:space="preserve"> &lt;-</w:t>
      </w:r>
      <w:r>
        <w:rPr>
          <w:rStyle w:val="StringTok"/>
        </w:rPr>
        <w:t xml:space="preserve"> </w:t>
      </w:r>
      <w:r>
        <w:rPr>
          <w:rStyle w:val="KeywordTok"/>
        </w:rPr>
        <w:t>format</w:t>
      </w:r>
      <w:r>
        <w:rPr>
          <w:rStyle w:val="NormalTok"/>
        </w:rPr>
        <w:t>(</w:t>
      </w:r>
      <w:proofErr w:type="spellStart"/>
      <w:r>
        <w:rPr>
          <w:rStyle w:val="KeywordTok"/>
        </w:rPr>
        <w:t>strptime</w:t>
      </w:r>
      <w:proofErr w:type="spellEnd"/>
      <w:r>
        <w:rPr>
          <w:rStyle w:val="NormalTok"/>
        </w:rPr>
        <w:t>(</w:t>
      </w:r>
      <w:proofErr w:type="spellStart"/>
      <w:r>
        <w:rPr>
          <w:rStyle w:val="NormalTok"/>
        </w:rPr>
        <w:t>YC</w:t>
      </w:r>
      <w:r>
        <w:rPr>
          <w:rStyle w:val="OperatorTok"/>
        </w:rPr>
        <w:t>$</w:t>
      </w:r>
      <w:r>
        <w:rPr>
          <w:rStyle w:val="NormalTok"/>
        </w:rPr>
        <w:t>Date</w:t>
      </w:r>
      <w:proofErr w:type="spellEnd"/>
      <w:r>
        <w:rPr>
          <w:rStyle w:val="NormalTok"/>
        </w:rPr>
        <w:t xml:space="preserve">, </w:t>
      </w:r>
      <w:r>
        <w:rPr>
          <w:rStyle w:val="DataTypeTok"/>
        </w:rPr>
        <w:t>format =</w:t>
      </w:r>
      <w:r>
        <w:rPr>
          <w:rStyle w:val="NormalTok"/>
        </w:rPr>
        <w:t xml:space="preserve"> </w:t>
      </w:r>
      <w:r>
        <w:rPr>
          <w:rStyle w:val="StringTok"/>
        </w:rPr>
        <w:t>"%m/%d/%Y"</w:t>
      </w:r>
      <w:r>
        <w:rPr>
          <w:rStyle w:val="NormalTok"/>
        </w:rPr>
        <w:t xml:space="preserve">), </w:t>
      </w:r>
      <w:r>
        <w:rPr>
          <w:rStyle w:val="StringTok"/>
        </w:rPr>
        <w:t>"%Y-%m-%d"</w:t>
      </w:r>
      <w:r>
        <w:rPr>
          <w:rStyle w:val="NormalTok"/>
        </w:rPr>
        <w:t>)</w:t>
      </w:r>
      <w:r>
        <w:br/>
      </w:r>
      <w:proofErr w:type="spellStart"/>
      <w:r>
        <w:rPr>
          <w:rStyle w:val="NormalTok"/>
        </w:rPr>
        <w:t>YC</w:t>
      </w:r>
      <w:r>
        <w:rPr>
          <w:rStyle w:val="OperatorTok"/>
        </w:rPr>
        <w:t>$</w:t>
      </w:r>
      <w:r>
        <w:rPr>
          <w:rStyle w:val="NormalTok"/>
        </w:rPr>
        <w:t>Date</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NormalTok"/>
        </w:rPr>
        <w:t>YC</w:t>
      </w:r>
      <w:r>
        <w:rPr>
          <w:rStyle w:val="OperatorTok"/>
        </w:rPr>
        <w:t>$</w:t>
      </w:r>
      <w:r>
        <w:rPr>
          <w:rStyle w:val="NormalTok"/>
        </w:rPr>
        <w:t>Date</w:t>
      </w:r>
      <w:proofErr w:type="spellEnd"/>
      <w:r>
        <w:rPr>
          <w:rStyle w:val="NormalTok"/>
        </w:rPr>
        <w:t>)</w:t>
      </w:r>
      <w:r>
        <w:br/>
      </w:r>
      <w:r>
        <w:rPr>
          <w:rStyle w:val="NormalTok"/>
        </w:rPr>
        <w:t>YC &lt;-</w:t>
      </w:r>
      <w:r>
        <w:rPr>
          <w:rStyle w:val="StringTok"/>
        </w:rPr>
        <w:t xml:space="preserve"> </w:t>
      </w:r>
      <w:proofErr w:type="spellStart"/>
      <w:r>
        <w:rPr>
          <w:rStyle w:val="KeywordTok"/>
        </w:rPr>
        <w:t>as.data.frame</w:t>
      </w:r>
      <w:proofErr w:type="spellEnd"/>
      <w:r>
        <w:rPr>
          <w:rStyle w:val="NormalTok"/>
        </w:rPr>
        <w:t>(YC)</w:t>
      </w:r>
    </w:p>
    <w:p w14:paraId="04D521B4" w14:textId="77777777" w:rsidR="001D37C3" w:rsidRDefault="001D37C3" w:rsidP="001D37C3">
      <w:pPr>
        <w:pStyle w:val="FirstParagraph"/>
      </w:pPr>
      <w:r>
        <w:t>Formatting GDP Output Data</w:t>
      </w:r>
    </w:p>
    <w:p w14:paraId="7F7A964E" w14:textId="77777777" w:rsidR="001D37C3" w:rsidRDefault="001D37C3" w:rsidP="001D37C3">
      <w:pPr>
        <w:pStyle w:val="SourceCode"/>
      </w:pPr>
      <w:r>
        <w:rPr>
          <w:rStyle w:val="NormalTok"/>
        </w:rPr>
        <w:t>GDP &lt;-</w:t>
      </w:r>
      <w:r>
        <w:rPr>
          <w:rStyle w:val="StringTok"/>
        </w:rPr>
        <w:t xml:space="preserve"> </w:t>
      </w:r>
      <w:r>
        <w:rPr>
          <w:rStyle w:val="NormalTok"/>
        </w:rPr>
        <w:t>GDP[</w:t>
      </w:r>
      <w:r>
        <w:rPr>
          <w:rStyle w:val="OperatorTok"/>
        </w:rPr>
        <w:t>-</w:t>
      </w:r>
      <w:r>
        <w:rPr>
          <w:rStyle w:val="DecValTok"/>
        </w:rPr>
        <w:t>1</w:t>
      </w:r>
      <w:r>
        <w:rPr>
          <w:rStyle w:val="NormalTok"/>
        </w:rPr>
        <w:t>,]</w:t>
      </w:r>
      <w:r>
        <w:br/>
      </w:r>
      <w:proofErr w:type="spellStart"/>
      <w:r>
        <w:rPr>
          <w:rStyle w:val="NormalTok"/>
        </w:rPr>
        <w:t>GDP</w:t>
      </w:r>
      <w:r>
        <w:rPr>
          <w:rStyle w:val="OperatorTok"/>
        </w:rPr>
        <w:t>$</w:t>
      </w:r>
      <w:r>
        <w:rPr>
          <w:rStyle w:val="NormalTok"/>
        </w:rPr>
        <w:t>Date</w:t>
      </w:r>
      <w:proofErr w:type="spellEnd"/>
      <w:r>
        <w:rPr>
          <w:rStyle w:val="NormalTok"/>
        </w:rPr>
        <w:t xml:space="preserve"> &lt;-</w:t>
      </w:r>
      <w:r>
        <w:rPr>
          <w:rStyle w:val="StringTok"/>
        </w:rPr>
        <w:t xml:space="preserve"> </w:t>
      </w:r>
      <w:r>
        <w:rPr>
          <w:rStyle w:val="KeywordTok"/>
        </w:rPr>
        <w:t>format</w:t>
      </w:r>
      <w:r>
        <w:rPr>
          <w:rStyle w:val="NormalTok"/>
        </w:rPr>
        <w:t>(</w:t>
      </w:r>
      <w:proofErr w:type="spellStart"/>
      <w:r>
        <w:rPr>
          <w:rStyle w:val="KeywordTok"/>
        </w:rPr>
        <w:t>strptime</w:t>
      </w:r>
      <w:proofErr w:type="spellEnd"/>
      <w:r>
        <w:rPr>
          <w:rStyle w:val="NormalTok"/>
        </w:rPr>
        <w:t>(</w:t>
      </w:r>
      <w:proofErr w:type="spellStart"/>
      <w:r>
        <w:rPr>
          <w:rStyle w:val="NormalTok"/>
        </w:rPr>
        <w:t>GDP</w:t>
      </w:r>
      <w:r>
        <w:rPr>
          <w:rStyle w:val="OperatorTok"/>
        </w:rPr>
        <w:t>$</w:t>
      </w:r>
      <w:r>
        <w:rPr>
          <w:rStyle w:val="NormalTok"/>
        </w:rPr>
        <w:t>Date</w:t>
      </w:r>
      <w:proofErr w:type="spellEnd"/>
      <w:r>
        <w:rPr>
          <w:rStyle w:val="NormalTok"/>
        </w:rPr>
        <w:t xml:space="preserve">, </w:t>
      </w:r>
      <w:r>
        <w:rPr>
          <w:rStyle w:val="DataTypeTok"/>
        </w:rPr>
        <w:t>format =</w:t>
      </w:r>
      <w:r>
        <w:rPr>
          <w:rStyle w:val="NormalTok"/>
        </w:rPr>
        <w:t xml:space="preserve"> </w:t>
      </w:r>
      <w:r>
        <w:rPr>
          <w:rStyle w:val="StringTok"/>
        </w:rPr>
        <w:t>"%m/%d/%Y"</w:t>
      </w:r>
      <w:r>
        <w:rPr>
          <w:rStyle w:val="NormalTok"/>
        </w:rPr>
        <w:t xml:space="preserve">), </w:t>
      </w:r>
      <w:r>
        <w:rPr>
          <w:rStyle w:val="StringTok"/>
        </w:rPr>
        <w:t>"%Y-%m-%d"</w:t>
      </w:r>
      <w:r>
        <w:rPr>
          <w:rStyle w:val="NormalTok"/>
        </w:rPr>
        <w:t>)</w:t>
      </w:r>
      <w:r>
        <w:br/>
      </w:r>
      <w:proofErr w:type="spellStart"/>
      <w:r>
        <w:rPr>
          <w:rStyle w:val="NormalTok"/>
        </w:rPr>
        <w:t>GDP</w:t>
      </w:r>
      <w:r>
        <w:rPr>
          <w:rStyle w:val="OperatorTok"/>
        </w:rPr>
        <w:t>$</w:t>
      </w:r>
      <w:r>
        <w:rPr>
          <w:rStyle w:val="NormalTok"/>
        </w:rPr>
        <w:t>Date</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NormalTok"/>
        </w:rPr>
        <w:t>GDP</w:t>
      </w:r>
      <w:r>
        <w:rPr>
          <w:rStyle w:val="OperatorTok"/>
        </w:rPr>
        <w:t>$</w:t>
      </w:r>
      <w:r>
        <w:rPr>
          <w:rStyle w:val="NormalTok"/>
        </w:rPr>
        <w:t>Date</w:t>
      </w:r>
      <w:proofErr w:type="spellEnd"/>
      <w:r>
        <w:rPr>
          <w:rStyle w:val="NormalTok"/>
        </w:rPr>
        <w:t>)</w:t>
      </w:r>
      <w:r>
        <w:br/>
      </w:r>
      <w:r>
        <w:rPr>
          <w:rStyle w:val="NormalTok"/>
        </w:rPr>
        <w:t>monthly &lt;-</w:t>
      </w:r>
      <w:r>
        <w:rPr>
          <w:rStyle w:val="StringTok"/>
        </w:rPr>
        <w:t xml:space="preserve">  </w:t>
      </w:r>
      <w:r>
        <w:rPr>
          <w:rStyle w:val="KeywordTok"/>
        </w:rPr>
        <w:t>seq</w:t>
      </w:r>
      <w:r>
        <w:rPr>
          <w:rStyle w:val="NormalTok"/>
        </w:rPr>
        <w:t>(</w:t>
      </w:r>
      <w:proofErr w:type="spellStart"/>
      <w:r>
        <w:rPr>
          <w:rStyle w:val="NormalTok"/>
        </w:rPr>
        <w:t>GDP</w:t>
      </w:r>
      <w:r>
        <w:rPr>
          <w:rStyle w:val="OperatorTok"/>
        </w:rPr>
        <w:t>$</w:t>
      </w:r>
      <w:r>
        <w:rPr>
          <w:rStyle w:val="NormalTok"/>
        </w:rPr>
        <w:t>Date</w:t>
      </w:r>
      <w:proofErr w:type="spellEnd"/>
      <w:r>
        <w:rPr>
          <w:rStyle w:val="NormalTok"/>
        </w:rPr>
        <w:t>[</w:t>
      </w:r>
      <w:r>
        <w:rPr>
          <w:rStyle w:val="DecValTok"/>
        </w:rPr>
        <w:t>1</w:t>
      </w:r>
      <w:r>
        <w:rPr>
          <w:rStyle w:val="NormalTok"/>
        </w:rPr>
        <w:t xml:space="preserve">], </w:t>
      </w:r>
      <w:r>
        <w:rPr>
          <w:rStyle w:val="KeywordTok"/>
        </w:rPr>
        <w:t>tail</w:t>
      </w:r>
      <w:r>
        <w:rPr>
          <w:rStyle w:val="NormalTok"/>
        </w:rPr>
        <w:t>(GDP</w:t>
      </w:r>
      <w:r>
        <w:rPr>
          <w:rStyle w:val="OperatorTok"/>
        </w:rPr>
        <w:t>$</w:t>
      </w:r>
      <w:r>
        <w:rPr>
          <w:rStyle w:val="NormalTok"/>
        </w:rPr>
        <w:t>Date,</w:t>
      </w:r>
      <w:r>
        <w:rPr>
          <w:rStyle w:val="DecValTok"/>
        </w:rPr>
        <w:t>1</w:t>
      </w:r>
      <w:r>
        <w:rPr>
          <w:rStyle w:val="NormalTok"/>
        </w:rPr>
        <w:t xml:space="preserve">), </w:t>
      </w:r>
      <w:r>
        <w:rPr>
          <w:rStyle w:val="DataTypeTok"/>
        </w:rPr>
        <w:t>by=</w:t>
      </w:r>
      <w:r>
        <w:rPr>
          <w:rStyle w:val="StringTok"/>
        </w:rPr>
        <w:t>"month"</w:t>
      </w:r>
      <w:r>
        <w:rPr>
          <w:rStyle w:val="NormalTok"/>
        </w:rPr>
        <w:t>)</w:t>
      </w:r>
      <w:r>
        <w:br/>
      </w:r>
      <w:r>
        <w:rPr>
          <w:rStyle w:val="NormalTok"/>
        </w:rPr>
        <w:t>GDP &lt;-</w:t>
      </w:r>
      <w:r>
        <w:rPr>
          <w:rStyle w:val="StringTok"/>
        </w:rPr>
        <w:t xml:space="preserve">  </w:t>
      </w:r>
      <w:proofErr w:type="spellStart"/>
      <w:r>
        <w:rPr>
          <w:rStyle w:val="KeywordTok"/>
        </w:rPr>
        <w:t>data.frame</w:t>
      </w:r>
      <w:proofErr w:type="spellEnd"/>
      <w:r>
        <w:rPr>
          <w:rStyle w:val="NormalTok"/>
        </w:rPr>
        <w:t>(</w:t>
      </w:r>
      <w:r>
        <w:rPr>
          <w:rStyle w:val="DataTypeTok"/>
        </w:rPr>
        <w:t>Date =</w:t>
      </w:r>
      <w:r>
        <w:rPr>
          <w:rStyle w:val="NormalTok"/>
        </w:rPr>
        <w:t xml:space="preserve"> monthly, </w:t>
      </w:r>
      <w:r>
        <w:rPr>
          <w:rStyle w:val="DataTypeTok"/>
        </w:rPr>
        <w:t>GDP =</w:t>
      </w:r>
      <w:r>
        <w:rPr>
          <w:rStyle w:val="NormalTok"/>
        </w:rPr>
        <w:t xml:space="preserve"> </w:t>
      </w:r>
      <w:r>
        <w:rPr>
          <w:rStyle w:val="KeywordTok"/>
        </w:rPr>
        <w:t>spline</w:t>
      </w:r>
      <w:r>
        <w:rPr>
          <w:rStyle w:val="NormalTok"/>
        </w:rPr>
        <w:t xml:space="preserve">(GDP, </w:t>
      </w:r>
      <w:r>
        <w:rPr>
          <w:rStyle w:val="DataTypeTok"/>
        </w:rPr>
        <w:t>method=</w:t>
      </w:r>
      <w:r>
        <w:rPr>
          <w:rStyle w:val="StringTok"/>
        </w:rPr>
        <w:t>"</w:t>
      </w:r>
      <w:proofErr w:type="spellStart"/>
      <w:r>
        <w:rPr>
          <w:rStyle w:val="StringTok"/>
        </w:rPr>
        <w:t>fmm</w:t>
      </w:r>
      <w:proofErr w:type="spellEnd"/>
      <w:r>
        <w:rPr>
          <w:rStyle w:val="StringTok"/>
        </w:rPr>
        <w:t>"</w:t>
      </w:r>
      <w:r>
        <w:rPr>
          <w:rStyle w:val="NormalTok"/>
        </w:rPr>
        <w:t xml:space="preserve">, </w:t>
      </w:r>
      <w:proofErr w:type="spellStart"/>
      <w:r>
        <w:rPr>
          <w:rStyle w:val="DataTypeTok"/>
        </w:rPr>
        <w:t>xout</w:t>
      </w:r>
      <w:proofErr w:type="spellEnd"/>
      <w:r>
        <w:rPr>
          <w:rStyle w:val="DataTypeTok"/>
        </w:rPr>
        <w:t xml:space="preserve"> =</w:t>
      </w:r>
      <w:r>
        <w:rPr>
          <w:rStyle w:val="NormalTok"/>
        </w:rPr>
        <w:t xml:space="preserve"> monthly)</w:t>
      </w:r>
      <w:r>
        <w:rPr>
          <w:rStyle w:val="OperatorTok"/>
        </w:rPr>
        <w:t>$</w:t>
      </w:r>
      <w:r>
        <w:rPr>
          <w:rStyle w:val="NormalTok"/>
        </w:rPr>
        <w:t>y)</w:t>
      </w:r>
    </w:p>
    <w:p w14:paraId="1CE53D14" w14:textId="77777777" w:rsidR="001D37C3" w:rsidRDefault="001D37C3" w:rsidP="001D37C3">
      <w:pPr>
        <w:pStyle w:val="FirstParagraph"/>
      </w:pPr>
      <w:proofErr w:type="spellStart"/>
      <w:r>
        <w:t>Formatiing</w:t>
      </w:r>
      <w:proofErr w:type="spellEnd"/>
      <w:r>
        <w:t xml:space="preserve"> Unemployment Dataset</w:t>
      </w:r>
    </w:p>
    <w:p w14:paraId="2164DCCB" w14:textId="77777777" w:rsidR="001D37C3" w:rsidRDefault="001D37C3" w:rsidP="001D37C3">
      <w:pPr>
        <w:pStyle w:val="SourceCode"/>
      </w:pPr>
      <w:proofErr w:type="spellStart"/>
      <w:r>
        <w:rPr>
          <w:rStyle w:val="NormalTok"/>
        </w:rPr>
        <w:t>UnE</w:t>
      </w:r>
      <w:proofErr w:type="spellEnd"/>
      <w:r>
        <w:rPr>
          <w:rStyle w:val="NormalTok"/>
        </w:rPr>
        <w:t xml:space="preserve"> &lt;-</w:t>
      </w:r>
      <w:r>
        <w:rPr>
          <w:rStyle w:val="StringTok"/>
        </w:rPr>
        <w:t xml:space="preserve"> </w:t>
      </w:r>
      <w:proofErr w:type="spellStart"/>
      <w:r>
        <w:rPr>
          <w:rStyle w:val="NormalTok"/>
        </w:rPr>
        <w:t>UnE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pivot_longer</w:t>
      </w:r>
      <w:proofErr w:type="spellEnd"/>
      <w:r>
        <w:rPr>
          <w:rStyle w:val="NormalTok"/>
        </w:rPr>
        <w:t>(</w:t>
      </w:r>
      <w:r>
        <w:rPr>
          <w:rStyle w:val="KeywordTok"/>
        </w:rPr>
        <w:t>c</w:t>
      </w:r>
      <w:r>
        <w:rPr>
          <w:rStyle w:val="NormalTok"/>
        </w:rPr>
        <w:t>(</w:t>
      </w:r>
      <w:r>
        <w:rPr>
          <w:rStyle w:val="StringTok"/>
        </w:rPr>
        <w:t>"Jan"</w:t>
      </w:r>
      <w:r>
        <w:rPr>
          <w:rStyle w:val="NormalTok"/>
        </w:rPr>
        <w:t xml:space="preserve">, </w:t>
      </w:r>
      <w:r>
        <w:rPr>
          <w:rStyle w:val="StringTok"/>
        </w:rPr>
        <w:t>"Feb"</w:t>
      </w:r>
      <w:r>
        <w:rPr>
          <w:rStyle w:val="NormalTok"/>
        </w:rPr>
        <w:t xml:space="preserve">, </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 xml:space="preserve">), </w:t>
      </w:r>
      <w:proofErr w:type="spellStart"/>
      <w:r>
        <w:rPr>
          <w:rStyle w:val="DataTypeTok"/>
        </w:rPr>
        <w:t>names_to</w:t>
      </w:r>
      <w:proofErr w:type="spellEnd"/>
      <w:r>
        <w:rPr>
          <w:rStyle w:val="DataTypeTok"/>
        </w:rPr>
        <w:t xml:space="preserve"> =</w:t>
      </w:r>
      <w:r>
        <w:rPr>
          <w:rStyle w:val="NormalTok"/>
        </w:rPr>
        <w:t xml:space="preserve"> </w:t>
      </w:r>
      <w:r>
        <w:rPr>
          <w:rStyle w:val="StringTok"/>
        </w:rPr>
        <w:t>"Months"</w:t>
      </w:r>
      <w:r>
        <w:rPr>
          <w:rStyle w:val="NormalTok"/>
        </w:rPr>
        <w:t xml:space="preserve">, </w:t>
      </w:r>
      <w:proofErr w:type="spellStart"/>
      <w:r>
        <w:rPr>
          <w:rStyle w:val="DataTypeTok"/>
        </w:rPr>
        <w:t>values_to</w:t>
      </w:r>
      <w:proofErr w:type="spellEnd"/>
      <w:r>
        <w:rPr>
          <w:rStyle w:val="DataTypeTok"/>
        </w:rPr>
        <w:t xml:space="preserve"> =</w:t>
      </w:r>
      <w:r>
        <w:rPr>
          <w:rStyle w:val="NormalTok"/>
        </w:rPr>
        <w:t xml:space="preserve"> </w:t>
      </w:r>
      <w:r>
        <w:rPr>
          <w:rStyle w:val="StringTok"/>
        </w:rPr>
        <w:t>"</w:t>
      </w:r>
      <w:proofErr w:type="spellStart"/>
      <w:r>
        <w:rPr>
          <w:rStyle w:val="StringTok"/>
        </w:rPr>
        <w:t>UnemploymentRate</w:t>
      </w:r>
      <w:proofErr w:type="spellEnd"/>
      <w:r>
        <w:rPr>
          <w:rStyle w:val="StringTok"/>
        </w:rPr>
        <w:t>"</w:t>
      </w:r>
      <w:r>
        <w:rPr>
          <w:rStyle w:val="NormalTok"/>
        </w:rPr>
        <w:t>)</w:t>
      </w:r>
      <w:r>
        <w:br/>
      </w:r>
      <w:proofErr w:type="spellStart"/>
      <w:r>
        <w:rPr>
          <w:rStyle w:val="NormalTok"/>
        </w:rPr>
        <w:t>UnE</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UnE</w:t>
      </w:r>
      <w:proofErr w:type="spellEnd"/>
      <w:r>
        <w:rPr>
          <w:rStyle w:val="NormalTok"/>
        </w:rPr>
        <w:t>)</w:t>
      </w:r>
      <w:r>
        <w:br/>
      </w:r>
      <w:proofErr w:type="spellStart"/>
      <w:r>
        <w:rPr>
          <w:rStyle w:val="NormalTok"/>
        </w:rPr>
        <w:t>UnE</w:t>
      </w:r>
      <w:proofErr w:type="spellEnd"/>
      <w:r>
        <w:rPr>
          <w:rStyle w:val="NormalTok"/>
        </w:rPr>
        <w:t xml:space="preserve"> &lt;-</w:t>
      </w:r>
      <w:r>
        <w:rPr>
          <w:rStyle w:val="StringTok"/>
        </w:rPr>
        <w:t xml:space="preserve"> </w:t>
      </w:r>
      <w:proofErr w:type="spellStart"/>
      <w:r>
        <w:rPr>
          <w:rStyle w:val="NormalTok"/>
        </w:rPr>
        <w:t>UnE</w:t>
      </w:r>
      <w:proofErr w:type="spellEnd"/>
      <w:r>
        <w:rPr>
          <w:rStyle w:val="NormalTok"/>
        </w:rPr>
        <w:t>[</w:t>
      </w:r>
      <w:r>
        <w:rPr>
          <w:rStyle w:val="OperatorTok"/>
        </w:rPr>
        <w:t>-</w:t>
      </w:r>
      <w:r>
        <w:rPr>
          <w:rStyle w:val="KeywordTok"/>
        </w:rPr>
        <w:t>c</w:t>
      </w:r>
      <w:r>
        <w:rPr>
          <w:rStyle w:val="NormalTok"/>
        </w:rPr>
        <w:t>(</w:t>
      </w:r>
      <w:r>
        <w:rPr>
          <w:rStyle w:val="DecValTok"/>
        </w:rPr>
        <w:t>458</w:t>
      </w:r>
      <w:r>
        <w:rPr>
          <w:rStyle w:val="OperatorTok"/>
        </w:rPr>
        <w:t>:</w:t>
      </w:r>
      <w:r>
        <w:rPr>
          <w:rStyle w:val="DecValTok"/>
        </w:rPr>
        <w:t>468</w:t>
      </w:r>
      <w:r>
        <w:rPr>
          <w:rStyle w:val="NormalTok"/>
        </w:rPr>
        <w:t>), ]</w:t>
      </w:r>
      <w:r>
        <w:br/>
      </w:r>
      <w:proofErr w:type="spellStart"/>
      <w:r>
        <w:rPr>
          <w:rStyle w:val="NormalTok"/>
        </w:rPr>
        <w:t>UnE</w:t>
      </w:r>
      <w:r>
        <w:rPr>
          <w:rStyle w:val="OperatorTok"/>
        </w:rPr>
        <w:t>$</w:t>
      </w:r>
      <w:r>
        <w:rPr>
          <w:rStyle w:val="NormalTok"/>
        </w:rPr>
        <w:t>Months</w:t>
      </w:r>
      <w:proofErr w:type="spellEnd"/>
      <w:r>
        <w:rPr>
          <w:rStyle w:val="NormalTok"/>
        </w:rPr>
        <w:t xml:space="preserve"> &lt;-</w:t>
      </w:r>
      <w:r>
        <w:rPr>
          <w:rStyle w:val="StringTok"/>
        </w:rPr>
        <w:t xml:space="preserve"> </w:t>
      </w:r>
      <w:r>
        <w:rPr>
          <w:rStyle w:val="KeywordTok"/>
        </w:rPr>
        <w:t>match</w:t>
      </w:r>
      <w:r>
        <w:rPr>
          <w:rStyle w:val="NormalTok"/>
        </w:rPr>
        <w:t>(</w:t>
      </w:r>
      <w:proofErr w:type="spellStart"/>
      <w:r>
        <w:rPr>
          <w:rStyle w:val="NormalTok"/>
        </w:rPr>
        <w:t>UnE</w:t>
      </w:r>
      <w:r>
        <w:rPr>
          <w:rStyle w:val="OperatorTok"/>
        </w:rPr>
        <w:t>$</w:t>
      </w:r>
      <w:r>
        <w:rPr>
          <w:rStyle w:val="NormalTok"/>
        </w:rPr>
        <w:t>Months,month.abb</w:t>
      </w:r>
      <w:proofErr w:type="spellEnd"/>
      <w:r>
        <w:rPr>
          <w:rStyle w:val="NormalTok"/>
        </w:rPr>
        <w:t>)</w:t>
      </w:r>
      <w:r>
        <w:br/>
      </w:r>
      <w:r>
        <w:rPr>
          <w:rStyle w:val="NormalTok"/>
        </w:rPr>
        <w:t>i1 &lt;-</w:t>
      </w:r>
      <w:r>
        <w:rPr>
          <w:rStyle w:val="StringTok"/>
        </w:rPr>
        <w:t xml:space="preserve"> </w:t>
      </w:r>
      <w:proofErr w:type="spellStart"/>
      <w:r>
        <w:rPr>
          <w:rStyle w:val="KeywordTok"/>
        </w:rPr>
        <w:t>grepl</w:t>
      </w:r>
      <w:proofErr w:type="spellEnd"/>
      <w:r>
        <w:rPr>
          <w:rStyle w:val="NormalTok"/>
        </w:rPr>
        <w:t>(</w:t>
      </w:r>
      <w:r>
        <w:rPr>
          <w:rStyle w:val="StringTok"/>
        </w:rPr>
        <w:t>"^[0-9]$"</w:t>
      </w:r>
      <w:r>
        <w:rPr>
          <w:rStyle w:val="NormalTok"/>
        </w:rPr>
        <w:t xml:space="preserve">, </w:t>
      </w:r>
      <w:proofErr w:type="spellStart"/>
      <w:r>
        <w:rPr>
          <w:rStyle w:val="NormalTok"/>
        </w:rPr>
        <w:t>UnE</w:t>
      </w:r>
      <w:r>
        <w:rPr>
          <w:rStyle w:val="OperatorTok"/>
        </w:rPr>
        <w:t>$</w:t>
      </w:r>
      <w:r>
        <w:rPr>
          <w:rStyle w:val="NormalTok"/>
        </w:rPr>
        <w:t>Months</w:t>
      </w:r>
      <w:proofErr w:type="spellEnd"/>
      <w:r>
        <w:rPr>
          <w:rStyle w:val="NormalTok"/>
        </w:rPr>
        <w:t>)</w:t>
      </w:r>
      <w:r>
        <w:br/>
      </w:r>
      <w:proofErr w:type="spellStart"/>
      <w:r>
        <w:rPr>
          <w:rStyle w:val="NormalTok"/>
        </w:rPr>
        <w:t>UnE</w:t>
      </w:r>
      <w:r>
        <w:rPr>
          <w:rStyle w:val="OperatorTok"/>
        </w:rPr>
        <w:t>$</w:t>
      </w:r>
      <w:r>
        <w:rPr>
          <w:rStyle w:val="NormalTok"/>
        </w:rPr>
        <w:t>Months</w:t>
      </w:r>
      <w:proofErr w:type="spellEnd"/>
      <w:r>
        <w:rPr>
          <w:rStyle w:val="NormalTok"/>
        </w:rPr>
        <w:t>[i1] &lt;-</w:t>
      </w:r>
      <w:r>
        <w:rPr>
          <w:rStyle w:val="StringTok"/>
        </w:rPr>
        <w:t xml:space="preserve"> </w:t>
      </w:r>
      <w:r>
        <w:rPr>
          <w:rStyle w:val="KeywordTok"/>
        </w:rPr>
        <w:t>paste0</w:t>
      </w:r>
      <w:r>
        <w:rPr>
          <w:rStyle w:val="NormalTok"/>
        </w:rPr>
        <w:t>(</w:t>
      </w:r>
      <w:r>
        <w:rPr>
          <w:rStyle w:val="StringTok"/>
        </w:rPr>
        <w:t>"0"</w:t>
      </w:r>
      <w:r>
        <w:rPr>
          <w:rStyle w:val="NormalTok"/>
        </w:rPr>
        <w:t xml:space="preserve">, </w:t>
      </w:r>
      <w:proofErr w:type="spellStart"/>
      <w:r>
        <w:rPr>
          <w:rStyle w:val="NormalTok"/>
        </w:rPr>
        <w:t>UnE</w:t>
      </w:r>
      <w:r>
        <w:rPr>
          <w:rStyle w:val="OperatorTok"/>
        </w:rPr>
        <w:t>$</w:t>
      </w:r>
      <w:r>
        <w:rPr>
          <w:rStyle w:val="NormalTok"/>
        </w:rPr>
        <w:t>Months</w:t>
      </w:r>
      <w:proofErr w:type="spellEnd"/>
      <w:r>
        <w:rPr>
          <w:rStyle w:val="NormalTok"/>
        </w:rPr>
        <w:t>[i1])</w:t>
      </w:r>
      <w:r>
        <w:br/>
      </w:r>
      <w:proofErr w:type="spellStart"/>
      <w:r>
        <w:rPr>
          <w:rStyle w:val="NormalTok"/>
        </w:rPr>
        <w:t>UnE</w:t>
      </w:r>
      <w:proofErr w:type="spellEnd"/>
      <w:r>
        <w:rPr>
          <w:rStyle w:val="NormalTok"/>
        </w:rPr>
        <w:t xml:space="preserve"> &lt;-</w:t>
      </w:r>
      <w:r>
        <w:rPr>
          <w:rStyle w:val="StringTok"/>
        </w:rPr>
        <w:t xml:space="preserve"> </w:t>
      </w:r>
      <w:r>
        <w:rPr>
          <w:rStyle w:val="KeywordTok"/>
        </w:rPr>
        <w:t>unite</w:t>
      </w:r>
      <w:r>
        <w:rPr>
          <w:rStyle w:val="NormalTok"/>
        </w:rPr>
        <w:t>(</w:t>
      </w:r>
      <w:proofErr w:type="spellStart"/>
      <w:r>
        <w:rPr>
          <w:rStyle w:val="NormalTok"/>
        </w:rPr>
        <w:t>UnE</w:t>
      </w:r>
      <w:proofErr w:type="spellEnd"/>
      <w:r>
        <w:rPr>
          <w:rStyle w:val="NormalTok"/>
        </w:rPr>
        <w:t xml:space="preserve">, </w:t>
      </w:r>
      <w:r>
        <w:rPr>
          <w:rStyle w:val="StringTok"/>
        </w:rPr>
        <w:t>"Date"</w:t>
      </w:r>
      <w:r>
        <w:rPr>
          <w:rStyle w:val="NormalTok"/>
        </w:rPr>
        <w:t xml:space="preserve">, </w:t>
      </w:r>
      <w:r>
        <w:rPr>
          <w:rStyle w:val="KeywordTok"/>
        </w:rPr>
        <w:t>c</w:t>
      </w:r>
      <w:r>
        <w:rPr>
          <w:rStyle w:val="NormalTok"/>
        </w:rPr>
        <w:t xml:space="preserve">(Year, Months),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TRUE</w:t>
      </w:r>
      <w:r>
        <w:rPr>
          <w:rStyle w:val="NormalTok"/>
        </w:rPr>
        <w:t xml:space="preserve">, </w:t>
      </w:r>
      <w:r>
        <w:rPr>
          <w:rStyle w:val="DataTypeTok"/>
        </w:rPr>
        <w:t>na.rm =</w:t>
      </w:r>
      <w:r>
        <w:rPr>
          <w:rStyle w:val="NormalTok"/>
        </w:rPr>
        <w:t xml:space="preserve"> </w:t>
      </w:r>
      <w:r>
        <w:rPr>
          <w:rStyle w:val="OtherTok"/>
        </w:rPr>
        <w:t>FALSE</w:t>
      </w:r>
      <w:r>
        <w:rPr>
          <w:rStyle w:val="NormalTok"/>
        </w:rPr>
        <w:t>)</w:t>
      </w:r>
      <w:r>
        <w:br/>
      </w:r>
      <w:proofErr w:type="spellStart"/>
      <w:r>
        <w:rPr>
          <w:rStyle w:val="NormalTok"/>
        </w:rPr>
        <w:t>UnE</w:t>
      </w:r>
      <w:r>
        <w:rPr>
          <w:rStyle w:val="OperatorTok"/>
        </w:rPr>
        <w:t>$</w:t>
      </w:r>
      <w:r>
        <w:rPr>
          <w:rStyle w:val="NormalTok"/>
        </w:rPr>
        <w:t>Date</w:t>
      </w:r>
      <w:proofErr w:type="spellEnd"/>
      <w:r>
        <w:rPr>
          <w:rStyle w:val="NormalTok"/>
        </w:rPr>
        <w:t xml:space="preserve"> &lt;-</w:t>
      </w:r>
      <w:r>
        <w:rPr>
          <w:rStyle w:val="StringTok"/>
        </w:rPr>
        <w:t xml:space="preserve"> </w:t>
      </w:r>
      <w:proofErr w:type="spellStart"/>
      <w:r>
        <w:rPr>
          <w:rStyle w:val="NormalTok"/>
        </w:rPr>
        <w:t>YC</w:t>
      </w:r>
      <w:r>
        <w:rPr>
          <w:rStyle w:val="OperatorTok"/>
        </w:rPr>
        <w:t>$</w:t>
      </w:r>
      <w:r>
        <w:rPr>
          <w:rStyle w:val="NormalTok"/>
        </w:rPr>
        <w:t>Date</w:t>
      </w:r>
      <w:proofErr w:type="spellEnd"/>
    </w:p>
    <w:p w14:paraId="357717E3" w14:textId="77777777" w:rsidR="001D37C3" w:rsidRDefault="001D37C3" w:rsidP="001D37C3">
      <w:pPr>
        <w:pStyle w:val="FirstParagraph"/>
      </w:pPr>
      <w:proofErr w:type="spellStart"/>
      <w:r>
        <w:t>Megrging</w:t>
      </w:r>
      <w:proofErr w:type="spellEnd"/>
      <w:r>
        <w:t xml:space="preserve"> the datasets</w:t>
      </w:r>
    </w:p>
    <w:p w14:paraId="34DC2586" w14:textId="77777777" w:rsidR="001D37C3" w:rsidRDefault="001D37C3" w:rsidP="001D37C3">
      <w:pPr>
        <w:pStyle w:val="SourceCode"/>
      </w:pPr>
      <w:r>
        <w:rPr>
          <w:rStyle w:val="NormalTok"/>
        </w:rPr>
        <w:t>Data &lt;-</w:t>
      </w:r>
      <w:r>
        <w:rPr>
          <w:rStyle w:val="StringTok"/>
        </w:rPr>
        <w:t xml:space="preserve"> </w:t>
      </w:r>
      <w:r>
        <w:rPr>
          <w:rStyle w:val="KeywordTok"/>
        </w:rPr>
        <w:t>merge</w:t>
      </w:r>
      <w:r>
        <w:rPr>
          <w:rStyle w:val="NormalTok"/>
        </w:rPr>
        <w:t xml:space="preserve">(YC, GDP, </w:t>
      </w:r>
      <w:r>
        <w:rPr>
          <w:rStyle w:val="DataTypeTok"/>
        </w:rPr>
        <w:t>by =</w:t>
      </w:r>
      <w:r>
        <w:rPr>
          <w:rStyle w:val="NormalTok"/>
        </w:rPr>
        <w:t xml:space="preserve"> </w:t>
      </w:r>
      <w:r>
        <w:rPr>
          <w:rStyle w:val="StringTok"/>
        </w:rPr>
        <w:t>"Date"</w:t>
      </w:r>
      <w:r>
        <w:rPr>
          <w:rStyle w:val="NormalTok"/>
        </w:rPr>
        <w:t>)</w:t>
      </w:r>
      <w:r>
        <w:br/>
      </w:r>
      <w:r>
        <w:rPr>
          <w:rStyle w:val="NormalTok"/>
        </w:rPr>
        <w:t>Data &lt;-</w:t>
      </w:r>
      <w:r>
        <w:rPr>
          <w:rStyle w:val="StringTok"/>
        </w:rPr>
        <w:t xml:space="preserve"> </w:t>
      </w:r>
      <w:r>
        <w:rPr>
          <w:rStyle w:val="KeywordTok"/>
        </w:rPr>
        <w:t>merge</w:t>
      </w:r>
      <w:r>
        <w:rPr>
          <w:rStyle w:val="NormalTok"/>
        </w:rPr>
        <w:t xml:space="preserve">(Data, </w:t>
      </w:r>
      <w:proofErr w:type="spellStart"/>
      <w:r>
        <w:rPr>
          <w:rStyle w:val="NormalTok"/>
        </w:rPr>
        <w:t>UnE</w:t>
      </w:r>
      <w:proofErr w:type="spellEnd"/>
      <w:r>
        <w:rPr>
          <w:rStyle w:val="NormalTok"/>
        </w:rPr>
        <w:t xml:space="preserve">, </w:t>
      </w:r>
      <w:r>
        <w:rPr>
          <w:rStyle w:val="DataTypeTok"/>
        </w:rPr>
        <w:t>by =</w:t>
      </w:r>
      <w:r>
        <w:rPr>
          <w:rStyle w:val="NormalTok"/>
        </w:rPr>
        <w:t xml:space="preserve"> </w:t>
      </w:r>
      <w:r>
        <w:rPr>
          <w:rStyle w:val="StringTok"/>
        </w:rPr>
        <w:t>"Date"</w:t>
      </w:r>
      <w:r>
        <w:rPr>
          <w:rStyle w:val="NormalTok"/>
        </w:rPr>
        <w:t>)</w:t>
      </w:r>
    </w:p>
    <w:p w14:paraId="7C985925" w14:textId="77777777" w:rsidR="001D37C3" w:rsidRDefault="001D37C3" w:rsidP="001D37C3">
      <w:pPr>
        <w:pStyle w:val="FirstParagraph"/>
      </w:pPr>
      <w:r>
        <w:t>Matrix Plot</w:t>
      </w:r>
    </w:p>
    <w:p w14:paraId="7BA0EDFA" w14:textId="77777777" w:rsidR="001D37C3" w:rsidRDefault="001D37C3" w:rsidP="001D37C3">
      <w:pPr>
        <w:pStyle w:val="SourceCode"/>
      </w:pPr>
      <w:proofErr w:type="spellStart"/>
      <w:r>
        <w:rPr>
          <w:rStyle w:val="NormalTok"/>
        </w:rPr>
        <w:t>Data</w:t>
      </w:r>
      <w:r>
        <w:rPr>
          <w:rStyle w:val="OperatorTok"/>
        </w:rPr>
        <w:t>$</w:t>
      </w:r>
      <w:r>
        <w:rPr>
          <w:rStyle w:val="NormalTok"/>
        </w:rPr>
        <w:t>InterestRate</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NormalTok"/>
        </w:rPr>
        <w:t>Data</w:t>
      </w:r>
      <w:r>
        <w:rPr>
          <w:rStyle w:val="OperatorTok"/>
        </w:rPr>
        <w:t>$</w:t>
      </w:r>
      <w:r>
        <w:rPr>
          <w:rStyle w:val="NormalTok"/>
        </w:rPr>
        <w:t>InterestRate</w:t>
      </w:r>
      <w:proofErr w:type="spellEnd"/>
      <w:r>
        <w:rPr>
          <w:rStyle w:val="NormalTok"/>
        </w:rPr>
        <w:t>)</w:t>
      </w:r>
      <w:r>
        <w:br/>
      </w:r>
      <w:proofErr w:type="spellStart"/>
      <w:r>
        <w:rPr>
          <w:rStyle w:val="KeywordTok"/>
        </w:rPr>
        <w:t>ggpairs</w:t>
      </w:r>
      <w:proofErr w:type="spellEnd"/>
      <w:r>
        <w:rPr>
          <w:rStyle w:val="NormalTok"/>
        </w:rPr>
        <w:t>(Data)</w:t>
      </w:r>
    </w:p>
    <w:p w14:paraId="67D694AB" w14:textId="77777777" w:rsidR="001D37C3" w:rsidRDefault="001D37C3" w:rsidP="001D37C3">
      <w:pPr>
        <w:pStyle w:val="FirstParagraph"/>
      </w:pPr>
      <w:r>
        <w:rPr>
          <w:noProof/>
        </w:rPr>
        <w:lastRenderedPageBreak/>
        <w:drawing>
          <wp:inline distT="0" distB="0" distL="0" distR="0" wp14:anchorId="201B86BE" wp14:editId="5B0CE9A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E123FE9" w14:textId="77777777" w:rsidR="001D37C3" w:rsidRDefault="001D37C3" w:rsidP="001D37C3">
      <w:pPr>
        <w:pStyle w:val="BodyText"/>
      </w:pPr>
      <w:r>
        <w:t>Cross-validation</w:t>
      </w:r>
    </w:p>
    <w:p w14:paraId="0D2A94AE" w14:textId="77777777" w:rsidR="001D37C3" w:rsidRDefault="001D37C3" w:rsidP="001D37C3">
      <w:pPr>
        <w:pStyle w:val="SourceCode"/>
      </w:pPr>
      <w:proofErr w:type="spellStart"/>
      <w:r>
        <w:rPr>
          <w:rStyle w:val="KeywordTok"/>
        </w:rPr>
        <w:t>set.seed</w:t>
      </w:r>
      <w:proofErr w:type="spellEnd"/>
      <w:r>
        <w:rPr>
          <w:rStyle w:val="NormalTok"/>
        </w:rPr>
        <w:t>(</w:t>
      </w:r>
      <w:r>
        <w:rPr>
          <w:rStyle w:val="DecValTok"/>
        </w:rPr>
        <w:t>39</w:t>
      </w:r>
      <w:r>
        <w:rPr>
          <w:rStyle w:val="NormalTok"/>
        </w:rPr>
        <w:t>)</w:t>
      </w:r>
      <w:r>
        <w:br/>
      </w: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mutate</w:t>
      </w:r>
      <w:r>
        <w:rPr>
          <w:rStyle w:val="NormalTok"/>
        </w:rPr>
        <w:t>(</w:t>
      </w:r>
      <w:r>
        <w:rPr>
          <w:rStyle w:val="DataTypeTok"/>
        </w:rPr>
        <w:t>IRIV =</w:t>
      </w:r>
      <w:r>
        <w:rPr>
          <w:rStyle w:val="NormalTok"/>
        </w:rPr>
        <w:t xml:space="preserve"> </w:t>
      </w:r>
      <w:proofErr w:type="spellStart"/>
      <w:r>
        <w:rPr>
          <w:rStyle w:val="KeywordTok"/>
        </w:rPr>
        <w:t>ifelse</w:t>
      </w:r>
      <w:proofErr w:type="spellEnd"/>
      <w:r>
        <w:rPr>
          <w:rStyle w:val="NormalTok"/>
        </w:rPr>
        <w:t>(</w:t>
      </w:r>
      <w:proofErr w:type="spellStart"/>
      <w:r>
        <w:rPr>
          <w:rStyle w:val="NormalTok"/>
        </w:rPr>
        <w:t>InterestRate</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DecValTok"/>
        </w:rPr>
        <w:t>0</w:t>
      </w:r>
      <w:r>
        <w:rPr>
          <w:rStyle w:val="NormalTok"/>
        </w:rPr>
        <w:t>,</w:t>
      </w:r>
      <w:r>
        <w:rPr>
          <w:rStyle w:val="DecValTok"/>
        </w:rPr>
        <w:t>1</w:t>
      </w:r>
      <w:r>
        <w:rPr>
          <w:rStyle w:val="NormalTok"/>
        </w:rPr>
        <w:t>))</w:t>
      </w:r>
      <w:r>
        <w:br/>
      </w:r>
      <w:proofErr w:type="spellStart"/>
      <w:r>
        <w:rPr>
          <w:rStyle w:val="NormalTok"/>
        </w:rPr>
        <w:t>Data</w:t>
      </w:r>
      <w:r>
        <w:rPr>
          <w:rStyle w:val="OperatorTok"/>
        </w:rPr>
        <w:t>$</w:t>
      </w:r>
      <w:r>
        <w:rPr>
          <w:rStyle w:val="NormalTok"/>
        </w:rPr>
        <w:t>IRIV</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w:t>
      </w:r>
      <w:r>
        <w:rPr>
          <w:rStyle w:val="OperatorTok"/>
        </w:rPr>
        <w:t>$</w:t>
      </w:r>
      <w:r>
        <w:rPr>
          <w:rStyle w:val="NormalTok"/>
        </w:rPr>
        <w:t>IRIV</w:t>
      </w:r>
      <w:proofErr w:type="spellEnd"/>
      <w:r>
        <w:rPr>
          <w:rStyle w:val="NormalTok"/>
        </w:rPr>
        <w:t>)</w:t>
      </w:r>
      <w:r>
        <w:br/>
      </w:r>
      <w:r>
        <w:rPr>
          <w:rStyle w:val="NormalTok"/>
        </w:rPr>
        <w:t>Data &lt;-</w:t>
      </w:r>
      <w:r>
        <w:rPr>
          <w:rStyle w:val="StringTok"/>
        </w:rPr>
        <w:t xml:space="preserve"> </w:t>
      </w:r>
      <w:r>
        <w:rPr>
          <w:rStyle w:val="KeywordTok"/>
        </w:rPr>
        <w:t>mutate</w:t>
      </w:r>
      <w:r>
        <w:rPr>
          <w:rStyle w:val="NormalTok"/>
        </w:rPr>
        <w:t xml:space="preserve">(Data, </w:t>
      </w:r>
      <w:r>
        <w:rPr>
          <w:rStyle w:val="DataTypeTok"/>
        </w:rPr>
        <w:t>id =</w:t>
      </w:r>
      <w:r>
        <w:rPr>
          <w:rStyle w:val="NormalTok"/>
        </w:rPr>
        <w:t xml:space="preserve"> </w:t>
      </w:r>
      <w:proofErr w:type="spellStart"/>
      <w:r>
        <w:rPr>
          <w:rStyle w:val="KeywordTok"/>
        </w:rPr>
        <w:t>row_number</w:t>
      </w:r>
      <w:proofErr w:type="spellEnd"/>
      <w:r>
        <w:rPr>
          <w:rStyle w:val="NormalTok"/>
        </w:rPr>
        <w:t>())</w:t>
      </w:r>
      <w:r>
        <w:br/>
      </w:r>
      <w:r>
        <w:rPr>
          <w:rStyle w:val="NormalTok"/>
        </w:rPr>
        <w:t>train &lt;-</w:t>
      </w:r>
      <w:r>
        <w:rPr>
          <w:rStyle w:val="StringTok"/>
        </w:rPr>
        <w:t xml:space="preserve"> </w:t>
      </w:r>
      <w:proofErr w:type="spellStart"/>
      <w:r>
        <w:rPr>
          <w:rStyle w:val="KeywordTok"/>
        </w:rPr>
        <w:t>sample_frac</w:t>
      </w:r>
      <w:proofErr w:type="spellEnd"/>
      <w:r>
        <w:rPr>
          <w:rStyle w:val="NormalTok"/>
        </w:rPr>
        <w:t xml:space="preserve">(Data, </w:t>
      </w:r>
      <w:r>
        <w:rPr>
          <w:rStyle w:val="FloatTok"/>
        </w:rPr>
        <w:t>.75</w:t>
      </w:r>
      <w:r>
        <w:rPr>
          <w:rStyle w:val="NormalTok"/>
        </w:rPr>
        <w:t>)</w:t>
      </w:r>
      <w:r>
        <w:br/>
      </w:r>
      <w:r>
        <w:rPr>
          <w:rStyle w:val="NormalTok"/>
        </w:rPr>
        <w:t>test &lt;-</w:t>
      </w:r>
      <w:r>
        <w:rPr>
          <w:rStyle w:val="StringTok"/>
        </w:rPr>
        <w:t xml:space="preserve"> </w:t>
      </w:r>
      <w:proofErr w:type="spellStart"/>
      <w:r>
        <w:rPr>
          <w:rStyle w:val="KeywordTok"/>
        </w:rPr>
        <w:t>anti_join</w:t>
      </w:r>
      <w:proofErr w:type="spellEnd"/>
      <w:r>
        <w:rPr>
          <w:rStyle w:val="NormalTok"/>
        </w:rPr>
        <w:t xml:space="preserve">(Data, train, </w:t>
      </w:r>
      <w:r>
        <w:rPr>
          <w:rStyle w:val="DataTypeTok"/>
        </w:rPr>
        <w:t>by =</w:t>
      </w:r>
      <w:r>
        <w:rPr>
          <w:rStyle w:val="NormalTok"/>
        </w:rPr>
        <w:t xml:space="preserve"> </w:t>
      </w:r>
      <w:r>
        <w:rPr>
          <w:rStyle w:val="StringTok"/>
        </w:rPr>
        <w:t>"id"</w:t>
      </w:r>
      <w:r>
        <w:rPr>
          <w:rStyle w:val="NormalTok"/>
        </w:rPr>
        <w:t>)</w:t>
      </w:r>
      <w:r>
        <w:br/>
      </w:r>
      <w:r>
        <w:rPr>
          <w:rStyle w:val="NormalTok"/>
        </w:rPr>
        <w:t>train &lt;-</w:t>
      </w:r>
      <w:r>
        <w:rPr>
          <w:rStyle w:val="StringTok"/>
        </w:rPr>
        <w:t xml:space="preserve"> </w:t>
      </w:r>
      <w:r>
        <w:rPr>
          <w:rStyle w:val="NormalTok"/>
        </w:rPr>
        <w:t>train[</w:t>
      </w:r>
      <w:r>
        <w:rPr>
          <w:rStyle w:val="KeywordTok"/>
        </w:rPr>
        <w:t>c</w:t>
      </w:r>
      <w:r>
        <w:rPr>
          <w:rStyle w:val="NormalTok"/>
        </w:rPr>
        <w:t>(</w:t>
      </w:r>
      <w:r>
        <w:rPr>
          <w:rStyle w:val="OperatorTok"/>
        </w:rPr>
        <w:t>-</w:t>
      </w:r>
      <w:r>
        <w:rPr>
          <w:rStyle w:val="DecValTok"/>
        </w:rPr>
        <w:t>10</w:t>
      </w:r>
      <w:r>
        <w:rPr>
          <w:rStyle w:val="NormalTok"/>
        </w:rPr>
        <w:t>)]</w:t>
      </w:r>
      <w:r>
        <w:br/>
      </w:r>
      <w:r>
        <w:rPr>
          <w:rStyle w:val="NormalTok"/>
        </w:rPr>
        <w:t>test &lt;-</w:t>
      </w:r>
      <w:r>
        <w:rPr>
          <w:rStyle w:val="StringTok"/>
        </w:rPr>
        <w:t xml:space="preserve"> </w:t>
      </w:r>
      <w:r>
        <w:rPr>
          <w:rStyle w:val="NormalTok"/>
        </w:rPr>
        <w:t>test[</w:t>
      </w:r>
      <w:r>
        <w:rPr>
          <w:rStyle w:val="KeywordTok"/>
        </w:rPr>
        <w:t>c</w:t>
      </w:r>
      <w:r>
        <w:rPr>
          <w:rStyle w:val="NormalTok"/>
        </w:rPr>
        <w:t>(</w:t>
      </w:r>
      <w:r>
        <w:rPr>
          <w:rStyle w:val="OperatorTok"/>
        </w:rPr>
        <w:t>-</w:t>
      </w:r>
      <w:r>
        <w:rPr>
          <w:rStyle w:val="DecValTok"/>
        </w:rPr>
        <w:t>10</w:t>
      </w:r>
      <w:r>
        <w:rPr>
          <w:rStyle w:val="NormalTok"/>
        </w:rPr>
        <w:t>)]</w:t>
      </w:r>
      <w:r>
        <w:br/>
      </w:r>
      <w:r>
        <w:rPr>
          <w:rStyle w:val="NormalTok"/>
        </w:rPr>
        <w:t>Data &lt;-</w:t>
      </w:r>
      <w:r>
        <w:rPr>
          <w:rStyle w:val="StringTok"/>
        </w:rPr>
        <w:t xml:space="preserve"> </w:t>
      </w:r>
      <w:r>
        <w:rPr>
          <w:rStyle w:val="NormalTok"/>
        </w:rPr>
        <w:t xml:space="preserve">Data[ , </w:t>
      </w:r>
      <w:r>
        <w:rPr>
          <w:rStyle w:val="OperatorTok"/>
        </w:rPr>
        <w:t>!</w:t>
      </w:r>
      <w:r>
        <w:rPr>
          <w:rStyle w:val="NormalTok"/>
        </w:rPr>
        <w:t>(</w:t>
      </w:r>
      <w:r>
        <w:rPr>
          <w:rStyle w:val="KeywordTok"/>
        </w:rPr>
        <w:t>names</w:t>
      </w:r>
      <w:r>
        <w:rPr>
          <w:rStyle w:val="NormalTok"/>
        </w:rPr>
        <w:t xml:space="preserve">(Data)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r>
        <w:br/>
      </w:r>
      <w:r>
        <w:rPr>
          <w:rStyle w:val="NormalTok"/>
        </w:rPr>
        <w:t>train &lt;-</w:t>
      </w:r>
      <w:r>
        <w:rPr>
          <w:rStyle w:val="StringTok"/>
        </w:rPr>
        <w:t xml:space="preserve"> </w:t>
      </w:r>
      <w:r>
        <w:rPr>
          <w:rStyle w:val="NormalTok"/>
        </w:rPr>
        <w:t xml:space="preserve">train[ , </w:t>
      </w:r>
      <w:r>
        <w:rPr>
          <w:rStyle w:val="OperatorTok"/>
        </w:rPr>
        <w:t>!</w:t>
      </w:r>
      <w:r>
        <w:rPr>
          <w:rStyle w:val="NormalTok"/>
        </w:rPr>
        <w:t>(</w:t>
      </w:r>
      <w:r>
        <w:rPr>
          <w:rStyle w:val="KeywordTok"/>
        </w:rPr>
        <w:t>names</w:t>
      </w:r>
      <w:r>
        <w:rPr>
          <w:rStyle w:val="NormalTok"/>
        </w:rPr>
        <w:t xml:space="preserve">(train)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r>
        <w:br/>
      </w:r>
      <w:r>
        <w:rPr>
          <w:rStyle w:val="NormalTok"/>
        </w:rPr>
        <w:t>test &lt;-</w:t>
      </w:r>
      <w:r>
        <w:rPr>
          <w:rStyle w:val="StringTok"/>
        </w:rPr>
        <w:t xml:space="preserve"> </w:t>
      </w:r>
      <w:r>
        <w:rPr>
          <w:rStyle w:val="NormalTok"/>
        </w:rPr>
        <w:t xml:space="preserve">test[ , </w:t>
      </w:r>
      <w:r>
        <w:rPr>
          <w:rStyle w:val="OperatorTok"/>
        </w:rPr>
        <w:t>!</w:t>
      </w:r>
      <w:r>
        <w:rPr>
          <w:rStyle w:val="NormalTok"/>
        </w:rPr>
        <w:t>(</w:t>
      </w:r>
      <w:r>
        <w:rPr>
          <w:rStyle w:val="KeywordTok"/>
        </w:rPr>
        <w:t>names</w:t>
      </w:r>
      <w:r>
        <w:rPr>
          <w:rStyle w:val="NormalTok"/>
        </w:rPr>
        <w:t xml:space="preserve">(test)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p>
    <w:p w14:paraId="3596922E" w14:textId="77777777" w:rsidR="001D37C3" w:rsidRDefault="001D37C3" w:rsidP="001D37C3">
      <w:pPr>
        <w:pStyle w:val="FirstParagraph"/>
      </w:pPr>
      <w:r>
        <w:t>Fitting Generalized additive model</w:t>
      </w:r>
    </w:p>
    <w:p w14:paraId="6C72C6AD" w14:textId="77777777" w:rsidR="001D37C3" w:rsidRDefault="001D37C3" w:rsidP="001D37C3">
      <w:pPr>
        <w:pStyle w:val="SourceCode"/>
      </w:pPr>
      <w:r>
        <w:rPr>
          <w:rStyle w:val="NormalTok"/>
        </w:rPr>
        <w:t>gam &lt;-</w:t>
      </w:r>
      <w:r>
        <w:rPr>
          <w:rStyle w:val="StringTok"/>
        </w:rPr>
        <w:t xml:space="preserve"> </w:t>
      </w:r>
      <w:r>
        <w:rPr>
          <w:rStyle w:val="KeywordTok"/>
        </w:rPr>
        <w:t>gam</w:t>
      </w:r>
      <w:r>
        <w:rPr>
          <w:rStyle w:val="NormalTok"/>
        </w:rPr>
        <w:t>(</w:t>
      </w:r>
      <w:proofErr w:type="spellStart"/>
      <w:r>
        <w:rPr>
          <w:rStyle w:val="NormalTok"/>
        </w:rPr>
        <w:t>InterestRate</w:t>
      </w:r>
      <w:proofErr w:type="spellEnd"/>
      <w:r>
        <w:rPr>
          <w:rStyle w:val="NormalTok"/>
        </w:rPr>
        <w:t xml:space="preserve"> </w:t>
      </w:r>
      <w:r>
        <w:rPr>
          <w:rStyle w:val="OperatorTok"/>
        </w:rPr>
        <w:t>~</w:t>
      </w:r>
      <w:r>
        <w:rPr>
          <w:rStyle w:val="StringTok"/>
        </w:rPr>
        <w:t xml:space="preserve"> </w:t>
      </w:r>
      <w:r>
        <w:rPr>
          <w:rStyle w:val="NormalTok"/>
        </w:rPr>
        <w:t xml:space="preserve">GDP </w:t>
      </w:r>
      <w:r>
        <w:rPr>
          <w:rStyle w:val="OperatorTok"/>
        </w:rPr>
        <w:t>+</w:t>
      </w:r>
      <w:r>
        <w:rPr>
          <w:rStyle w:val="StringTok"/>
        </w:rPr>
        <w:t xml:space="preserve"> </w:t>
      </w:r>
      <w:proofErr w:type="spellStart"/>
      <w:r>
        <w:rPr>
          <w:rStyle w:val="NormalTok"/>
        </w:rPr>
        <w:t>UnemploymentRate</w:t>
      </w:r>
      <w:proofErr w:type="spellEnd"/>
      <w:r>
        <w:rPr>
          <w:rStyle w:val="NormalTok"/>
        </w:rPr>
        <w:t xml:space="preserve">, </w:t>
      </w:r>
      <w:r>
        <w:rPr>
          <w:rStyle w:val="DataTypeTok"/>
        </w:rPr>
        <w:t>data =</w:t>
      </w:r>
      <w:r>
        <w:rPr>
          <w:rStyle w:val="NormalTok"/>
        </w:rPr>
        <w:t xml:space="preserve"> train)</w:t>
      </w:r>
    </w:p>
    <w:p w14:paraId="0A3CBE22" w14:textId="77777777" w:rsidR="001D37C3" w:rsidRDefault="001D37C3" w:rsidP="001D37C3">
      <w:pPr>
        <w:pStyle w:val="SourceCode"/>
      </w:pPr>
      <w:r>
        <w:rPr>
          <w:rStyle w:val="VerbatimChar"/>
        </w:rPr>
        <w:t xml:space="preserve">## Warning in </w:t>
      </w:r>
      <w:proofErr w:type="spellStart"/>
      <w:r>
        <w:rPr>
          <w:rStyle w:val="VerbatimChar"/>
        </w:rPr>
        <w:t>model.matrix.default</w:t>
      </w:r>
      <w:proofErr w:type="spellEnd"/>
      <w:r>
        <w:rPr>
          <w:rStyle w:val="VerbatimChar"/>
        </w:rPr>
        <w:t>(mt, mf, contrasts): non-list contrasts argument</w:t>
      </w:r>
      <w:r>
        <w:br/>
      </w:r>
      <w:r>
        <w:rPr>
          <w:rStyle w:val="VerbatimChar"/>
        </w:rPr>
        <w:t>## ignored</w:t>
      </w:r>
    </w:p>
    <w:p w14:paraId="5756C563" w14:textId="77777777" w:rsidR="001D37C3" w:rsidRDefault="001D37C3" w:rsidP="001D37C3">
      <w:pPr>
        <w:pStyle w:val="SourceCode"/>
      </w:pPr>
      <w:r>
        <w:rPr>
          <w:rStyle w:val="KeywordTok"/>
        </w:rPr>
        <w:t>summary</w:t>
      </w:r>
      <w:r>
        <w:rPr>
          <w:rStyle w:val="NormalTok"/>
        </w:rPr>
        <w:t>(gam)</w:t>
      </w:r>
    </w:p>
    <w:p w14:paraId="36DF5928" w14:textId="77777777" w:rsidR="001D37C3" w:rsidRDefault="001D37C3" w:rsidP="001D37C3">
      <w:pPr>
        <w:pStyle w:val="SourceCode"/>
      </w:pPr>
      <w:r>
        <w:rPr>
          <w:rStyle w:val="VerbatimChar"/>
        </w:rPr>
        <w:t xml:space="preserve">## </w:t>
      </w:r>
      <w:r>
        <w:br/>
      </w:r>
      <w:r>
        <w:rPr>
          <w:rStyle w:val="VerbatimChar"/>
        </w:rPr>
        <w:t xml:space="preserve">## Call: gam(formula = </w:t>
      </w:r>
      <w:proofErr w:type="spellStart"/>
      <w:r>
        <w:rPr>
          <w:rStyle w:val="VerbatimChar"/>
        </w:rPr>
        <w:t>InterestRate</w:t>
      </w:r>
      <w:proofErr w:type="spellEnd"/>
      <w:r>
        <w:rPr>
          <w:rStyle w:val="VerbatimChar"/>
        </w:rPr>
        <w:t xml:space="preserve"> ~ GDP + </w:t>
      </w:r>
      <w:proofErr w:type="spellStart"/>
      <w:r>
        <w:rPr>
          <w:rStyle w:val="VerbatimChar"/>
        </w:rPr>
        <w:t>UnemploymentRate</w:t>
      </w:r>
      <w:proofErr w:type="spellEnd"/>
      <w:r>
        <w:rPr>
          <w:rStyle w:val="VerbatimChar"/>
        </w:rPr>
        <w:t>, data = train)</w:t>
      </w:r>
      <w:r>
        <w:br/>
      </w:r>
      <w:r>
        <w:rPr>
          <w:rStyle w:val="VerbatimChar"/>
        </w:rPr>
        <w:t>## Deviance Residuals:</w:t>
      </w:r>
      <w:r>
        <w:br/>
      </w:r>
      <w:r>
        <w:rPr>
          <w:rStyle w:val="VerbatimChar"/>
        </w:rPr>
        <w:lastRenderedPageBreak/>
        <w:t xml:space="preserve">##      Min       1Q   Median       3Q      Max </w:t>
      </w:r>
      <w:r>
        <w:br/>
      </w:r>
      <w:r>
        <w:rPr>
          <w:rStyle w:val="VerbatimChar"/>
        </w:rPr>
        <w:t xml:space="preserve">## -2.55386 -0.68649  0.03797  0.67818  2.11110 </w:t>
      </w:r>
      <w:r>
        <w:br/>
      </w:r>
      <w:r>
        <w:rPr>
          <w:rStyle w:val="VerbatimChar"/>
        </w:rPr>
        <w:t xml:space="preserve">## </w:t>
      </w:r>
      <w:r>
        <w:br/>
      </w:r>
      <w:r>
        <w:rPr>
          <w:rStyle w:val="VerbatimChar"/>
        </w:rPr>
        <w:t>## (Dispersion Parameter for gaussian family taken to be 0.7721)</w:t>
      </w:r>
      <w:r>
        <w:br/>
      </w:r>
      <w:r>
        <w:rPr>
          <w:rStyle w:val="VerbatimChar"/>
        </w:rPr>
        <w:t xml:space="preserve">## </w:t>
      </w:r>
      <w:r>
        <w:br/>
      </w:r>
      <w:r>
        <w:rPr>
          <w:rStyle w:val="VerbatimChar"/>
        </w:rPr>
        <w:t>##     Null Deviance: 428.0004 on 342 degrees of freedom</w:t>
      </w:r>
      <w:r>
        <w:br/>
      </w:r>
      <w:r>
        <w:rPr>
          <w:rStyle w:val="VerbatimChar"/>
        </w:rPr>
        <w:t>## Residual Deviance: 262.5038 on 340 degrees of freedom</w:t>
      </w:r>
      <w:r>
        <w:br/>
      </w:r>
      <w:r>
        <w:rPr>
          <w:rStyle w:val="VerbatimChar"/>
        </w:rPr>
        <w:t xml:space="preserve">## AIC: 889.6514 </w:t>
      </w:r>
      <w:r>
        <w:br/>
      </w:r>
      <w:r>
        <w:rPr>
          <w:rStyle w:val="VerbatimChar"/>
        </w:rPr>
        <w:t xml:space="preserve">## </w:t>
      </w:r>
      <w:r>
        <w:br/>
      </w:r>
      <w:r>
        <w:rPr>
          <w:rStyle w:val="VerbatimChar"/>
        </w:rPr>
        <w:t xml:space="preserve">## Number of Local Scoring Iterations: 2 </w:t>
      </w:r>
      <w:r>
        <w:br/>
      </w:r>
      <w:r>
        <w:rPr>
          <w:rStyle w:val="VerbatimChar"/>
        </w:rPr>
        <w:t xml:space="preserve">## </w:t>
      </w:r>
      <w:r>
        <w:br/>
      </w:r>
      <w:r>
        <w:rPr>
          <w:rStyle w:val="VerbatimChar"/>
        </w:rPr>
        <w:t xml:space="preserve">## </w:t>
      </w:r>
      <w:proofErr w:type="spellStart"/>
      <w:r>
        <w:rPr>
          <w:rStyle w:val="VerbatimChar"/>
        </w:rPr>
        <w:t>Anova</w:t>
      </w:r>
      <w:proofErr w:type="spellEnd"/>
      <w:r>
        <w:rPr>
          <w:rStyle w:val="VerbatimChar"/>
        </w:rPr>
        <w:t xml:space="preserve"> for Parametric Effects</w:t>
      </w:r>
      <w:r>
        <w:br/>
      </w: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GDP                1   4.708   4.708   6.0978 0.01403 *  </w:t>
      </w:r>
      <w:r>
        <w:br/>
      </w:r>
      <w:r>
        <w:rPr>
          <w:rStyle w:val="VerbatimChar"/>
        </w:rPr>
        <w:t xml:space="preserve">## </w:t>
      </w:r>
      <w:proofErr w:type="spellStart"/>
      <w:r>
        <w:rPr>
          <w:rStyle w:val="VerbatimChar"/>
        </w:rPr>
        <w:t>UnemploymentRate</w:t>
      </w:r>
      <w:proofErr w:type="spellEnd"/>
      <w:r>
        <w:rPr>
          <w:rStyle w:val="VerbatimChar"/>
        </w:rPr>
        <w:t xml:space="preserve">   1 160.789 160.789 208.2566 &lt; 2e-16 ***</w:t>
      </w:r>
      <w:r>
        <w:br/>
      </w:r>
      <w:r>
        <w:rPr>
          <w:rStyle w:val="VerbatimChar"/>
        </w:rPr>
        <w:t xml:space="preserve">## Residuals        340 262.504   0.772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16C267A" w14:textId="77777777" w:rsidR="001D37C3" w:rsidRDefault="001D37C3" w:rsidP="001D37C3">
      <w:pPr>
        <w:pStyle w:val="SourceCode"/>
        <w:rPr>
          <w:rStyle w:val="StringTok"/>
        </w:rPr>
      </w:pPr>
      <w:proofErr w:type="spellStart"/>
      <w:r>
        <w:rPr>
          <w:rStyle w:val="KeywordTok"/>
        </w:rPr>
        <w:t>plot.Gam</w:t>
      </w:r>
      <w:proofErr w:type="spellEnd"/>
      <w:r>
        <w:rPr>
          <w:rStyle w:val="NormalTok"/>
        </w:rPr>
        <w:t xml:space="preserve">(gam, </w:t>
      </w:r>
      <w:r>
        <w:rPr>
          <w:rStyle w:val="DataTypeTok"/>
        </w:rPr>
        <w:t>se =</w:t>
      </w:r>
      <w:r>
        <w:rPr>
          <w:rStyle w:val="NormalTok"/>
        </w:rPr>
        <w:t xml:space="preserve"> </w:t>
      </w:r>
      <w:r>
        <w:rPr>
          <w:rStyle w:val="OtherTok"/>
        </w:rPr>
        <w:t>TRUE</w:t>
      </w:r>
      <w:r>
        <w:rPr>
          <w:rStyle w:val="NormalTok"/>
        </w:rPr>
        <w:t xml:space="preserve">, </w:t>
      </w:r>
      <w:r>
        <w:rPr>
          <w:rStyle w:val="DataTypeTok"/>
        </w:rPr>
        <w:t>col =</w:t>
      </w:r>
      <w:r>
        <w:rPr>
          <w:rStyle w:val="NormalTok"/>
        </w:rPr>
        <w:t xml:space="preserve"> </w:t>
      </w:r>
      <w:r>
        <w:rPr>
          <w:rStyle w:val="StringTok"/>
        </w:rPr>
        <w:t>"red")</w:t>
      </w:r>
    </w:p>
    <w:p w14:paraId="1D0CF316" w14:textId="77777777" w:rsidR="001D37C3" w:rsidRDefault="001D37C3" w:rsidP="001D37C3">
      <w:pPr>
        <w:pStyle w:val="SourceCode"/>
      </w:pPr>
      <w:r>
        <w:rPr>
          <w:noProof/>
        </w:rPr>
        <w:drawing>
          <wp:inline distT="0" distB="0" distL="0" distR="0" wp14:anchorId="196BD80D" wp14:editId="594C2949">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4D64187" w14:textId="77777777" w:rsidR="001D37C3" w:rsidRDefault="001D37C3" w:rsidP="001D37C3">
      <w:pPr>
        <w:pStyle w:val="FirstParagraph"/>
      </w:pPr>
      <w:r>
        <w:rPr>
          <w:noProof/>
        </w:rPr>
        <w:lastRenderedPageBreak/>
        <w:drawing>
          <wp:inline distT="0" distB="0" distL="0" distR="0" wp14:anchorId="59D8C90F" wp14:editId="6CA621B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9-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A9C83CC" w14:textId="77777777" w:rsidR="001D37C3" w:rsidRDefault="001D37C3" w:rsidP="001D37C3">
      <w:pPr>
        <w:pStyle w:val="SourceCode"/>
      </w:pPr>
      <w:proofErr w:type="spellStart"/>
      <w:r>
        <w:rPr>
          <w:rStyle w:val="NormalTok"/>
        </w:rPr>
        <w:t>pred</w:t>
      </w:r>
      <w:proofErr w:type="spellEnd"/>
      <w:r>
        <w:rPr>
          <w:rStyle w:val="NormalTok"/>
        </w:rPr>
        <w:t xml:space="preserve"> &lt;-</w:t>
      </w:r>
      <w:r>
        <w:rPr>
          <w:rStyle w:val="StringTok"/>
        </w:rPr>
        <w:t xml:space="preserve"> </w:t>
      </w:r>
      <w:r>
        <w:rPr>
          <w:rStyle w:val="KeywordTok"/>
        </w:rPr>
        <w:t>predict</w:t>
      </w:r>
      <w:r>
        <w:rPr>
          <w:rStyle w:val="NormalTok"/>
        </w:rPr>
        <w:t xml:space="preserve">(gam, </w:t>
      </w:r>
      <w:proofErr w:type="spellStart"/>
      <w:r>
        <w:rPr>
          <w:rStyle w:val="DataTypeTok"/>
        </w:rPr>
        <w:t>newdata</w:t>
      </w:r>
      <w:proofErr w:type="spellEnd"/>
      <w:r>
        <w:rPr>
          <w:rStyle w:val="DataTypeTok"/>
        </w:rPr>
        <w:t xml:space="preserve"> =</w:t>
      </w:r>
      <w:r>
        <w:rPr>
          <w:rStyle w:val="NormalTok"/>
        </w:rPr>
        <w:t xml:space="preserve"> test)</w:t>
      </w:r>
      <w:r>
        <w:br/>
      </w:r>
      <w:r>
        <w:rPr>
          <w:rStyle w:val="KeywordTok"/>
        </w:rPr>
        <w:t>mean</w:t>
      </w:r>
      <w:r>
        <w:rPr>
          <w:rStyle w:val="NormalTok"/>
        </w:rPr>
        <w:t>((</w:t>
      </w:r>
      <w:proofErr w:type="spellStart"/>
      <w:r>
        <w:rPr>
          <w:rStyle w:val="NormalTok"/>
        </w:rPr>
        <w:t>pred</w:t>
      </w:r>
      <w:proofErr w:type="spellEnd"/>
      <w:r>
        <w:rPr>
          <w:rStyle w:val="NormalTok"/>
        </w:rPr>
        <w:t xml:space="preserve"> </w:t>
      </w:r>
      <w:r>
        <w:rPr>
          <w:rStyle w:val="OperatorTok"/>
        </w:rPr>
        <w:t>-</w:t>
      </w:r>
      <w:r>
        <w:rPr>
          <w:rStyle w:val="StringTok"/>
        </w:rPr>
        <w:t xml:space="preserve"> </w:t>
      </w:r>
      <w:proofErr w:type="spellStart"/>
      <w:r>
        <w:rPr>
          <w:rStyle w:val="NormalTok"/>
        </w:rPr>
        <w:t>test</w:t>
      </w:r>
      <w:r>
        <w:rPr>
          <w:rStyle w:val="OperatorTok"/>
        </w:rPr>
        <w:t>$</w:t>
      </w:r>
      <w:r>
        <w:rPr>
          <w:rStyle w:val="NormalTok"/>
        </w:rPr>
        <w:t>InterestRate</w:t>
      </w:r>
      <w:proofErr w:type="spellEnd"/>
      <w:r>
        <w:rPr>
          <w:rStyle w:val="NormalTok"/>
        </w:rPr>
        <w:t>)</w:t>
      </w:r>
      <w:r>
        <w:rPr>
          <w:rStyle w:val="OperatorTok"/>
        </w:rPr>
        <w:t>^</w:t>
      </w:r>
      <w:r>
        <w:rPr>
          <w:rStyle w:val="DecValTok"/>
        </w:rPr>
        <w:t>2</w:t>
      </w:r>
      <w:r>
        <w:rPr>
          <w:rStyle w:val="NormalTok"/>
        </w:rPr>
        <w:t>)</w:t>
      </w:r>
    </w:p>
    <w:p w14:paraId="61792C4F" w14:textId="77777777" w:rsidR="001D37C3" w:rsidRDefault="001D37C3" w:rsidP="001D37C3">
      <w:pPr>
        <w:pStyle w:val="SourceCode"/>
      </w:pPr>
      <w:r>
        <w:rPr>
          <w:rStyle w:val="VerbatimChar"/>
        </w:rPr>
        <w:t>## [1] 0.7380704</w:t>
      </w:r>
    </w:p>
    <w:p w14:paraId="00A5AEA4" w14:textId="77777777" w:rsidR="001D37C3" w:rsidRDefault="001D37C3" w:rsidP="001D37C3">
      <w:pPr>
        <w:pStyle w:val="FirstParagraph"/>
      </w:pPr>
      <w:r>
        <w:t>Indicates that this model leads to test predictions that are within around 0.8591102 of the true median.</w:t>
      </w:r>
    </w:p>
    <w:p w14:paraId="6F29782E" w14:textId="77777777" w:rsidR="001D37C3" w:rsidRDefault="001D37C3" w:rsidP="001D37C3">
      <w:pPr>
        <w:pStyle w:val="BodyText"/>
      </w:pPr>
      <w:r>
        <w:t>Fitting Random Forest regression tree method</w:t>
      </w:r>
    </w:p>
    <w:p w14:paraId="24F47C2B" w14:textId="77777777" w:rsidR="001D37C3" w:rsidRDefault="001D37C3" w:rsidP="001D37C3">
      <w:pPr>
        <w:pStyle w:val="SourceCode"/>
      </w:pPr>
      <w:r>
        <w:rPr>
          <w:rStyle w:val="NormalTok"/>
        </w:rPr>
        <w:t>rf1 &lt;-</w:t>
      </w:r>
      <w:r>
        <w:rPr>
          <w:rStyle w:val="StringTok"/>
        </w:rPr>
        <w:t xml:space="preserve"> </w:t>
      </w:r>
      <w:proofErr w:type="spellStart"/>
      <w:r>
        <w:rPr>
          <w:rStyle w:val="KeywordTok"/>
        </w:rPr>
        <w:t>randomForest</w:t>
      </w:r>
      <w:proofErr w:type="spellEnd"/>
      <w:r>
        <w:rPr>
          <w:rStyle w:val="NormalTok"/>
        </w:rPr>
        <w:t>(</w:t>
      </w:r>
      <w:proofErr w:type="spellStart"/>
      <w:r>
        <w:rPr>
          <w:rStyle w:val="NormalTok"/>
        </w:rPr>
        <w:t>InterestRate</w:t>
      </w:r>
      <w:proofErr w:type="spellEnd"/>
      <w:r>
        <w:rPr>
          <w:rStyle w:val="NormalTok"/>
        </w:rPr>
        <w:t xml:space="preserve"> </w:t>
      </w:r>
      <w:r>
        <w:rPr>
          <w:rStyle w:val="OperatorTok"/>
        </w:rPr>
        <w:t>~</w:t>
      </w:r>
      <w:r>
        <w:rPr>
          <w:rStyle w:val="StringTok"/>
        </w:rPr>
        <w:t xml:space="preserve"> </w:t>
      </w:r>
      <w:r>
        <w:rPr>
          <w:rStyle w:val="NormalTok"/>
        </w:rPr>
        <w:t xml:space="preserve">GDP </w:t>
      </w:r>
      <w:r>
        <w:rPr>
          <w:rStyle w:val="OperatorTok"/>
        </w:rPr>
        <w:t>+</w:t>
      </w:r>
      <w:r>
        <w:rPr>
          <w:rStyle w:val="StringTok"/>
        </w:rPr>
        <w:t xml:space="preserve"> </w:t>
      </w:r>
      <w:proofErr w:type="spellStart"/>
      <w:r>
        <w:rPr>
          <w:rStyle w:val="NormalTok"/>
        </w:rPr>
        <w:t>UnemploymentRate</w:t>
      </w:r>
      <w:proofErr w:type="spellEnd"/>
      <w:r>
        <w:rPr>
          <w:rStyle w:val="NormalTok"/>
        </w:rPr>
        <w:t xml:space="preserve">, </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pred_rf1 &lt;-</w:t>
      </w:r>
      <w:r>
        <w:rPr>
          <w:rStyle w:val="StringTok"/>
        </w:rPr>
        <w:t xml:space="preserve"> </w:t>
      </w:r>
      <w:r>
        <w:rPr>
          <w:rStyle w:val="KeywordTok"/>
        </w:rPr>
        <w:t>predict</w:t>
      </w:r>
      <w:r>
        <w:rPr>
          <w:rStyle w:val="NormalTok"/>
        </w:rPr>
        <w:t xml:space="preserve">(rf1, </w:t>
      </w:r>
      <w:proofErr w:type="spellStart"/>
      <w:r>
        <w:rPr>
          <w:rStyle w:val="DataTypeTok"/>
        </w:rPr>
        <w:t>newdata</w:t>
      </w:r>
      <w:proofErr w:type="spellEnd"/>
      <w:r>
        <w:rPr>
          <w:rStyle w:val="DataTypeTok"/>
        </w:rPr>
        <w:t xml:space="preserve"> =</w:t>
      </w:r>
      <w:r>
        <w:rPr>
          <w:rStyle w:val="NormalTok"/>
        </w:rPr>
        <w:t xml:space="preserve"> test)</w:t>
      </w:r>
      <w:r>
        <w:br/>
      </w:r>
      <w:r>
        <w:rPr>
          <w:rStyle w:val="KeywordTok"/>
        </w:rPr>
        <w:t>summary</w:t>
      </w:r>
      <w:r>
        <w:rPr>
          <w:rStyle w:val="NormalTok"/>
        </w:rPr>
        <w:t>(rf1)</w:t>
      </w:r>
    </w:p>
    <w:p w14:paraId="524C3B96" w14:textId="77777777" w:rsidR="001D37C3" w:rsidRDefault="001D37C3" w:rsidP="001D37C3">
      <w:pPr>
        <w:pStyle w:val="SourceCode"/>
      </w:pPr>
      <w:r>
        <w:rPr>
          <w:rStyle w:val="VerbatimChar"/>
        </w:rPr>
        <w:t xml:space="preserve">##                 Length Class  Mode     </w:t>
      </w:r>
      <w:r>
        <w:br/>
      </w:r>
      <w:r>
        <w:rPr>
          <w:rStyle w:val="VerbatimChar"/>
        </w:rPr>
        <w:t xml:space="preserve">## call              4    -none- call     </w:t>
      </w:r>
      <w:r>
        <w:br/>
      </w:r>
      <w:r>
        <w:rPr>
          <w:rStyle w:val="VerbatimChar"/>
        </w:rPr>
        <w:t>## type              1    -none- character</w:t>
      </w:r>
      <w:r>
        <w:br/>
      </w:r>
      <w:r>
        <w:rPr>
          <w:rStyle w:val="VerbatimChar"/>
        </w:rPr>
        <w:t xml:space="preserve">## predicted       343    -none- numeric  </w:t>
      </w:r>
      <w:r>
        <w:br/>
      </w:r>
      <w:r>
        <w:rPr>
          <w:rStyle w:val="VerbatimChar"/>
        </w:rPr>
        <w:t xml:space="preserve">## </w:t>
      </w:r>
      <w:proofErr w:type="spellStart"/>
      <w:r>
        <w:rPr>
          <w:rStyle w:val="VerbatimChar"/>
        </w:rPr>
        <w:t>mse</w:t>
      </w:r>
      <w:proofErr w:type="spellEnd"/>
      <w:r>
        <w:rPr>
          <w:rStyle w:val="VerbatimChar"/>
        </w:rPr>
        <w:t xml:space="preserve">             500    -none- numeric  </w:t>
      </w:r>
      <w:r>
        <w:br/>
      </w:r>
      <w:r>
        <w:rPr>
          <w:rStyle w:val="VerbatimChar"/>
        </w:rPr>
        <w:t xml:space="preserve">## </w:t>
      </w:r>
      <w:proofErr w:type="spellStart"/>
      <w:r>
        <w:rPr>
          <w:rStyle w:val="VerbatimChar"/>
        </w:rPr>
        <w:t>rsq</w:t>
      </w:r>
      <w:proofErr w:type="spellEnd"/>
      <w:r>
        <w:rPr>
          <w:rStyle w:val="VerbatimChar"/>
        </w:rPr>
        <w:t xml:space="preserve">             500    -none- numeric  </w:t>
      </w:r>
      <w:r>
        <w:br/>
      </w:r>
      <w:r>
        <w:rPr>
          <w:rStyle w:val="VerbatimChar"/>
        </w:rPr>
        <w:t xml:space="preserve">## </w:t>
      </w:r>
      <w:proofErr w:type="spellStart"/>
      <w:r>
        <w:rPr>
          <w:rStyle w:val="VerbatimChar"/>
        </w:rPr>
        <w:t>oob.times</w:t>
      </w:r>
      <w:proofErr w:type="spellEnd"/>
      <w:r>
        <w:rPr>
          <w:rStyle w:val="VerbatimChar"/>
        </w:rPr>
        <w:t xml:space="preserve">       343    -none- numeric  </w:t>
      </w:r>
      <w:r>
        <w:br/>
      </w:r>
      <w:r>
        <w:rPr>
          <w:rStyle w:val="VerbatimChar"/>
        </w:rPr>
        <w:t xml:space="preserve">## importance        4    -none- numeric  </w:t>
      </w:r>
      <w:r>
        <w:br/>
      </w:r>
      <w:r>
        <w:rPr>
          <w:rStyle w:val="VerbatimChar"/>
        </w:rPr>
        <w:t xml:space="preserve">## </w:t>
      </w:r>
      <w:proofErr w:type="spellStart"/>
      <w:r>
        <w:rPr>
          <w:rStyle w:val="VerbatimChar"/>
        </w:rPr>
        <w:t>importanceSD</w:t>
      </w:r>
      <w:proofErr w:type="spellEnd"/>
      <w:r>
        <w:rPr>
          <w:rStyle w:val="VerbatimChar"/>
        </w:rPr>
        <w:t xml:space="preserve">      2    -none- numeric  </w:t>
      </w:r>
      <w:r>
        <w:br/>
      </w:r>
      <w:r>
        <w:rPr>
          <w:rStyle w:val="VerbatimChar"/>
        </w:rPr>
        <w:t xml:space="preserve">## </w:t>
      </w:r>
      <w:proofErr w:type="spellStart"/>
      <w:r>
        <w:rPr>
          <w:rStyle w:val="VerbatimChar"/>
        </w:rPr>
        <w:t>localImportance</w:t>
      </w:r>
      <w:proofErr w:type="spellEnd"/>
      <w:r>
        <w:rPr>
          <w:rStyle w:val="VerbatimChar"/>
        </w:rPr>
        <w:t xml:space="preserve">   0    -none- NULL     </w:t>
      </w:r>
      <w:r>
        <w:br/>
      </w:r>
      <w:r>
        <w:rPr>
          <w:rStyle w:val="VerbatimChar"/>
        </w:rPr>
        <w:t xml:space="preserve">## proximity         0    -none- NULL     </w:t>
      </w:r>
      <w:r>
        <w:br/>
      </w:r>
      <w:r>
        <w:rPr>
          <w:rStyle w:val="VerbatimChar"/>
        </w:rPr>
        <w:lastRenderedPageBreak/>
        <w:t xml:space="preserve">## </w:t>
      </w:r>
      <w:proofErr w:type="spellStart"/>
      <w:r>
        <w:rPr>
          <w:rStyle w:val="VerbatimChar"/>
        </w:rPr>
        <w:t>ntree</w:t>
      </w:r>
      <w:proofErr w:type="spellEnd"/>
      <w:r>
        <w:rPr>
          <w:rStyle w:val="VerbatimChar"/>
        </w:rPr>
        <w:t xml:space="preserve">             1    -none- numeric  </w:t>
      </w:r>
      <w:r>
        <w:br/>
      </w:r>
      <w:r>
        <w:rPr>
          <w:rStyle w:val="VerbatimChar"/>
        </w:rPr>
        <w:t xml:space="preserve">## </w:t>
      </w:r>
      <w:proofErr w:type="spellStart"/>
      <w:r>
        <w:rPr>
          <w:rStyle w:val="VerbatimChar"/>
        </w:rPr>
        <w:t>mtry</w:t>
      </w:r>
      <w:proofErr w:type="spellEnd"/>
      <w:r>
        <w:rPr>
          <w:rStyle w:val="VerbatimChar"/>
        </w:rPr>
        <w:t xml:space="preserve">              1    -none- numeric  </w:t>
      </w:r>
      <w:r>
        <w:br/>
      </w:r>
      <w:r>
        <w:rPr>
          <w:rStyle w:val="VerbatimChar"/>
        </w:rPr>
        <w:t xml:space="preserve">## forest           11    -none- list     </w:t>
      </w:r>
      <w:r>
        <w:br/>
      </w:r>
      <w:r>
        <w:rPr>
          <w:rStyle w:val="VerbatimChar"/>
        </w:rPr>
        <w:t xml:space="preserve">## </w:t>
      </w:r>
      <w:proofErr w:type="spellStart"/>
      <w:r>
        <w:rPr>
          <w:rStyle w:val="VerbatimChar"/>
        </w:rPr>
        <w:t>coefs</w:t>
      </w:r>
      <w:proofErr w:type="spellEnd"/>
      <w:r>
        <w:rPr>
          <w:rStyle w:val="VerbatimChar"/>
        </w:rPr>
        <w:t xml:space="preserve">             0    -none- NULL     </w:t>
      </w:r>
      <w:r>
        <w:br/>
      </w:r>
      <w:r>
        <w:rPr>
          <w:rStyle w:val="VerbatimChar"/>
        </w:rPr>
        <w:t xml:space="preserve">## y               343    -none- numeric  </w:t>
      </w:r>
      <w:r>
        <w:br/>
      </w:r>
      <w:r>
        <w:rPr>
          <w:rStyle w:val="VerbatimChar"/>
        </w:rPr>
        <w:t xml:space="preserve">## test              0    -none- NULL     </w:t>
      </w:r>
      <w:r>
        <w:br/>
      </w:r>
      <w:r>
        <w:rPr>
          <w:rStyle w:val="VerbatimChar"/>
        </w:rPr>
        <w:t xml:space="preserve">## </w:t>
      </w:r>
      <w:proofErr w:type="spellStart"/>
      <w:r>
        <w:rPr>
          <w:rStyle w:val="VerbatimChar"/>
        </w:rPr>
        <w:t>inbag</w:t>
      </w:r>
      <w:proofErr w:type="spellEnd"/>
      <w:r>
        <w:rPr>
          <w:rStyle w:val="VerbatimChar"/>
        </w:rPr>
        <w:t xml:space="preserve">             0    -none- NULL     </w:t>
      </w:r>
      <w:r>
        <w:br/>
      </w:r>
      <w:r>
        <w:rPr>
          <w:rStyle w:val="VerbatimChar"/>
        </w:rPr>
        <w:t>## terms             3    terms  call</w:t>
      </w:r>
    </w:p>
    <w:p w14:paraId="5196CBA6" w14:textId="77777777" w:rsidR="001D37C3" w:rsidRDefault="001D37C3" w:rsidP="001D37C3">
      <w:pPr>
        <w:pStyle w:val="SourceCode"/>
      </w:pPr>
      <w:r>
        <w:rPr>
          <w:rStyle w:val="KeywordTok"/>
        </w:rPr>
        <w:t>plot</w:t>
      </w:r>
      <w:r>
        <w:rPr>
          <w:rStyle w:val="NormalTok"/>
        </w:rPr>
        <w:t>(rf1)</w:t>
      </w:r>
    </w:p>
    <w:p w14:paraId="210F7733" w14:textId="77777777" w:rsidR="001D37C3" w:rsidRDefault="001D37C3" w:rsidP="001D37C3">
      <w:pPr>
        <w:pStyle w:val="FirstParagraph"/>
      </w:pPr>
      <w:r>
        <w:rPr>
          <w:noProof/>
        </w:rPr>
        <w:drawing>
          <wp:inline distT="0" distB="0" distL="0" distR="0" wp14:anchorId="3C69089B" wp14:editId="247BFDF3">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95C9579" w14:textId="77777777" w:rsidR="001D37C3" w:rsidRDefault="001D37C3" w:rsidP="001D37C3">
      <w:pPr>
        <w:pStyle w:val="SourceCode"/>
      </w:pPr>
      <w:r>
        <w:rPr>
          <w:rStyle w:val="KeywordTok"/>
        </w:rPr>
        <w:t>mean</w:t>
      </w:r>
      <w:r>
        <w:rPr>
          <w:rStyle w:val="NormalTok"/>
        </w:rPr>
        <w:t xml:space="preserve">((pred_rf1 </w:t>
      </w:r>
      <w:r>
        <w:rPr>
          <w:rStyle w:val="OperatorTok"/>
        </w:rPr>
        <w:t>-</w:t>
      </w:r>
      <w:r>
        <w:rPr>
          <w:rStyle w:val="StringTok"/>
        </w:rPr>
        <w:t xml:space="preserve"> </w:t>
      </w:r>
      <w:proofErr w:type="spellStart"/>
      <w:r>
        <w:rPr>
          <w:rStyle w:val="NormalTok"/>
        </w:rPr>
        <w:t>test</w:t>
      </w:r>
      <w:r>
        <w:rPr>
          <w:rStyle w:val="OperatorTok"/>
        </w:rPr>
        <w:t>$</w:t>
      </w:r>
      <w:r>
        <w:rPr>
          <w:rStyle w:val="NormalTok"/>
        </w:rPr>
        <w:t>InterestRate</w:t>
      </w:r>
      <w:proofErr w:type="spellEnd"/>
      <w:r>
        <w:rPr>
          <w:rStyle w:val="NormalTok"/>
        </w:rPr>
        <w:t>)</w:t>
      </w:r>
      <w:r>
        <w:rPr>
          <w:rStyle w:val="OperatorTok"/>
        </w:rPr>
        <w:t>^</w:t>
      </w:r>
      <w:r>
        <w:rPr>
          <w:rStyle w:val="DecValTok"/>
        </w:rPr>
        <w:t>2</w:t>
      </w:r>
      <w:r>
        <w:rPr>
          <w:rStyle w:val="NormalTok"/>
        </w:rPr>
        <w:t>)</w:t>
      </w:r>
    </w:p>
    <w:p w14:paraId="1FDF3AC5" w14:textId="77777777" w:rsidR="001D37C3" w:rsidRDefault="001D37C3" w:rsidP="001D37C3">
      <w:pPr>
        <w:pStyle w:val="SourceCode"/>
      </w:pPr>
      <w:r>
        <w:rPr>
          <w:rStyle w:val="VerbatimChar"/>
        </w:rPr>
        <w:t>## [1] 0.1212357</w:t>
      </w:r>
    </w:p>
    <w:p w14:paraId="51DE5C0D" w14:textId="77777777" w:rsidR="001D37C3" w:rsidRDefault="001D37C3" w:rsidP="001D37C3">
      <w:pPr>
        <w:pStyle w:val="SourceCode"/>
      </w:pPr>
      <w:r>
        <w:rPr>
          <w:rStyle w:val="KeywordTok"/>
        </w:rPr>
        <w:t>importance</w:t>
      </w:r>
      <w:r>
        <w:rPr>
          <w:rStyle w:val="NormalTok"/>
        </w:rPr>
        <w:t>(rf1)</w:t>
      </w:r>
    </w:p>
    <w:p w14:paraId="5A7E394F" w14:textId="77777777" w:rsidR="001D37C3" w:rsidRDefault="001D37C3" w:rsidP="001D37C3">
      <w:pPr>
        <w:pStyle w:val="SourceCode"/>
      </w:pPr>
      <w:r>
        <w:rPr>
          <w:rStyle w:val="VerbatimChar"/>
        </w:rPr>
        <w:t>##                   %</w:t>
      </w:r>
      <w:proofErr w:type="spellStart"/>
      <w:r>
        <w:rPr>
          <w:rStyle w:val="VerbatimChar"/>
        </w:rPr>
        <w:t>IncMSE</w:t>
      </w:r>
      <w:proofErr w:type="spellEnd"/>
      <w:r>
        <w:rPr>
          <w:rStyle w:val="VerbatimChar"/>
        </w:rPr>
        <w:t xml:space="preserve"> </w:t>
      </w:r>
      <w:proofErr w:type="spellStart"/>
      <w:r>
        <w:rPr>
          <w:rStyle w:val="VerbatimChar"/>
        </w:rPr>
        <w:t>IncNodePurity</w:t>
      </w:r>
      <w:proofErr w:type="spellEnd"/>
      <w:r>
        <w:br/>
      </w:r>
      <w:r>
        <w:rPr>
          <w:rStyle w:val="VerbatimChar"/>
        </w:rPr>
        <w:t>## GDP              67.51874      150.4242</w:t>
      </w:r>
      <w:r>
        <w:br/>
      </w:r>
      <w:r>
        <w:rPr>
          <w:rStyle w:val="VerbatimChar"/>
        </w:rPr>
        <w:t xml:space="preserve">## </w:t>
      </w:r>
      <w:proofErr w:type="spellStart"/>
      <w:r>
        <w:rPr>
          <w:rStyle w:val="VerbatimChar"/>
        </w:rPr>
        <w:t>UnemploymentRate</w:t>
      </w:r>
      <w:proofErr w:type="spellEnd"/>
      <w:r>
        <w:rPr>
          <w:rStyle w:val="VerbatimChar"/>
        </w:rPr>
        <w:t xml:space="preserve"> 92.47268      254.0372</w:t>
      </w:r>
    </w:p>
    <w:p w14:paraId="37697CB1" w14:textId="77777777" w:rsidR="001D37C3" w:rsidRDefault="001D37C3" w:rsidP="001D37C3">
      <w:pPr>
        <w:pStyle w:val="SourceCode"/>
      </w:pPr>
      <w:proofErr w:type="spellStart"/>
      <w:r>
        <w:rPr>
          <w:rStyle w:val="KeywordTok"/>
        </w:rPr>
        <w:t>varImpPlot</w:t>
      </w:r>
      <w:proofErr w:type="spellEnd"/>
      <w:r>
        <w:rPr>
          <w:rStyle w:val="NormalTok"/>
        </w:rPr>
        <w:t>(rf1)</w:t>
      </w:r>
    </w:p>
    <w:p w14:paraId="64E168D7" w14:textId="77777777" w:rsidR="001D37C3" w:rsidRDefault="001D37C3" w:rsidP="001D37C3">
      <w:pPr>
        <w:pStyle w:val="FirstParagraph"/>
      </w:pPr>
      <w:r>
        <w:rPr>
          <w:noProof/>
        </w:rPr>
        <w:lastRenderedPageBreak/>
        <w:drawing>
          <wp:inline distT="0" distB="0" distL="0" distR="0" wp14:anchorId="43CA0C5F" wp14:editId="39498216">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0-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Indicates that this model leads to test predictions that are within around 0.3474779 of the true median.</w:t>
      </w:r>
    </w:p>
    <w:p w14:paraId="367FF871" w14:textId="77777777" w:rsidR="001D37C3" w:rsidRDefault="001D37C3" w:rsidP="001D37C3">
      <w:pPr>
        <w:pStyle w:val="BodyText"/>
      </w:pPr>
      <w:r>
        <w:t>Fitting Random Forest Classification Tree</w:t>
      </w:r>
    </w:p>
    <w:p w14:paraId="666AD5F3" w14:textId="77777777" w:rsidR="001D37C3" w:rsidRDefault="001D37C3" w:rsidP="001D37C3">
      <w:pPr>
        <w:pStyle w:val="SourceCode"/>
      </w:pPr>
      <w:r>
        <w:rPr>
          <w:rStyle w:val="NormalTok"/>
        </w:rPr>
        <w:t>rf &lt;-</w:t>
      </w:r>
      <w:r>
        <w:rPr>
          <w:rStyle w:val="StringTok"/>
        </w:rPr>
        <w:t xml:space="preserve"> </w:t>
      </w:r>
      <w:proofErr w:type="spellStart"/>
      <w:r>
        <w:rPr>
          <w:rStyle w:val="KeywordTok"/>
        </w:rPr>
        <w:t>randomForest</w:t>
      </w:r>
      <w:proofErr w:type="spellEnd"/>
      <w:r>
        <w:rPr>
          <w:rStyle w:val="NormalTok"/>
        </w:rPr>
        <w:t xml:space="preserve">(IRIV </w:t>
      </w:r>
      <w:r>
        <w:rPr>
          <w:rStyle w:val="OperatorTok"/>
        </w:rPr>
        <w:t>~</w:t>
      </w:r>
      <w:r>
        <w:rPr>
          <w:rStyle w:val="StringTok"/>
        </w:rPr>
        <w:t xml:space="preserve"> </w:t>
      </w:r>
      <w:r>
        <w:rPr>
          <w:rStyle w:val="NormalTok"/>
        </w:rPr>
        <w:t xml:space="preserve">GDP </w:t>
      </w:r>
      <w:r>
        <w:rPr>
          <w:rStyle w:val="OperatorTok"/>
        </w:rPr>
        <w:t>+</w:t>
      </w:r>
      <w:r>
        <w:rPr>
          <w:rStyle w:val="StringTok"/>
        </w:rPr>
        <w:t xml:space="preserve"> </w:t>
      </w:r>
      <w:proofErr w:type="spellStart"/>
      <w:r>
        <w:rPr>
          <w:rStyle w:val="NormalTok"/>
        </w:rPr>
        <w:t>UnemploymentRate</w:t>
      </w:r>
      <w:proofErr w:type="spellEnd"/>
      <w:r>
        <w:rPr>
          <w:rStyle w:val="NormalTok"/>
        </w:rPr>
        <w:t xml:space="preserve">, </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proofErr w:type="spellStart"/>
      <w:r>
        <w:rPr>
          <w:rStyle w:val="NormalTok"/>
        </w:rPr>
        <w:t>pred_rf</w:t>
      </w:r>
      <w:proofErr w:type="spellEnd"/>
      <w:r>
        <w:rPr>
          <w:rStyle w:val="NormalTok"/>
        </w:rPr>
        <w:t xml:space="preserve"> &lt;-</w:t>
      </w:r>
      <w:r>
        <w:rPr>
          <w:rStyle w:val="StringTok"/>
        </w:rPr>
        <w:t xml:space="preserve"> </w:t>
      </w:r>
      <w:r>
        <w:rPr>
          <w:rStyle w:val="KeywordTok"/>
        </w:rPr>
        <w:t>predict</w:t>
      </w:r>
      <w:r>
        <w:rPr>
          <w:rStyle w:val="NormalTok"/>
        </w:rPr>
        <w:t xml:space="preserve">(rf, </w:t>
      </w:r>
      <w:proofErr w:type="spellStart"/>
      <w:r>
        <w:rPr>
          <w:rStyle w:val="DataTypeTok"/>
        </w:rPr>
        <w:t>newdata</w:t>
      </w:r>
      <w:proofErr w:type="spellEnd"/>
      <w:r>
        <w:rPr>
          <w:rStyle w:val="DataTypeTok"/>
        </w:rPr>
        <w:t xml:space="preserve"> =</w:t>
      </w:r>
      <w:r>
        <w:rPr>
          <w:rStyle w:val="NormalTok"/>
        </w:rPr>
        <w:t xml:space="preserve"> test)</w:t>
      </w:r>
      <w:r>
        <w:br/>
      </w:r>
      <w:r>
        <w:rPr>
          <w:rStyle w:val="NormalTok"/>
        </w:rPr>
        <w:t>tb &lt;-</w:t>
      </w:r>
      <w:r>
        <w:rPr>
          <w:rStyle w:val="StringTok"/>
        </w:rPr>
        <w:t xml:space="preserve"> </w:t>
      </w:r>
      <w:r>
        <w:rPr>
          <w:rStyle w:val="KeywordTok"/>
        </w:rPr>
        <w:t>table</w:t>
      </w:r>
      <w:r>
        <w:rPr>
          <w:rStyle w:val="NormalTok"/>
        </w:rPr>
        <w:t>(</w:t>
      </w:r>
      <w:proofErr w:type="spellStart"/>
      <w:r>
        <w:rPr>
          <w:rStyle w:val="NormalTok"/>
        </w:rPr>
        <w:t>pred_rf</w:t>
      </w:r>
      <w:proofErr w:type="spellEnd"/>
      <w:r>
        <w:rPr>
          <w:rStyle w:val="NormalTok"/>
        </w:rPr>
        <w:t xml:space="preserve">, </w:t>
      </w:r>
      <w:proofErr w:type="spellStart"/>
      <w:r>
        <w:rPr>
          <w:rStyle w:val="NormalTok"/>
        </w:rPr>
        <w:t>test</w:t>
      </w:r>
      <w:r>
        <w:rPr>
          <w:rStyle w:val="OperatorTok"/>
        </w:rPr>
        <w:t>$</w:t>
      </w:r>
      <w:r>
        <w:rPr>
          <w:rStyle w:val="NormalTok"/>
        </w:rPr>
        <w:t>IRIV</w:t>
      </w:r>
      <w:proofErr w:type="spellEnd"/>
      <w:r>
        <w:rPr>
          <w:rStyle w:val="NormalTok"/>
        </w:rPr>
        <w:t>)</w:t>
      </w:r>
      <w:r>
        <w:br/>
      </w:r>
      <w:proofErr w:type="spellStart"/>
      <w:r>
        <w:rPr>
          <w:rStyle w:val="NormalTok"/>
        </w:rPr>
        <w:t>mcr</w:t>
      </w:r>
      <w:proofErr w:type="spellEnd"/>
      <w:r>
        <w:rPr>
          <w:rStyle w:val="NormalTok"/>
        </w:rPr>
        <w:t xml:space="preserve"> &lt;-</w:t>
      </w:r>
      <w:r>
        <w:rPr>
          <w:rStyle w:val="StringTok"/>
        </w:rPr>
        <w:t xml:space="preserve"> </w:t>
      </w:r>
      <w:r>
        <w:rPr>
          <w:rStyle w:val="KeywordTok"/>
        </w:rPr>
        <w:t>mean</w:t>
      </w:r>
      <w:r>
        <w:rPr>
          <w:rStyle w:val="NormalTok"/>
        </w:rPr>
        <w:t>(</w:t>
      </w:r>
      <w:proofErr w:type="spellStart"/>
      <w:r>
        <w:rPr>
          <w:rStyle w:val="NormalTok"/>
        </w:rPr>
        <w:t>pred_rf</w:t>
      </w:r>
      <w:proofErr w:type="spellEnd"/>
      <w:r>
        <w:rPr>
          <w:rStyle w:val="NormalTok"/>
        </w:rPr>
        <w:t xml:space="preserve"> </w:t>
      </w:r>
      <w:r>
        <w:rPr>
          <w:rStyle w:val="OperatorTok"/>
        </w:rPr>
        <w:t>!=</w:t>
      </w:r>
      <w:r>
        <w:rPr>
          <w:rStyle w:val="StringTok"/>
        </w:rPr>
        <w:t xml:space="preserve"> </w:t>
      </w:r>
      <w:proofErr w:type="spellStart"/>
      <w:r>
        <w:rPr>
          <w:rStyle w:val="NormalTok"/>
        </w:rPr>
        <w:t>test</w:t>
      </w:r>
      <w:r>
        <w:rPr>
          <w:rStyle w:val="OperatorTok"/>
        </w:rPr>
        <w:t>$</w:t>
      </w:r>
      <w:r>
        <w:rPr>
          <w:rStyle w:val="NormalTok"/>
        </w:rPr>
        <w:t>IRIV</w:t>
      </w:r>
      <w:proofErr w:type="spellEnd"/>
      <w:r>
        <w:rPr>
          <w:rStyle w:val="NormalTok"/>
        </w:rPr>
        <w:t>)</w:t>
      </w:r>
      <w:r>
        <w:br/>
      </w:r>
      <w:r>
        <w:rPr>
          <w:rStyle w:val="KeywordTok"/>
        </w:rPr>
        <w:t>plot</w:t>
      </w:r>
      <w:r>
        <w:rPr>
          <w:rStyle w:val="NormalTok"/>
        </w:rPr>
        <w:t>(</w:t>
      </w:r>
      <w:r>
        <w:rPr>
          <w:rStyle w:val="KeywordTok"/>
        </w:rPr>
        <w:t>margin</w:t>
      </w:r>
      <w:r>
        <w:rPr>
          <w:rStyle w:val="NormalTok"/>
        </w:rPr>
        <w:t xml:space="preserve">(rf, </w:t>
      </w:r>
      <w:proofErr w:type="spellStart"/>
      <w:r>
        <w:rPr>
          <w:rStyle w:val="NormalTok"/>
        </w:rPr>
        <w:t>test</w:t>
      </w:r>
      <w:r>
        <w:rPr>
          <w:rStyle w:val="OperatorTok"/>
        </w:rPr>
        <w:t>$</w:t>
      </w:r>
      <w:r>
        <w:rPr>
          <w:rStyle w:val="NormalTok"/>
        </w:rPr>
        <w:t>IRIV</w:t>
      </w:r>
      <w:proofErr w:type="spellEnd"/>
      <w:r>
        <w:rPr>
          <w:rStyle w:val="NormalTok"/>
        </w:rPr>
        <w:t>))</w:t>
      </w:r>
    </w:p>
    <w:p w14:paraId="2B9EAF62" w14:textId="77777777" w:rsidR="001D37C3" w:rsidRDefault="001D37C3" w:rsidP="001D37C3">
      <w:pPr>
        <w:pStyle w:val="SourceCode"/>
      </w:pPr>
      <w:r>
        <w:rPr>
          <w:rStyle w:val="VerbatimChar"/>
        </w:rPr>
        <w:t xml:space="preserve">## Warning in </w:t>
      </w:r>
      <w:proofErr w:type="spellStart"/>
      <w:r>
        <w:rPr>
          <w:rStyle w:val="VerbatimChar"/>
        </w:rPr>
        <w:t>RColorBrewer</w:t>
      </w:r>
      <w:proofErr w:type="spellEnd"/>
      <w:r>
        <w:rPr>
          <w:rStyle w:val="VerbatimChar"/>
        </w:rPr>
        <w:t>::</w:t>
      </w:r>
      <w:proofErr w:type="spellStart"/>
      <w:r>
        <w:rPr>
          <w:rStyle w:val="VerbatimChar"/>
        </w:rPr>
        <w:t>brewer.pal</w:t>
      </w:r>
      <w:proofErr w:type="spellEnd"/>
      <w:r>
        <w:rPr>
          <w:rStyle w:val="VerbatimChar"/>
        </w:rPr>
        <w:t>(</w:t>
      </w:r>
      <w:proofErr w:type="spellStart"/>
      <w:r>
        <w:rPr>
          <w:rStyle w:val="VerbatimChar"/>
        </w:rPr>
        <w:t>nlevs</w:t>
      </w:r>
      <w:proofErr w:type="spellEnd"/>
      <w:r>
        <w:rPr>
          <w:rStyle w:val="VerbatimChar"/>
        </w:rPr>
        <w:t>, "Set1"): minimal value for n is 3, returning requested palette with 3 different levels</w:t>
      </w:r>
    </w:p>
    <w:p w14:paraId="01BB0FDB" w14:textId="77777777" w:rsidR="001D37C3" w:rsidRDefault="001D37C3" w:rsidP="001D37C3">
      <w:pPr>
        <w:pStyle w:val="FirstParagraph"/>
      </w:pPr>
      <w:r>
        <w:rPr>
          <w:noProof/>
        </w:rPr>
        <w:lastRenderedPageBreak/>
        <w:drawing>
          <wp:inline distT="0" distB="0" distL="0" distR="0" wp14:anchorId="54105D35" wp14:editId="12D4A49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05C0274" w14:textId="77777777" w:rsidR="001D37C3" w:rsidRDefault="001D37C3" w:rsidP="001D37C3">
      <w:pPr>
        <w:pStyle w:val="SourceCode"/>
      </w:pPr>
      <w:r>
        <w:rPr>
          <w:rStyle w:val="NormalTok"/>
        </w:rPr>
        <w:t>accuracy &lt;-</w:t>
      </w:r>
      <w:r>
        <w:rPr>
          <w:rStyle w:val="StringTok"/>
        </w:rPr>
        <w:t xml:space="preserve"> </w:t>
      </w:r>
      <w:r>
        <w:rPr>
          <w:rStyle w:val="NormalTok"/>
        </w:rPr>
        <w:t>(</w:t>
      </w:r>
      <w:r>
        <w:rPr>
          <w:rStyle w:val="KeywordTok"/>
        </w:rPr>
        <w:t>sum</w:t>
      </w:r>
      <w:r>
        <w:rPr>
          <w:rStyle w:val="NormalTok"/>
        </w:rPr>
        <w:t>(</w:t>
      </w:r>
      <w:proofErr w:type="spellStart"/>
      <w:r>
        <w:rPr>
          <w:rStyle w:val="KeywordTok"/>
        </w:rPr>
        <w:t>diag</w:t>
      </w:r>
      <w:proofErr w:type="spellEnd"/>
      <w:r>
        <w:rPr>
          <w:rStyle w:val="NormalTok"/>
        </w:rPr>
        <w:t>(tb)))</w:t>
      </w:r>
      <w:r>
        <w:rPr>
          <w:rStyle w:val="OperatorTok"/>
        </w:rPr>
        <w:t>/</w:t>
      </w:r>
      <w:r>
        <w:rPr>
          <w:rStyle w:val="KeywordTok"/>
        </w:rPr>
        <w:t>sum</w:t>
      </w:r>
      <w:r>
        <w:rPr>
          <w:rStyle w:val="NormalTok"/>
        </w:rPr>
        <w:t>(tb)</w:t>
      </w:r>
    </w:p>
    <w:p w14:paraId="64D6D0F7" w14:textId="77777777" w:rsidR="001D37C3" w:rsidRDefault="001D37C3" w:rsidP="001D37C3">
      <w:pPr>
        <w:pStyle w:val="FirstParagraph"/>
      </w:pPr>
      <w:r>
        <w:t>The model has a high overall accuracy that is 0.9736842.</w:t>
      </w:r>
    </w:p>
    <w:p w14:paraId="09B96B73" w14:textId="77777777" w:rsidR="00DE31DD" w:rsidRPr="005711B8" w:rsidRDefault="00DE31DD" w:rsidP="007056CC">
      <w:pPr>
        <w:ind w:firstLine="0"/>
      </w:pPr>
    </w:p>
    <w:sectPr w:rsidR="00DE31DD" w:rsidRPr="005711B8" w:rsidSect="001D31A2">
      <w:headerReference w:type="default" r:id="rId34"/>
      <w:headerReference w:type="firs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Émile Moura" w:date="2020-05-02T14:37:00Z" w:initials="ÉM">
    <w:p w14:paraId="2EEC9612" w14:textId="36429CBE" w:rsidR="001A12EF" w:rsidRDefault="001A12EF">
      <w:pPr>
        <w:pStyle w:val="CommentText"/>
      </w:pPr>
      <w:r>
        <w:rPr>
          <w:rStyle w:val="CommentReference"/>
        </w:rPr>
        <w:annotationRef/>
      </w:r>
      <w:r>
        <w:t>This is very repetitive</w:t>
      </w:r>
    </w:p>
  </w:comment>
  <w:comment w:id="1" w:author="Émile Moura" w:date="2020-05-02T14:38:00Z" w:initials="ÉM">
    <w:p w14:paraId="6DCFC76B" w14:textId="77A17FE2" w:rsidR="001A12EF" w:rsidRDefault="001A12EF">
      <w:pPr>
        <w:pStyle w:val="CommentText"/>
      </w:pPr>
      <w:r>
        <w:rPr>
          <w:rStyle w:val="CommentReference"/>
        </w:rPr>
        <w:annotationRef/>
      </w:r>
      <w:r>
        <w:t>Do your variables need to be capitalized?</w:t>
      </w:r>
    </w:p>
  </w:comment>
  <w:comment w:id="2" w:author="Émile Moura" w:date="2020-05-02T14:44:00Z" w:initials="ÉM">
    <w:p w14:paraId="52CF1D64" w14:textId="69C2C08A" w:rsidR="00271CD8" w:rsidRDefault="00271CD8">
      <w:pPr>
        <w:pStyle w:val="CommentText"/>
      </w:pPr>
      <w:r>
        <w:rPr>
          <w:rStyle w:val="CommentReference"/>
        </w:rPr>
        <w:annotationRef/>
      </w:r>
      <w:r>
        <w:t>I’m not sure if what you mean is clear</w:t>
      </w:r>
    </w:p>
  </w:comment>
  <w:comment w:id="3" w:author="Émile Moura" w:date="2020-05-02T14:45:00Z" w:initials="ÉM">
    <w:p w14:paraId="21202DC0" w14:textId="28663533" w:rsidR="00271CD8" w:rsidRDefault="00271CD8">
      <w:pPr>
        <w:pStyle w:val="CommentText"/>
      </w:pPr>
      <w:r>
        <w:rPr>
          <w:rStyle w:val="CommentReference"/>
        </w:rPr>
        <w:annotationRef/>
      </w:r>
      <w:r>
        <w:t>Reference?</w:t>
      </w:r>
    </w:p>
  </w:comment>
  <w:comment w:id="4" w:author="Émile Moura" w:date="2020-05-02T14:48:00Z" w:initials="ÉM">
    <w:p w14:paraId="72CDB0E5" w14:textId="649FE1D6" w:rsidR="00271CD8" w:rsidRDefault="00271CD8">
      <w:pPr>
        <w:pStyle w:val="CommentText"/>
      </w:pPr>
      <w:r>
        <w:rPr>
          <w:rStyle w:val="CommentReference"/>
        </w:rPr>
        <w:annotationRef/>
      </w:r>
      <w:r>
        <w:t>Do you have to say the year again?</w:t>
      </w:r>
    </w:p>
  </w:comment>
  <w:comment w:id="5" w:author="Émile Moura" w:date="2020-05-02T14:48:00Z" w:initials="ÉM">
    <w:p w14:paraId="5D63FD1E" w14:textId="46005161" w:rsidR="00271CD8" w:rsidRDefault="00271CD8">
      <w:pPr>
        <w:pStyle w:val="CommentText"/>
      </w:pPr>
      <w:r>
        <w:rPr>
          <w:rStyle w:val="CommentReference"/>
        </w:rPr>
        <w:annotationRef/>
      </w:r>
      <w:r>
        <w:t>Upcoming recession?</w:t>
      </w:r>
    </w:p>
  </w:comment>
  <w:comment w:id="6" w:author="Émile Moura" w:date="2020-05-02T14:51:00Z" w:initials="ÉM">
    <w:p w14:paraId="434F2B62" w14:textId="0CD896E8" w:rsidR="00271CD8" w:rsidRDefault="00271CD8">
      <w:pPr>
        <w:pStyle w:val="CommentText"/>
      </w:pPr>
      <w:r>
        <w:rPr>
          <w:rStyle w:val="CommentReference"/>
        </w:rPr>
        <w:annotationRef/>
      </w:r>
      <w:r>
        <w:t>The series are?</w:t>
      </w:r>
    </w:p>
  </w:comment>
  <w:comment w:id="7" w:author="Émile Moura" w:date="2020-05-02T14:52:00Z" w:initials="ÉM">
    <w:p w14:paraId="392FBC4A" w14:textId="4AF1534B" w:rsidR="00271CD8" w:rsidRDefault="00271CD8">
      <w:pPr>
        <w:pStyle w:val="CommentText"/>
      </w:pPr>
      <w:r>
        <w:rPr>
          <w:rStyle w:val="CommentReference"/>
        </w:rPr>
        <w:annotationRef/>
      </w:r>
      <w:r>
        <w:t>Consider changing to: The time series graph from 1982 to present is represented on Figure 1.</w:t>
      </w:r>
    </w:p>
  </w:comment>
  <w:comment w:id="8" w:author="Émile Moura" w:date="2020-05-02T14:53:00Z" w:initials="ÉM">
    <w:p w14:paraId="48CF7899" w14:textId="2E84B08A" w:rsidR="00271CD8" w:rsidRDefault="00271CD8">
      <w:pPr>
        <w:pStyle w:val="CommentText"/>
      </w:pPr>
      <w:r>
        <w:rPr>
          <w:rStyle w:val="CommentReference"/>
        </w:rPr>
        <w:annotationRef/>
      </w:r>
      <w:r>
        <w:t>You need captions and titles for figures</w:t>
      </w:r>
    </w:p>
  </w:comment>
  <w:comment w:id="9" w:author="Émile Moura" w:date="2020-05-02T14:54:00Z" w:initials="ÉM">
    <w:p w14:paraId="185582E8" w14:textId="6745863B" w:rsidR="00271CD8" w:rsidRDefault="00271CD8">
      <w:pPr>
        <w:pStyle w:val="CommentText"/>
      </w:pPr>
      <w:r>
        <w:rPr>
          <w:rStyle w:val="CommentReference"/>
        </w:rPr>
        <w:annotationRef/>
      </w:r>
      <w:r w:rsidR="005E4A29">
        <w:t>In the year following every Yield Curve inversion</w:t>
      </w:r>
    </w:p>
  </w:comment>
  <w:comment w:id="10" w:author="Émile Moura" w:date="2020-05-02T14:55:00Z" w:initials="ÉM">
    <w:p w14:paraId="2B31B3F3" w14:textId="0432F0E3" w:rsidR="005E4A29" w:rsidRDefault="005E4A29">
      <w:pPr>
        <w:pStyle w:val="CommentText"/>
      </w:pPr>
      <w:r>
        <w:rPr>
          <w:rStyle w:val="CommentReference"/>
        </w:rPr>
        <w:annotationRef/>
      </w:r>
      <w:r>
        <w:t>Again, title and caption</w:t>
      </w:r>
    </w:p>
  </w:comment>
  <w:comment w:id="11" w:author="Émile Moura" w:date="2020-05-02T14:56:00Z" w:initials="ÉM">
    <w:p w14:paraId="0F6B7D6B" w14:textId="014CFDFF" w:rsidR="005E4A29" w:rsidRDefault="005E4A29">
      <w:pPr>
        <w:pStyle w:val="CommentText"/>
      </w:pPr>
      <w:r>
        <w:rPr>
          <w:rStyle w:val="CommentReference"/>
        </w:rPr>
        <w:annotationRef/>
      </w:r>
      <w:r>
        <w:t>These sentences are the same thing</w:t>
      </w:r>
    </w:p>
  </w:comment>
  <w:comment w:id="12" w:author="Émile Moura" w:date="2020-05-02T14:57:00Z" w:initials="ÉM">
    <w:p w14:paraId="30DBC8CE" w14:textId="6552E47E" w:rsidR="005E4A29" w:rsidRDefault="005E4A29">
      <w:pPr>
        <w:pStyle w:val="CommentText"/>
      </w:pPr>
      <w:r>
        <w:rPr>
          <w:rStyle w:val="CommentReference"/>
        </w:rPr>
        <w:annotationRef/>
      </w:r>
      <w:r>
        <w:t>Title and caption</w:t>
      </w:r>
    </w:p>
  </w:comment>
  <w:comment w:id="13" w:author="Émile Moura" w:date="2020-05-02T14:57:00Z" w:initials="ÉM">
    <w:p w14:paraId="381498E8" w14:textId="4EDBC391" w:rsidR="005E4A29" w:rsidRDefault="005E4A29">
      <w:pPr>
        <w:pStyle w:val="CommentText"/>
      </w:pPr>
      <w:r>
        <w:rPr>
          <w:rStyle w:val="CommentReference"/>
        </w:rPr>
        <w:annotationRef/>
      </w:r>
      <w:r>
        <w:t>Capitalized?</w:t>
      </w:r>
    </w:p>
  </w:comment>
  <w:comment w:id="14" w:author="Émile Moura" w:date="2020-05-02T14:58:00Z" w:initials="ÉM">
    <w:p w14:paraId="3DF039A0" w14:textId="1AFD0440" w:rsidR="005E4A29" w:rsidRDefault="005E4A29">
      <w:pPr>
        <w:pStyle w:val="CommentText"/>
      </w:pPr>
      <w:r>
        <w:rPr>
          <w:rStyle w:val="CommentReference"/>
        </w:rPr>
        <w:annotationRef/>
      </w:r>
      <w:r>
        <w:t>Title &amp; caption</w:t>
      </w:r>
    </w:p>
  </w:comment>
  <w:comment w:id="15" w:author="Émile Moura" w:date="2020-05-02T14:58:00Z" w:initials="ÉM">
    <w:p w14:paraId="7798BFEC" w14:textId="74FD924F" w:rsidR="005E4A29" w:rsidRDefault="005E4A29">
      <w:pPr>
        <w:pStyle w:val="CommentText"/>
      </w:pPr>
      <w:r>
        <w:rPr>
          <w:rStyle w:val="CommentReference"/>
        </w:rPr>
        <w:annotationRef/>
      </w:r>
      <w:r>
        <w:t>My analysis?</w:t>
      </w:r>
    </w:p>
  </w:comment>
  <w:comment w:id="16" w:author="Émile Moura" w:date="2020-05-02T15:01:00Z" w:initials="ÉM">
    <w:p w14:paraId="2A9EF771" w14:textId="590FB1C8" w:rsidR="005E4A29" w:rsidRDefault="005E4A29">
      <w:pPr>
        <w:pStyle w:val="CommentText"/>
      </w:pPr>
      <w:r>
        <w:rPr>
          <w:rStyle w:val="CommentReference"/>
        </w:rPr>
        <w:annotationRef/>
      </w:r>
      <w:r>
        <w:t>Be?</w:t>
      </w:r>
    </w:p>
  </w:comment>
  <w:comment w:id="17" w:author="Émile Moura" w:date="2020-05-02T15:03:00Z" w:initials="ÉM">
    <w:p w14:paraId="1E077070" w14:textId="5067E508" w:rsidR="005E4A29" w:rsidRDefault="005E4A29">
      <w:pPr>
        <w:pStyle w:val="CommentText"/>
      </w:pPr>
      <w:r>
        <w:rPr>
          <w:rStyle w:val="CommentReference"/>
        </w:rPr>
        <w:annotationRef/>
      </w:r>
      <w:r>
        <w:t>Title and caption?</w:t>
      </w:r>
    </w:p>
  </w:comment>
  <w:comment w:id="18" w:author="Émile Moura" w:date="2020-05-02T15:05:00Z" w:initials="ÉM">
    <w:p w14:paraId="27534831" w14:textId="087E8C62" w:rsidR="005711B8" w:rsidRDefault="005711B8">
      <w:pPr>
        <w:pStyle w:val="CommentText"/>
      </w:pPr>
      <w:r>
        <w:rPr>
          <w:rStyle w:val="CommentReference"/>
        </w:rPr>
        <w:annotationRef/>
      </w:r>
      <w:r>
        <w:t>Error?</w:t>
      </w:r>
    </w:p>
  </w:comment>
  <w:comment w:id="19" w:author="Émile Moura" w:date="2020-05-02T15:06:00Z" w:initials="ÉM">
    <w:p w14:paraId="0455047C" w14:textId="62FC1438" w:rsidR="005711B8" w:rsidRDefault="005711B8">
      <w:pPr>
        <w:pStyle w:val="CommentText"/>
      </w:pPr>
      <w:r>
        <w:rPr>
          <w:rStyle w:val="CommentReference"/>
        </w:rPr>
        <w:annotationRef/>
      </w:r>
      <w:r>
        <w:t>Title and caption</w:t>
      </w:r>
    </w:p>
  </w:comment>
  <w:comment w:id="21" w:author="Émile Moura" w:date="2020-05-02T15:09:00Z" w:initials="ÉM">
    <w:p w14:paraId="456CA0DF" w14:textId="67146622" w:rsidR="005711B8" w:rsidRDefault="005711B8">
      <w:pPr>
        <w:pStyle w:val="CommentText"/>
      </w:pPr>
      <w:r>
        <w:rPr>
          <w:rStyle w:val="CommentReference"/>
        </w:rPr>
        <w:annotationRef/>
      </w:r>
      <w:r>
        <w:t>Reword this; Idk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EC9612" w15:done="1"/>
  <w15:commentEx w15:paraId="6DCFC76B" w15:done="1"/>
  <w15:commentEx w15:paraId="52CF1D64" w15:done="1"/>
  <w15:commentEx w15:paraId="21202DC0" w15:done="1"/>
  <w15:commentEx w15:paraId="72CDB0E5" w15:done="1"/>
  <w15:commentEx w15:paraId="5D63FD1E" w15:done="0"/>
  <w15:commentEx w15:paraId="434F2B62" w15:done="1"/>
  <w15:commentEx w15:paraId="392FBC4A" w15:done="1"/>
  <w15:commentEx w15:paraId="48CF7899" w15:done="0"/>
  <w15:commentEx w15:paraId="185582E8" w15:done="1"/>
  <w15:commentEx w15:paraId="2B31B3F3" w15:done="0"/>
  <w15:commentEx w15:paraId="0F6B7D6B" w15:done="1"/>
  <w15:commentEx w15:paraId="30DBC8CE" w15:done="0"/>
  <w15:commentEx w15:paraId="381498E8" w15:done="1"/>
  <w15:commentEx w15:paraId="3DF039A0" w15:done="0"/>
  <w15:commentEx w15:paraId="7798BFEC" w15:done="0"/>
  <w15:commentEx w15:paraId="2A9EF771" w15:done="1"/>
  <w15:commentEx w15:paraId="1E077070" w15:done="0"/>
  <w15:commentEx w15:paraId="27534831" w15:done="1"/>
  <w15:commentEx w15:paraId="0455047C" w15:done="0"/>
  <w15:commentEx w15:paraId="456CA0D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EC9612" w16cid:durableId="2258043A"/>
  <w16cid:commentId w16cid:paraId="6DCFC76B" w16cid:durableId="22580473"/>
  <w16cid:commentId w16cid:paraId="52CF1D64" w16cid:durableId="225805D3"/>
  <w16cid:commentId w16cid:paraId="21202DC0" w16cid:durableId="22580616"/>
  <w16cid:commentId w16cid:paraId="5D63FD1E" w16cid:durableId="225806D5"/>
  <w16cid:commentId w16cid:paraId="434F2B62" w16cid:durableId="2258078C"/>
  <w16cid:commentId w16cid:paraId="392FBC4A" w16cid:durableId="225807AC"/>
  <w16cid:commentId w16cid:paraId="48CF7899" w16cid:durableId="225807EC"/>
  <w16cid:commentId w16cid:paraId="185582E8" w16cid:durableId="2258081E"/>
  <w16cid:commentId w16cid:paraId="2B31B3F3" w16cid:durableId="2258084D"/>
  <w16cid:commentId w16cid:paraId="0F6B7D6B" w16cid:durableId="2258089B"/>
  <w16cid:commentId w16cid:paraId="30DBC8CE" w16cid:durableId="225808DD"/>
  <w16cid:commentId w16cid:paraId="381498E8" w16cid:durableId="225808E8"/>
  <w16cid:commentId w16cid:paraId="3DF039A0" w16cid:durableId="2258091F"/>
  <w16cid:commentId w16cid:paraId="2A9EF771" w16cid:durableId="225809C7"/>
  <w16cid:commentId w16cid:paraId="1E077070" w16cid:durableId="22580A5A"/>
  <w16cid:commentId w16cid:paraId="27534831" w16cid:durableId="22580AD6"/>
  <w16cid:commentId w16cid:paraId="0455047C" w16cid:durableId="22580AEF"/>
  <w16cid:commentId w16cid:paraId="456CA0DF" w16cid:durableId="22580B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D38BC" w14:textId="77777777" w:rsidR="00B763F6" w:rsidRDefault="00B763F6">
      <w:pPr>
        <w:spacing w:line="240" w:lineRule="auto"/>
      </w:pPr>
      <w:r>
        <w:separator/>
      </w:r>
    </w:p>
  </w:endnote>
  <w:endnote w:type="continuationSeparator" w:id="0">
    <w:p w14:paraId="637CDA14" w14:textId="77777777" w:rsidR="00B763F6" w:rsidRDefault="00B76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E8DCB" w14:textId="77777777" w:rsidR="00B763F6" w:rsidRDefault="00B763F6">
      <w:pPr>
        <w:spacing w:line="240" w:lineRule="auto"/>
      </w:pPr>
      <w:r>
        <w:separator/>
      </w:r>
    </w:p>
  </w:footnote>
  <w:footnote w:type="continuationSeparator" w:id="0">
    <w:p w14:paraId="46822E19" w14:textId="77777777" w:rsidR="00B763F6" w:rsidRDefault="00B763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3A351" w14:textId="50E64E25" w:rsidR="00E614DD" w:rsidRDefault="004A3C1D">
    <w:pPr>
      <w:pStyle w:val="Header"/>
    </w:pPr>
    <w:r>
      <w:t>Taj</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8BEF3" w14:textId="61ED91E4" w:rsidR="00E614DD" w:rsidRDefault="009C7CD6">
    <w:pPr>
      <w:pStyle w:val="Header"/>
    </w:pPr>
    <w:r>
      <w:t>Taj</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B987D05"/>
    <w:multiLevelType w:val="hybridMultilevel"/>
    <w:tmpl w:val="1414C4EC"/>
    <w:lvl w:ilvl="0" w:tplc="4EC4363E">
      <w:start w:val="1"/>
      <w:numFmt w:val="bullet"/>
      <w:lvlText w:val=" "/>
      <w:lvlJc w:val="left"/>
      <w:pPr>
        <w:tabs>
          <w:tab w:val="num" w:pos="720"/>
        </w:tabs>
        <w:ind w:left="720" w:hanging="360"/>
      </w:pPr>
      <w:rPr>
        <w:rFonts w:ascii="Calibri" w:hAnsi="Calibri" w:hint="default"/>
      </w:rPr>
    </w:lvl>
    <w:lvl w:ilvl="1" w:tplc="3C502186" w:tentative="1">
      <w:start w:val="1"/>
      <w:numFmt w:val="bullet"/>
      <w:lvlText w:val=" "/>
      <w:lvlJc w:val="left"/>
      <w:pPr>
        <w:tabs>
          <w:tab w:val="num" w:pos="1440"/>
        </w:tabs>
        <w:ind w:left="1440" w:hanging="360"/>
      </w:pPr>
      <w:rPr>
        <w:rFonts w:ascii="Calibri" w:hAnsi="Calibri" w:hint="default"/>
      </w:rPr>
    </w:lvl>
    <w:lvl w:ilvl="2" w:tplc="8F541228" w:tentative="1">
      <w:start w:val="1"/>
      <w:numFmt w:val="bullet"/>
      <w:lvlText w:val=" "/>
      <w:lvlJc w:val="left"/>
      <w:pPr>
        <w:tabs>
          <w:tab w:val="num" w:pos="2160"/>
        </w:tabs>
        <w:ind w:left="2160" w:hanging="360"/>
      </w:pPr>
      <w:rPr>
        <w:rFonts w:ascii="Calibri" w:hAnsi="Calibri" w:hint="default"/>
      </w:rPr>
    </w:lvl>
    <w:lvl w:ilvl="3" w:tplc="F58ECA62" w:tentative="1">
      <w:start w:val="1"/>
      <w:numFmt w:val="bullet"/>
      <w:lvlText w:val=" "/>
      <w:lvlJc w:val="left"/>
      <w:pPr>
        <w:tabs>
          <w:tab w:val="num" w:pos="2880"/>
        </w:tabs>
        <w:ind w:left="2880" w:hanging="360"/>
      </w:pPr>
      <w:rPr>
        <w:rFonts w:ascii="Calibri" w:hAnsi="Calibri" w:hint="default"/>
      </w:rPr>
    </w:lvl>
    <w:lvl w:ilvl="4" w:tplc="BDAE5550" w:tentative="1">
      <w:start w:val="1"/>
      <w:numFmt w:val="bullet"/>
      <w:lvlText w:val=" "/>
      <w:lvlJc w:val="left"/>
      <w:pPr>
        <w:tabs>
          <w:tab w:val="num" w:pos="3600"/>
        </w:tabs>
        <w:ind w:left="3600" w:hanging="360"/>
      </w:pPr>
      <w:rPr>
        <w:rFonts w:ascii="Calibri" w:hAnsi="Calibri" w:hint="default"/>
      </w:rPr>
    </w:lvl>
    <w:lvl w:ilvl="5" w:tplc="6AE40750" w:tentative="1">
      <w:start w:val="1"/>
      <w:numFmt w:val="bullet"/>
      <w:lvlText w:val=" "/>
      <w:lvlJc w:val="left"/>
      <w:pPr>
        <w:tabs>
          <w:tab w:val="num" w:pos="4320"/>
        </w:tabs>
        <w:ind w:left="4320" w:hanging="360"/>
      </w:pPr>
      <w:rPr>
        <w:rFonts w:ascii="Calibri" w:hAnsi="Calibri" w:hint="default"/>
      </w:rPr>
    </w:lvl>
    <w:lvl w:ilvl="6" w:tplc="D2E66F6C" w:tentative="1">
      <w:start w:val="1"/>
      <w:numFmt w:val="bullet"/>
      <w:lvlText w:val=" "/>
      <w:lvlJc w:val="left"/>
      <w:pPr>
        <w:tabs>
          <w:tab w:val="num" w:pos="5040"/>
        </w:tabs>
        <w:ind w:left="5040" w:hanging="360"/>
      </w:pPr>
      <w:rPr>
        <w:rFonts w:ascii="Calibri" w:hAnsi="Calibri" w:hint="default"/>
      </w:rPr>
    </w:lvl>
    <w:lvl w:ilvl="7" w:tplc="E8709ED2" w:tentative="1">
      <w:start w:val="1"/>
      <w:numFmt w:val="bullet"/>
      <w:lvlText w:val=" "/>
      <w:lvlJc w:val="left"/>
      <w:pPr>
        <w:tabs>
          <w:tab w:val="num" w:pos="5760"/>
        </w:tabs>
        <w:ind w:left="5760" w:hanging="360"/>
      </w:pPr>
      <w:rPr>
        <w:rFonts w:ascii="Calibri" w:hAnsi="Calibri" w:hint="default"/>
      </w:rPr>
    </w:lvl>
    <w:lvl w:ilvl="8" w:tplc="5BB0C152"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Émile Moura">
    <w15:presenceInfo w15:providerId="Windows Live" w15:userId="6225658e912863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MjQzM7cwMDE1NDdU0lEKTi0uzszPAykwrAUAfWsr7SwAAAA="/>
  </w:docVars>
  <w:rsids>
    <w:rsidRoot w:val="007800D0"/>
    <w:rsid w:val="00000677"/>
    <w:rsid w:val="000050D1"/>
    <w:rsid w:val="00005DE0"/>
    <w:rsid w:val="000061EC"/>
    <w:rsid w:val="0000723C"/>
    <w:rsid w:val="000073AA"/>
    <w:rsid w:val="000102E7"/>
    <w:rsid w:val="00013FB2"/>
    <w:rsid w:val="00014F0E"/>
    <w:rsid w:val="000158A2"/>
    <w:rsid w:val="00015EAE"/>
    <w:rsid w:val="00017F6C"/>
    <w:rsid w:val="000304C7"/>
    <w:rsid w:val="00031658"/>
    <w:rsid w:val="000329E9"/>
    <w:rsid w:val="00036397"/>
    <w:rsid w:val="0004062C"/>
    <w:rsid w:val="00040CBB"/>
    <w:rsid w:val="00041196"/>
    <w:rsid w:val="00041FDF"/>
    <w:rsid w:val="000420EF"/>
    <w:rsid w:val="00044DC7"/>
    <w:rsid w:val="00051139"/>
    <w:rsid w:val="00056B84"/>
    <w:rsid w:val="00063FAF"/>
    <w:rsid w:val="00064B42"/>
    <w:rsid w:val="000778F9"/>
    <w:rsid w:val="00086644"/>
    <w:rsid w:val="00086D90"/>
    <w:rsid w:val="00087858"/>
    <w:rsid w:val="00090DEC"/>
    <w:rsid w:val="00091C69"/>
    <w:rsid w:val="00093F12"/>
    <w:rsid w:val="00094B88"/>
    <w:rsid w:val="000960B1"/>
    <w:rsid w:val="000A1094"/>
    <w:rsid w:val="000A19D1"/>
    <w:rsid w:val="000A33BA"/>
    <w:rsid w:val="000A65A1"/>
    <w:rsid w:val="000A6AD6"/>
    <w:rsid w:val="000B2736"/>
    <w:rsid w:val="000B27D5"/>
    <w:rsid w:val="000B2F61"/>
    <w:rsid w:val="000B3892"/>
    <w:rsid w:val="000B3917"/>
    <w:rsid w:val="000B4FD0"/>
    <w:rsid w:val="000B7083"/>
    <w:rsid w:val="000B78C8"/>
    <w:rsid w:val="000C4F5B"/>
    <w:rsid w:val="000C517F"/>
    <w:rsid w:val="000C7785"/>
    <w:rsid w:val="000D0F08"/>
    <w:rsid w:val="000D3783"/>
    <w:rsid w:val="000D743E"/>
    <w:rsid w:val="000E1D8B"/>
    <w:rsid w:val="000E2B88"/>
    <w:rsid w:val="000E35E8"/>
    <w:rsid w:val="000E61BE"/>
    <w:rsid w:val="000F1039"/>
    <w:rsid w:val="000F4890"/>
    <w:rsid w:val="0010454C"/>
    <w:rsid w:val="00105FFD"/>
    <w:rsid w:val="001105F6"/>
    <w:rsid w:val="00111BB2"/>
    <w:rsid w:val="00114D76"/>
    <w:rsid w:val="00123C26"/>
    <w:rsid w:val="001270CE"/>
    <w:rsid w:val="00131F96"/>
    <w:rsid w:val="00137BBF"/>
    <w:rsid w:val="00141C11"/>
    <w:rsid w:val="001435AC"/>
    <w:rsid w:val="001463B2"/>
    <w:rsid w:val="00152C40"/>
    <w:rsid w:val="00161B51"/>
    <w:rsid w:val="00165D77"/>
    <w:rsid w:val="00166BC5"/>
    <w:rsid w:val="0017015D"/>
    <w:rsid w:val="00180D0A"/>
    <w:rsid w:val="00182A60"/>
    <w:rsid w:val="00182D3C"/>
    <w:rsid w:val="001851C4"/>
    <w:rsid w:val="00186232"/>
    <w:rsid w:val="00187904"/>
    <w:rsid w:val="00191028"/>
    <w:rsid w:val="00191C5B"/>
    <w:rsid w:val="001950F6"/>
    <w:rsid w:val="00197C5A"/>
    <w:rsid w:val="001A12EF"/>
    <w:rsid w:val="001A6884"/>
    <w:rsid w:val="001C0344"/>
    <w:rsid w:val="001C4B69"/>
    <w:rsid w:val="001C5517"/>
    <w:rsid w:val="001C567B"/>
    <w:rsid w:val="001C6CC2"/>
    <w:rsid w:val="001D27DA"/>
    <w:rsid w:val="001D31A2"/>
    <w:rsid w:val="001D374B"/>
    <w:rsid w:val="001D37C3"/>
    <w:rsid w:val="001E3162"/>
    <w:rsid w:val="001E44D8"/>
    <w:rsid w:val="001F02AF"/>
    <w:rsid w:val="001F073D"/>
    <w:rsid w:val="001F303D"/>
    <w:rsid w:val="001F3967"/>
    <w:rsid w:val="001F3CDB"/>
    <w:rsid w:val="001F4985"/>
    <w:rsid w:val="001F62C0"/>
    <w:rsid w:val="001F7065"/>
    <w:rsid w:val="001F77CB"/>
    <w:rsid w:val="001F7C68"/>
    <w:rsid w:val="0020015A"/>
    <w:rsid w:val="00201590"/>
    <w:rsid w:val="002054B0"/>
    <w:rsid w:val="00213183"/>
    <w:rsid w:val="00222D9F"/>
    <w:rsid w:val="00237A71"/>
    <w:rsid w:val="0024336C"/>
    <w:rsid w:val="00245E02"/>
    <w:rsid w:val="00245FBB"/>
    <w:rsid w:val="002464D1"/>
    <w:rsid w:val="00247479"/>
    <w:rsid w:val="0025251E"/>
    <w:rsid w:val="002545CC"/>
    <w:rsid w:val="0027032C"/>
    <w:rsid w:val="00270C3E"/>
    <w:rsid w:val="00271CD8"/>
    <w:rsid w:val="0027575B"/>
    <w:rsid w:val="002762E1"/>
    <w:rsid w:val="00277454"/>
    <w:rsid w:val="00277644"/>
    <w:rsid w:val="00280152"/>
    <w:rsid w:val="00280D97"/>
    <w:rsid w:val="002815D6"/>
    <w:rsid w:val="00290C07"/>
    <w:rsid w:val="0029276E"/>
    <w:rsid w:val="00295398"/>
    <w:rsid w:val="002A29DD"/>
    <w:rsid w:val="002A2E10"/>
    <w:rsid w:val="002A6A17"/>
    <w:rsid w:val="002A6C03"/>
    <w:rsid w:val="002A7CB6"/>
    <w:rsid w:val="002B16F4"/>
    <w:rsid w:val="002B247B"/>
    <w:rsid w:val="002B2BF2"/>
    <w:rsid w:val="002B461E"/>
    <w:rsid w:val="002B5CEE"/>
    <w:rsid w:val="002B7CF9"/>
    <w:rsid w:val="002D0696"/>
    <w:rsid w:val="002D1F44"/>
    <w:rsid w:val="002D4A26"/>
    <w:rsid w:val="002D5635"/>
    <w:rsid w:val="002D776C"/>
    <w:rsid w:val="002E15CC"/>
    <w:rsid w:val="002E26CC"/>
    <w:rsid w:val="002E2EA9"/>
    <w:rsid w:val="002E5609"/>
    <w:rsid w:val="002E73BC"/>
    <w:rsid w:val="002F1A1D"/>
    <w:rsid w:val="002F5A03"/>
    <w:rsid w:val="002F6656"/>
    <w:rsid w:val="0030506B"/>
    <w:rsid w:val="00306D4D"/>
    <w:rsid w:val="00306F0F"/>
    <w:rsid w:val="0031037B"/>
    <w:rsid w:val="00316ABC"/>
    <w:rsid w:val="00323359"/>
    <w:rsid w:val="00324E41"/>
    <w:rsid w:val="003356E9"/>
    <w:rsid w:val="003363F0"/>
    <w:rsid w:val="003406BA"/>
    <w:rsid w:val="00353B66"/>
    <w:rsid w:val="00357CE1"/>
    <w:rsid w:val="00357F5C"/>
    <w:rsid w:val="00366C6D"/>
    <w:rsid w:val="003707B9"/>
    <w:rsid w:val="0037423B"/>
    <w:rsid w:val="003745F1"/>
    <w:rsid w:val="00375317"/>
    <w:rsid w:val="00380822"/>
    <w:rsid w:val="00381022"/>
    <w:rsid w:val="00381BB7"/>
    <w:rsid w:val="003821EA"/>
    <w:rsid w:val="00392E5D"/>
    <w:rsid w:val="003A0E8B"/>
    <w:rsid w:val="003A2EB0"/>
    <w:rsid w:val="003A4D3A"/>
    <w:rsid w:val="003A53B8"/>
    <w:rsid w:val="003A76DF"/>
    <w:rsid w:val="003B14AD"/>
    <w:rsid w:val="003C74F9"/>
    <w:rsid w:val="003D3CE2"/>
    <w:rsid w:val="003D507E"/>
    <w:rsid w:val="003E1932"/>
    <w:rsid w:val="003E1EF1"/>
    <w:rsid w:val="003E4166"/>
    <w:rsid w:val="003E59E8"/>
    <w:rsid w:val="003E660A"/>
    <w:rsid w:val="003F04F1"/>
    <w:rsid w:val="003F20E7"/>
    <w:rsid w:val="003F2AAB"/>
    <w:rsid w:val="003F5F8D"/>
    <w:rsid w:val="00402AA5"/>
    <w:rsid w:val="004060ED"/>
    <w:rsid w:val="004077AF"/>
    <w:rsid w:val="00412351"/>
    <w:rsid w:val="00415F37"/>
    <w:rsid w:val="0042185D"/>
    <w:rsid w:val="00433D81"/>
    <w:rsid w:val="00437BBC"/>
    <w:rsid w:val="00450A82"/>
    <w:rsid w:val="00450C1E"/>
    <w:rsid w:val="00451B93"/>
    <w:rsid w:val="00454DC5"/>
    <w:rsid w:val="00455196"/>
    <w:rsid w:val="0046168E"/>
    <w:rsid w:val="00466892"/>
    <w:rsid w:val="004669C5"/>
    <w:rsid w:val="00467F28"/>
    <w:rsid w:val="00474F10"/>
    <w:rsid w:val="004768F9"/>
    <w:rsid w:val="00476FE9"/>
    <w:rsid w:val="004846DE"/>
    <w:rsid w:val="00484A12"/>
    <w:rsid w:val="0048736C"/>
    <w:rsid w:val="004937E0"/>
    <w:rsid w:val="0049462D"/>
    <w:rsid w:val="00496AEB"/>
    <w:rsid w:val="004A2675"/>
    <w:rsid w:val="004A3C1D"/>
    <w:rsid w:val="004A4C65"/>
    <w:rsid w:val="004A70FF"/>
    <w:rsid w:val="004B79E4"/>
    <w:rsid w:val="004C06C3"/>
    <w:rsid w:val="004C65C1"/>
    <w:rsid w:val="004C7960"/>
    <w:rsid w:val="004D09A1"/>
    <w:rsid w:val="004D61C1"/>
    <w:rsid w:val="004E0EC6"/>
    <w:rsid w:val="004E19B6"/>
    <w:rsid w:val="004E22D0"/>
    <w:rsid w:val="004E4378"/>
    <w:rsid w:val="004E711C"/>
    <w:rsid w:val="004E7A14"/>
    <w:rsid w:val="004F3801"/>
    <w:rsid w:val="004F4711"/>
    <w:rsid w:val="004F7139"/>
    <w:rsid w:val="00500486"/>
    <w:rsid w:val="00500A1F"/>
    <w:rsid w:val="00502780"/>
    <w:rsid w:val="00504341"/>
    <w:rsid w:val="00504BA3"/>
    <w:rsid w:val="0050586D"/>
    <w:rsid w:val="0050768D"/>
    <w:rsid w:val="005113CE"/>
    <w:rsid w:val="005115A5"/>
    <w:rsid w:val="005121AC"/>
    <w:rsid w:val="00521630"/>
    <w:rsid w:val="00522F52"/>
    <w:rsid w:val="00523A89"/>
    <w:rsid w:val="0053043B"/>
    <w:rsid w:val="00536983"/>
    <w:rsid w:val="00537A66"/>
    <w:rsid w:val="005417A8"/>
    <w:rsid w:val="005432EC"/>
    <w:rsid w:val="00543A21"/>
    <w:rsid w:val="005449A3"/>
    <w:rsid w:val="00554138"/>
    <w:rsid w:val="0056493F"/>
    <w:rsid w:val="005664DA"/>
    <w:rsid w:val="005711B8"/>
    <w:rsid w:val="005802C5"/>
    <w:rsid w:val="00580851"/>
    <w:rsid w:val="0058651E"/>
    <w:rsid w:val="00591BB1"/>
    <w:rsid w:val="00592717"/>
    <w:rsid w:val="00593FB1"/>
    <w:rsid w:val="005950C5"/>
    <w:rsid w:val="00596A35"/>
    <w:rsid w:val="005A1C2F"/>
    <w:rsid w:val="005A2E27"/>
    <w:rsid w:val="005A3664"/>
    <w:rsid w:val="005A3777"/>
    <w:rsid w:val="005A3B0E"/>
    <w:rsid w:val="005B6A87"/>
    <w:rsid w:val="005C49C8"/>
    <w:rsid w:val="005D5985"/>
    <w:rsid w:val="005E30E0"/>
    <w:rsid w:val="005E4A29"/>
    <w:rsid w:val="005E7BAB"/>
    <w:rsid w:val="005F59EC"/>
    <w:rsid w:val="005F5A9C"/>
    <w:rsid w:val="005F7178"/>
    <w:rsid w:val="00604352"/>
    <w:rsid w:val="0060458E"/>
    <w:rsid w:val="00605C51"/>
    <w:rsid w:val="006068D0"/>
    <w:rsid w:val="0061276D"/>
    <w:rsid w:val="00617763"/>
    <w:rsid w:val="00620108"/>
    <w:rsid w:val="0062352F"/>
    <w:rsid w:val="00624750"/>
    <w:rsid w:val="00624753"/>
    <w:rsid w:val="0062652F"/>
    <w:rsid w:val="00626B55"/>
    <w:rsid w:val="00641848"/>
    <w:rsid w:val="00657526"/>
    <w:rsid w:val="00662A7E"/>
    <w:rsid w:val="006642E4"/>
    <w:rsid w:val="006669F2"/>
    <w:rsid w:val="006748A3"/>
    <w:rsid w:val="006753A3"/>
    <w:rsid w:val="006757C9"/>
    <w:rsid w:val="00676804"/>
    <w:rsid w:val="00691EC1"/>
    <w:rsid w:val="00691F4D"/>
    <w:rsid w:val="00693774"/>
    <w:rsid w:val="0069704B"/>
    <w:rsid w:val="006971BE"/>
    <w:rsid w:val="00697D14"/>
    <w:rsid w:val="006A11BD"/>
    <w:rsid w:val="006A1ACB"/>
    <w:rsid w:val="006A4457"/>
    <w:rsid w:val="006A49AF"/>
    <w:rsid w:val="006C05EF"/>
    <w:rsid w:val="006C1C1A"/>
    <w:rsid w:val="006C2BAE"/>
    <w:rsid w:val="006C43F4"/>
    <w:rsid w:val="006C651D"/>
    <w:rsid w:val="006D01F1"/>
    <w:rsid w:val="006D111C"/>
    <w:rsid w:val="006E068D"/>
    <w:rsid w:val="006E09D2"/>
    <w:rsid w:val="00700720"/>
    <w:rsid w:val="00702940"/>
    <w:rsid w:val="00702F72"/>
    <w:rsid w:val="007056CC"/>
    <w:rsid w:val="00706709"/>
    <w:rsid w:val="00707283"/>
    <w:rsid w:val="00711098"/>
    <w:rsid w:val="007124E7"/>
    <w:rsid w:val="00715184"/>
    <w:rsid w:val="007151F8"/>
    <w:rsid w:val="00720852"/>
    <w:rsid w:val="00720B29"/>
    <w:rsid w:val="0072726B"/>
    <w:rsid w:val="00730E69"/>
    <w:rsid w:val="00732B1B"/>
    <w:rsid w:val="00740CFA"/>
    <w:rsid w:val="00740F58"/>
    <w:rsid w:val="007530D1"/>
    <w:rsid w:val="00760A03"/>
    <w:rsid w:val="00763307"/>
    <w:rsid w:val="00765607"/>
    <w:rsid w:val="00770AE6"/>
    <w:rsid w:val="00772343"/>
    <w:rsid w:val="007779B8"/>
    <w:rsid w:val="00777F56"/>
    <w:rsid w:val="007800D0"/>
    <w:rsid w:val="00784ABF"/>
    <w:rsid w:val="007907BD"/>
    <w:rsid w:val="00794686"/>
    <w:rsid w:val="007A6F2C"/>
    <w:rsid w:val="007B215F"/>
    <w:rsid w:val="007B3D16"/>
    <w:rsid w:val="007B3DC3"/>
    <w:rsid w:val="007B4BCD"/>
    <w:rsid w:val="007B763B"/>
    <w:rsid w:val="007C032D"/>
    <w:rsid w:val="007C0A06"/>
    <w:rsid w:val="007C4C2E"/>
    <w:rsid w:val="007C5033"/>
    <w:rsid w:val="007C53FB"/>
    <w:rsid w:val="007D1D6E"/>
    <w:rsid w:val="007D4CD6"/>
    <w:rsid w:val="007D6971"/>
    <w:rsid w:val="007D75FF"/>
    <w:rsid w:val="007E1493"/>
    <w:rsid w:val="007E4135"/>
    <w:rsid w:val="007F5678"/>
    <w:rsid w:val="007F599C"/>
    <w:rsid w:val="007F6079"/>
    <w:rsid w:val="00804EDE"/>
    <w:rsid w:val="00806932"/>
    <w:rsid w:val="0081104A"/>
    <w:rsid w:val="00814D40"/>
    <w:rsid w:val="008213D8"/>
    <w:rsid w:val="008216D3"/>
    <w:rsid w:val="008225B1"/>
    <w:rsid w:val="0082343B"/>
    <w:rsid w:val="00827225"/>
    <w:rsid w:val="00831264"/>
    <w:rsid w:val="008358E8"/>
    <w:rsid w:val="00836F09"/>
    <w:rsid w:val="00840125"/>
    <w:rsid w:val="00844B2D"/>
    <w:rsid w:val="00846715"/>
    <w:rsid w:val="008547CF"/>
    <w:rsid w:val="00863AEB"/>
    <w:rsid w:val="008643EB"/>
    <w:rsid w:val="00866CF2"/>
    <w:rsid w:val="00882310"/>
    <w:rsid w:val="0088462A"/>
    <w:rsid w:val="00886E50"/>
    <w:rsid w:val="00887F1C"/>
    <w:rsid w:val="00896FD3"/>
    <w:rsid w:val="008A22E4"/>
    <w:rsid w:val="008A22E8"/>
    <w:rsid w:val="008A2C84"/>
    <w:rsid w:val="008A6407"/>
    <w:rsid w:val="008B0548"/>
    <w:rsid w:val="008B14DD"/>
    <w:rsid w:val="008B7D18"/>
    <w:rsid w:val="008C3B9A"/>
    <w:rsid w:val="008C5423"/>
    <w:rsid w:val="008C54E5"/>
    <w:rsid w:val="008D0E24"/>
    <w:rsid w:val="008D42FC"/>
    <w:rsid w:val="008D697B"/>
    <w:rsid w:val="008E0D8F"/>
    <w:rsid w:val="008E1E73"/>
    <w:rsid w:val="008E4B28"/>
    <w:rsid w:val="008E6357"/>
    <w:rsid w:val="008F1671"/>
    <w:rsid w:val="008F1F97"/>
    <w:rsid w:val="008F4052"/>
    <w:rsid w:val="008F41E2"/>
    <w:rsid w:val="008F5876"/>
    <w:rsid w:val="00907641"/>
    <w:rsid w:val="00912D5A"/>
    <w:rsid w:val="00922879"/>
    <w:rsid w:val="00925086"/>
    <w:rsid w:val="00930EC6"/>
    <w:rsid w:val="009362AD"/>
    <w:rsid w:val="00936B75"/>
    <w:rsid w:val="009422EE"/>
    <w:rsid w:val="00945C82"/>
    <w:rsid w:val="00946439"/>
    <w:rsid w:val="00947D99"/>
    <w:rsid w:val="00950417"/>
    <w:rsid w:val="009506F6"/>
    <w:rsid w:val="00953B93"/>
    <w:rsid w:val="00953F14"/>
    <w:rsid w:val="0095434E"/>
    <w:rsid w:val="0095746A"/>
    <w:rsid w:val="00962A02"/>
    <w:rsid w:val="00962A55"/>
    <w:rsid w:val="009643EB"/>
    <w:rsid w:val="00964DA8"/>
    <w:rsid w:val="00970843"/>
    <w:rsid w:val="00972CE6"/>
    <w:rsid w:val="00972E90"/>
    <w:rsid w:val="00974301"/>
    <w:rsid w:val="009767AA"/>
    <w:rsid w:val="00981B5E"/>
    <w:rsid w:val="00983923"/>
    <w:rsid w:val="00985A99"/>
    <w:rsid w:val="00997BFA"/>
    <w:rsid w:val="009A2321"/>
    <w:rsid w:val="009A3C74"/>
    <w:rsid w:val="009A760D"/>
    <w:rsid w:val="009B3A69"/>
    <w:rsid w:val="009B6345"/>
    <w:rsid w:val="009B7269"/>
    <w:rsid w:val="009C2A66"/>
    <w:rsid w:val="009C7CD6"/>
    <w:rsid w:val="009D24E7"/>
    <w:rsid w:val="009D2D60"/>
    <w:rsid w:val="009D4EB3"/>
    <w:rsid w:val="009D56AB"/>
    <w:rsid w:val="009D6B42"/>
    <w:rsid w:val="009E37F2"/>
    <w:rsid w:val="009F11EB"/>
    <w:rsid w:val="009F1D30"/>
    <w:rsid w:val="009F36E5"/>
    <w:rsid w:val="00A0240E"/>
    <w:rsid w:val="00A07604"/>
    <w:rsid w:val="00A17775"/>
    <w:rsid w:val="00A208E2"/>
    <w:rsid w:val="00A23036"/>
    <w:rsid w:val="00A2659B"/>
    <w:rsid w:val="00A26E85"/>
    <w:rsid w:val="00A2783B"/>
    <w:rsid w:val="00A34997"/>
    <w:rsid w:val="00A51903"/>
    <w:rsid w:val="00A52AFF"/>
    <w:rsid w:val="00A53590"/>
    <w:rsid w:val="00A559FB"/>
    <w:rsid w:val="00A60773"/>
    <w:rsid w:val="00A71647"/>
    <w:rsid w:val="00A71ECE"/>
    <w:rsid w:val="00A75F6B"/>
    <w:rsid w:val="00A81405"/>
    <w:rsid w:val="00A825A1"/>
    <w:rsid w:val="00A87104"/>
    <w:rsid w:val="00A91265"/>
    <w:rsid w:val="00A945CB"/>
    <w:rsid w:val="00A96280"/>
    <w:rsid w:val="00AA1733"/>
    <w:rsid w:val="00AA3271"/>
    <w:rsid w:val="00AA3908"/>
    <w:rsid w:val="00AA6A8F"/>
    <w:rsid w:val="00AB107D"/>
    <w:rsid w:val="00AB5AC1"/>
    <w:rsid w:val="00AC0A21"/>
    <w:rsid w:val="00AC180C"/>
    <w:rsid w:val="00AC1CF7"/>
    <w:rsid w:val="00AC6C64"/>
    <w:rsid w:val="00AD4412"/>
    <w:rsid w:val="00AE4ADF"/>
    <w:rsid w:val="00AE52C1"/>
    <w:rsid w:val="00AE5A63"/>
    <w:rsid w:val="00AF3C05"/>
    <w:rsid w:val="00AF451A"/>
    <w:rsid w:val="00B11045"/>
    <w:rsid w:val="00B127E5"/>
    <w:rsid w:val="00B13566"/>
    <w:rsid w:val="00B13D1B"/>
    <w:rsid w:val="00B23BDE"/>
    <w:rsid w:val="00B248D1"/>
    <w:rsid w:val="00B27A29"/>
    <w:rsid w:val="00B31779"/>
    <w:rsid w:val="00B339EB"/>
    <w:rsid w:val="00B33AFC"/>
    <w:rsid w:val="00B35FEB"/>
    <w:rsid w:val="00B40F99"/>
    <w:rsid w:val="00B43FA2"/>
    <w:rsid w:val="00B443CD"/>
    <w:rsid w:val="00B46012"/>
    <w:rsid w:val="00B47E6D"/>
    <w:rsid w:val="00B57107"/>
    <w:rsid w:val="00B57DB7"/>
    <w:rsid w:val="00B66C8C"/>
    <w:rsid w:val="00B66F8B"/>
    <w:rsid w:val="00B763F6"/>
    <w:rsid w:val="00B818DF"/>
    <w:rsid w:val="00B85201"/>
    <w:rsid w:val="00B85796"/>
    <w:rsid w:val="00B94623"/>
    <w:rsid w:val="00B96EBD"/>
    <w:rsid w:val="00BA0004"/>
    <w:rsid w:val="00BA02F7"/>
    <w:rsid w:val="00BA0BF3"/>
    <w:rsid w:val="00BA0D6E"/>
    <w:rsid w:val="00BA4C14"/>
    <w:rsid w:val="00BA6CD6"/>
    <w:rsid w:val="00BB0174"/>
    <w:rsid w:val="00BB1F67"/>
    <w:rsid w:val="00BB57A2"/>
    <w:rsid w:val="00BB74A6"/>
    <w:rsid w:val="00BD164F"/>
    <w:rsid w:val="00BD7389"/>
    <w:rsid w:val="00BD77A4"/>
    <w:rsid w:val="00BE2CB4"/>
    <w:rsid w:val="00BE2E6A"/>
    <w:rsid w:val="00BF4ABE"/>
    <w:rsid w:val="00C0018A"/>
    <w:rsid w:val="00C109D6"/>
    <w:rsid w:val="00C120CB"/>
    <w:rsid w:val="00C12646"/>
    <w:rsid w:val="00C130BE"/>
    <w:rsid w:val="00C15D99"/>
    <w:rsid w:val="00C17362"/>
    <w:rsid w:val="00C2185F"/>
    <w:rsid w:val="00C2278C"/>
    <w:rsid w:val="00C25C5F"/>
    <w:rsid w:val="00C25DFE"/>
    <w:rsid w:val="00C272BE"/>
    <w:rsid w:val="00C2730C"/>
    <w:rsid w:val="00C27AB8"/>
    <w:rsid w:val="00C34C0C"/>
    <w:rsid w:val="00C35EBB"/>
    <w:rsid w:val="00C52149"/>
    <w:rsid w:val="00C555A4"/>
    <w:rsid w:val="00C60851"/>
    <w:rsid w:val="00C61485"/>
    <w:rsid w:val="00C73D5B"/>
    <w:rsid w:val="00C830F5"/>
    <w:rsid w:val="00C860BC"/>
    <w:rsid w:val="00C91BB2"/>
    <w:rsid w:val="00C93A18"/>
    <w:rsid w:val="00C957E7"/>
    <w:rsid w:val="00CA12E0"/>
    <w:rsid w:val="00CA198C"/>
    <w:rsid w:val="00CB23B4"/>
    <w:rsid w:val="00CB612F"/>
    <w:rsid w:val="00CB6ED2"/>
    <w:rsid w:val="00CB76DE"/>
    <w:rsid w:val="00CB7A2E"/>
    <w:rsid w:val="00CC1879"/>
    <w:rsid w:val="00CC3741"/>
    <w:rsid w:val="00CD238C"/>
    <w:rsid w:val="00CE3877"/>
    <w:rsid w:val="00CE73D0"/>
    <w:rsid w:val="00CE7BD7"/>
    <w:rsid w:val="00CF3AF3"/>
    <w:rsid w:val="00CF5288"/>
    <w:rsid w:val="00CF73E8"/>
    <w:rsid w:val="00D02C9E"/>
    <w:rsid w:val="00D03B59"/>
    <w:rsid w:val="00D053D8"/>
    <w:rsid w:val="00D1049C"/>
    <w:rsid w:val="00D15021"/>
    <w:rsid w:val="00D331E1"/>
    <w:rsid w:val="00D35EE2"/>
    <w:rsid w:val="00D3611F"/>
    <w:rsid w:val="00D42B20"/>
    <w:rsid w:val="00D43B7D"/>
    <w:rsid w:val="00D44226"/>
    <w:rsid w:val="00D50DF8"/>
    <w:rsid w:val="00D52117"/>
    <w:rsid w:val="00D54545"/>
    <w:rsid w:val="00D54719"/>
    <w:rsid w:val="00D60A29"/>
    <w:rsid w:val="00D611AD"/>
    <w:rsid w:val="00D615B1"/>
    <w:rsid w:val="00D65DC9"/>
    <w:rsid w:val="00D7184F"/>
    <w:rsid w:val="00D82581"/>
    <w:rsid w:val="00D84925"/>
    <w:rsid w:val="00D863C5"/>
    <w:rsid w:val="00D90BF7"/>
    <w:rsid w:val="00D91078"/>
    <w:rsid w:val="00D917DE"/>
    <w:rsid w:val="00D964A5"/>
    <w:rsid w:val="00D9722B"/>
    <w:rsid w:val="00DA02AE"/>
    <w:rsid w:val="00DA1A16"/>
    <w:rsid w:val="00DA6BD7"/>
    <w:rsid w:val="00DB09D7"/>
    <w:rsid w:val="00DB0D39"/>
    <w:rsid w:val="00DC0C65"/>
    <w:rsid w:val="00DC54E7"/>
    <w:rsid w:val="00DC6CED"/>
    <w:rsid w:val="00DD0875"/>
    <w:rsid w:val="00DD6112"/>
    <w:rsid w:val="00DE2FE4"/>
    <w:rsid w:val="00DE31DD"/>
    <w:rsid w:val="00DF48ED"/>
    <w:rsid w:val="00DF6C3B"/>
    <w:rsid w:val="00E049EB"/>
    <w:rsid w:val="00E05ADC"/>
    <w:rsid w:val="00E10F66"/>
    <w:rsid w:val="00E1379E"/>
    <w:rsid w:val="00E14005"/>
    <w:rsid w:val="00E21808"/>
    <w:rsid w:val="00E357EA"/>
    <w:rsid w:val="00E366BC"/>
    <w:rsid w:val="00E36F02"/>
    <w:rsid w:val="00E50A6B"/>
    <w:rsid w:val="00E557B5"/>
    <w:rsid w:val="00E574D2"/>
    <w:rsid w:val="00E5796E"/>
    <w:rsid w:val="00E614DD"/>
    <w:rsid w:val="00E6155E"/>
    <w:rsid w:val="00E6520D"/>
    <w:rsid w:val="00E66509"/>
    <w:rsid w:val="00E67134"/>
    <w:rsid w:val="00E7059F"/>
    <w:rsid w:val="00E70F6C"/>
    <w:rsid w:val="00E719C8"/>
    <w:rsid w:val="00E72551"/>
    <w:rsid w:val="00E832CB"/>
    <w:rsid w:val="00E84AF2"/>
    <w:rsid w:val="00E8571A"/>
    <w:rsid w:val="00E85D57"/>
    <w:rsid w:val="00EA0A98"/>
    <w:rsid w:val="00EB154C"/>
    <w:rsid w:val="00EB1DE6"/>
    <w:rsid w:val="00EB2C0B"/>
    <w:rsid w:val="00EB300C"/>
    <w:rsid w:val="00EB33D9"/>
    <w:rsid w:val="00EB390A"/>
    <w:rsid w:val="00EC1D11"/>
    <w:rsid w:val="00EC242B"/>
    <w:rsid w:val="00EC3538"/>
    <w:rsid w:val="00EC4A33"/>
    <w:rsid w:val="00EC6E06"/>
    <w:rsid w:val="00ED0537"/>
    <w:rsid w:val="00ED133C"/>
    <w:rsid w:val="00EE0A37"/>
    <w:rsid w:val="00EE2613"/>
    <w:rsid w:val="00EE2B75"/>
    <w:rsid w:val="00EE4244"/>
    <w:rsid w:val="00EF5EF4"/>
    <w:rsid w:val="00EF678C"/>
    <w:rsid w:val="00F034F4"/>
    <w:rsid w:val="00F05045"/>
    <w:rsid w:val="00F133CD"/>
    <w:rsid w:val="00F14570"/>
    <w:rsid w:val="00F14975"/>
    <w:rsid w:val="00F15207"/>
    <w:rsid w:val="00F178EC"/>
    <w:rsid w:val="00F36790"/>
    <w:rsid w:val="00F44DA3"/>
    <w:rsid w:val="00F45AA8"/>
    <w:rsid w:val="00F504A8"/>
    <w:rsid w:val="00F51B08"/>
    <w:rsid w:val="00F55D45"/>
    <w:rsid w:val="00F56522"/>
    <w:rsid w:val="00F616C1"/>
    <w:rsid w:val="00F63AA5"/>
    <w:rsid w:val="00F63C76"/>
    <w:rsid w:val="00F73CBD"/>
    <w:rsid w:val="00F75702"/>
    <w:rsid w:val="00F8098B"/>
    <w:rsid w:val="00F835C5"/>
    <w:rsid w:val="00F90D1E"/>
    <w:rsid w:val="00F93038"/>
    <w:rsid w:val="00F9444C"/>
    <w:rsid w:val="00F97D31"/>
    <w:rsid w:val="00FA20A0"/>
    <w:rsid w:val="00FA2610"/>
    <w:rsid w:val="00FA2D15"/>
    <w:rsid w:val="00FB3EA8"/>
    <w:rsid w:val="00FB4514"/>
    <w:rsid w:val="00FB7EC1"/>
    <w:rsid w:val="00FC24E4"/>
    <w:rsid w:val="00FC2CD3"/>
    <w:rsid w:val="00FC3025"/>
    <w:rsid w:val="00FC7C1F"/>
    <w:rsid w:val="00FD1F82"/>
    <w:rsid w:val="00FE181C"/>
    <w:rsid w:val="00FE2C50"/>
    <w:rsid w:val="00FF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99FBC"/>
  <w15:chartTrackingRefBased/>
  <w15:docId w15:val="{4C5B72FB-4B61-45D3-A656-62DA7894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qFormat/>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nhideWhenUsed/>
    <w:qFormat/>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CE7BD7"/>
    <w:rPr>
      <w:color w:val="0000FF"/>
      <w:u w:val="single"/>
    </w:rPr>
  </w:style>
  <w:style w:type="paragraph" w:styleId="ListParagraph">
    <w:name w:val="List Paragraph"/>
    <w:basedOn w:val="Normal"/>
    <w:uiPriority w:val="34"/>
    <w:qFormat/>
    <w:rsid w:val="00412351"/>
    <w:pPr>
      <w:suppressAutoHyphens w:val="0"/>
      <w:spacing w:line="240" w:lineRule="auto"/>
      <w:ind w:left="720" w:firstLine="0"/>
      <w:contextualSpacing/>
    </w:pPr>
    <w:rPr>
      <w:rFonts w:ascii="Times New Roman" w:eastAsia="Times New Roman" w:hAnsi="Times New Roman" w:cs="Times New Roman"/>
      <w:lang w:eastAsia="en-US"/>
    </w:rPr>
  </w:style>
  <w:style w:type="character" w:styleId="UnresolvedMention">
    <w:name w:val="Unresolved Mention"/>
    <w:basedOn w:val="DefaultParagraphFont"/>
    <w:uiPriority w:val="99"/>
    <w:semiHidden/>
    <w:unhideWhenUsed/>
    <w:rsid w:val="004A4C65"/>
    <w:rPr>
      <w:color w:val="605E5C"/>
      <w:shd w:val="clear" w:color="auto" w:fill="E1DFDD"/>
    </w:rPr>
  </w:style>
  <w:style w:type="paragraph" w:customStyle="1" w:styleId="FirstParagraph">
    <w:name w:val="First Paragraph"/>
    <w:basedOn w:val="BodyText"/>
    <w:next w:val="BodyText"/>
    <w:qFormat/>
    <w:rsid w:val="001D37C3"/>
    <w:pPr>
      <w:suppressAutoHyphens w:val="0"/>
      <w:spacing w:before="180" w:after="180" w:line="240" w:lineRule="auto"/>
    </w:pPr>
    <w:rPr>
      <w:rFonts w:eastAsiaTheme="minorHAnsi"/>
      <w:lang w:eastAsia="en-US"/>
    </w:rPr>
  </w:style>
  <w:style w:type="paragraph" w:customStyle="1" w:styleId="Author">
    <w:name w:val="Author"/>
    <w:next w:val="BodyText"/>
    <w:qFormat/>
    <w:rsid w:val="001D37C3"/>
    <w:pPr>
      <w:keepNext/>
      <w:keepLines/>
      <w:spacing w:after="200" w:line="240" w:lineRule="auto"/>
      <w:ind w:firstLine="0"/>
      <w:jc w:val="center"/>
    </w:pPr>
    <w:rPr>
      <w:rFonts w:eastAsiaTheme="minorHAnsi"/>
      <w:lang w:eastAsia="en-US"/>
    </w:rPr>
  </w:style>
  <w:style w:type="character" w:customStyle="1" w:styleId="VerbatimChar">
    <w:name w:val="Verbatim Char"/>
    <w:basedOn w:val="DefaultParagraphFont"/>
    <w:link w:val="SourceCode"/>
    <w:rsid w:val="001D37C3"/>
    <w:rPr>
      <w:rFonts w:ascii="Consolas" w:hAnsi="Consolas"/>
      <w:sz w:val="22"/>
      <w:shd w:val="clear" w:color="auto" w:fill="F8F8F8"/>
    </w:rPr>
  </w:style>
  <w:style w:type="paragraph" w:customStyle="1" w:styleId="SourceCode">
    <w:name w:val="Source Code"/>
    <w:basedOn w:val="Normal"/>
    <w:link w:val="VerbatimChar"/>
    <w:rsid w:val="001D37C3"/>
    <w:pPr>
      <w:shd w:val="clear" w:color="auto" w:fill="F8F8F8"/>
      <w:suppressAutoHyphens w:val="0"/>
      <w:wordWrap w:val="0"/>
      <w:spacing w:after="200" w:line="240" w:lineRule="auto"/>
      <w:ind w:firstLine="0"/>
    </w:pPr>
    <w:rPr>
      <w:rFonts w:ascii="Consolas" w:hAnsi="Consolas"/>
      <w:sz w:val="22"/>
    </w:rPr>
  </w:style>
  <w:style w:type="character" w:customStyle="1" w:styleId="KeywordTok">
    <w:name w:val="KeywordTok"/>
    <w:basedOn w:val="VerbatimChar"/>
    <w:rsid w:val="001D37C3"/>
    <w:rPr>
      <w:rFonts w:ascii="Consolas" w:hAnsi="Consolas"/>
      <w:b/>
      <w:color w:val="204A87"/>
      <w:sz w:val="22"/>
      <w:shd w:val="clear" w:color="auto" w:fill="F8F8F8"/>
    </w:rPr>
  </w:style>
  <w:style w:type="character" w:customStyle="1" w:styleId="DataTypeTok">
    <w:name w:val="DataTypeTok"/>
    <w:basedOn w:val="VerbatimChar"/>
    <w:rsid w:val="001D37C3"/>
    <w:rPr>
      <w:rFonts w:ascii="Consolas" w:hAnsi="Consolas"/>
      <w:color w:val="204A87"/>
      <w:sz w:val="22"/>
      <w:shd w:val="clear" w:color="auto" w:fill="F8F8F8"/>
    </w:rPr>
  </w:style>
  <w:style w:type="character" w:customStyle="1" w:styleId="DecValTok">
    <w:name w:val="DecValTok"/>
    <w:basedOn w:val="VerbatimChar"/>
    <w:rsid w:val="001D37C3"/>
    <w:rPr>
      <w:rFonts w:ascii="Consolas" w:hAnsi="Consolas"/>
      <w:color w:val="0000CF"/>
      <w:sz w:val="22"/>
      <w:shd w:val="clear" w:color="auto" w:fill="F8F8F8"/>
    </w:rPr>
  </w:style>
  <w:style w:type="character" w:customStyle="1" w:styleId="FloatTok">
    <w:name w:val="FloatTok"/>
    <w:basedOn w:val="VerbatimChar"/>
    <w:rsid w:val="001D37C3"/>
    <w:rPr>
      <w:rFonts w:ascii="Consolas" w:hAnsi="Consolas"/>
      <w:color w:val="0000CF"/>
      <w:sz w:val="22"/>
      <w:shd w:val="clear" w:color="auto" w:fill="F8F8F8"/>
    </w:rPr>
  </w:style>
  <w:style w:type="character" w:customStyle="1" w:styleId="StringTok">
    <w:name w:val="StringTok"/>
    <w:basedOn w:val="VerbatimChar"/>
    <w:rsid w:val="001D37C3"/>
    <w:rPr>
      <w:rFonts w:ascii="Consolas" w:hAnsi="Consolas"/>
      <w:color w:val="4E9A06"/>
      <w:sz w:val="22"/>
      <w:shd w:val="clear" w:color="auto" w:fill="F8F8F8"/>
    </w:rPr>
  </w:style>
  <w:style w:type="character" w:customStyle="1" w:styleId="OtherTok">
    <w:name w:val="OtherTok"/>
    <w:basedOn w:val="VerbatimChar"/>
    <w:rsid w:val="001D37C3"/>
    <w:rPr>
      <w:rFonts w:ascii="Consolas" w:hAnsi="Consolas"/>
      <w:color w:val="8F5902"/>
      <w:sz w:val="22"/>
      <w:shd w:val="clear" w:color="auto" w:fill="F8F8F8"/>
    </w:rPr>
  </w:style>
  <w:style w:type="character" w:customStyle="1" w:styleId="OperatorTok">
    <w:name w:val="OperatorTok"/>
    <w:basedOn w:val="VerbatimChar"/>
    <w:rsid w:val="001D37C3"/>
    <w:rPr>
      <w:rFonts w:ascii="Consolas" w:hAnsi="Consolas"/>
      <w:b/>
      <w:color w:val="CE5C00"/>
      <w:sz w:val="22"/>
      <w:shd w:val="clear" w:color="auto" w:fill="F8F8F8"/>
    </w:rPr>
  </w:style>
  <w:style w:type="character" w:customStyle="1" w:styleId="NormalTok">
    <w:name w:val="NormalTok"/>
    <w:basedOn w:val="VerbatimChar"/>
    <w:rsid w:val="001D37C3"/>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39068660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0869640">
      <w:bodyDiv w:val="1"/>
      <w:marLeft w:val="0"/>
      <w:marRight w:val="0"/>
      <w:marTop w:val="0"/>
      <w:marBottom w:val="0"/>
      <w:divBdr>
        <w:top w:val="none" w:sz="0" w:space="0" w:color="auto"/>
        <w:left w:val="none" w:sz="0" w:space="0" w:color="auto"/>
        <w:bottom w:val="none" w:sz="0" w:space="0" w:color="auto"/>
        <w:right w:val="none" w:sz="0" w:space="0" w:color="auto"/>
      </w:divBdr>
      <w:divsChild>
        <w:div w:id="1922257384">
          <w:marLeft w:val="144"/>
          <w:marRight w:val="0"/>
          <w:marTop w:val="240"/>
          <w:marBottom w:val="40"/>
          <w:divBdr>
            <w:top w:val="none" w:sz="0" w:space="0" w:color="auto"/>
            <w:left w:val="none" w:sz="0" w:space="0" w:color="auto"/>
            <w:bottom w:val="none" w:sz="0" w:space="0" w:color="auto"/>
            <w:right w:val="none" w:sz="0" w:space="0" w:color="auto"/>
          </w:divBdr>
        </w:div>
      </w:divsChild>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78479875">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9454470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sam%20Taj\Desktop\Spring%202020\STAT%20493\Senior%20Seminar%20Final%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DFB3076D660546B8918885764A15AF" ma:contentTypeVersion="13" ma:contentTypeDescription="Create a new document." ma:contentTypeScope="" ma:versionID="0d3fc789fa301dae02e270a6197ad956">
  <xsd:schema xmlns:xsd="http://www.w3.org/2001/XMLSchema" xmlns:xs="http://www.w3.org/2001/XMLSchema" xmlns:p="http://schemas.microsoft.com/office/2006/metadata/properties" xmlns:ns3="fa45bf1b-c9c6-4c83-9817-03c3a1eb7f31" xmlns:ns4="13e7dd80-cc3f-438b-b4ec-4563dafb3100" targetNamespace="http://schemas.microsoft.com/office/2006/metadata/properties" ma:root="true" ma:fieldsID="7d6a2d9dc7872e4c2fcb0747046a17fb" ns3:_="" ns4:_="">
    <xsd:import namespace="fa45bf1b-c9c6-4c83-9817-03c3a1eb7f31"/>
    <xsd:import namespace="13e7dd80-cc3f-438b-b4ec-4563dafb310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45bf1b-c9c6-4c83-9817-03c3a1eb7f3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e7dd80-cc3f-438b-b4ec-4563dafb310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74728-E05D-41C8-B2D8-133E8D9E1C35}">
  <ds:schemaRefs>
    <ds:schemaRef ds:uri="http://schemas.microsoft.com/sharepoint/v3/contenttype/forms"/>
  </ds:schemaRefs>
</ds:datastoreItem>
</file>

<file path=customXml/itemProps3.xml><?xml version="1.0" encoding="utf-8"?>
<ds:datastoreItem xmlns:ds="http://schemas.openxmlformats.org/officeDocument/2006/customXml" ds:itemID="{2629304A-CA4C-40A4-8FA3-9BA0318EB4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001634-C4C2-4924-B949-50AEF69B6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45bf1b-c9c6-4c83-9817-03c3a1eb7f31"/>
    <ds:schemaRef ds:uri="13e7dd80-cc3f-438b-b4ec-4563dafb3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2C1B37A-A23D-4B7D-9820-68669D46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Seminar Final Paper</Template>
  <TotalTime>244</TotalTime>
  <Pages>23</Pages>
  <Words>3893</Words>
  <Characters>22194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Taj</dc:creator>
  <cp:keywords/>
  <dc:description/>
  <cp:lastModifiedBy>Hussam Taj</cp:lastModifiedBy>
  <cp:revision>6</cp:revision>
  <dcterms:created xsi:type="dcterms:W3CDTF">2020-05-02T20:22:00Z</dcterms:created>
  <dcterms:modified xsi:type="dcterms:W3CDTF">2020-05-04T05:50:00Z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0x0101004FDFB3076D660546B8918885764A15AF</vt:lpwstr>
  </property>
</Properties>
</file>